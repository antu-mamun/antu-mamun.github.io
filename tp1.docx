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990" w:rsidRDefault="00852990" w:rsidP="00852990">
      <w:pPr>
        <w:jc w:val="center"/>
        <w:rPr>
          <w:b/>
          <w:szCs w:val="24"/>
        </w:rPr>
      </w:pPr>
    </w:p>
    <w:p w:rsidR="009017A3" w:rsidRPr="000C53E9" w:rsidRDefault="009017A3" w:rsidP="00852990">
      <w:pPr>
        <w:jc w:val="center"/>
        <w:rPr>
          <w:b/>
          <w:szCs w:val="24"/>
        </w:rPr>
      </w:pPr>
    </w:p>
    <w:p w:rsidR="00852990" w:rsidRPr="000C53E9" w:rsidRDefault="00852990" w:rsidP="00852990">
      <w:pPr>
        <w:jc w:val="center"/>
        <w:rPr>
          <w:b/>
          <w:szCs w:val="24"/>
        </w:rPr>
      </w:pPr>
    </w:p>
    <w:p w:rsidR="00852990" w:rsidRPr="000C53E9" w:rsidRDefault="00742EDB" w:rsidP="00852990">
      <w:pPr>
        <w:jc w:val="center"/>
        <w:rPr>
          <w:b/>
          <w:bCs/>
          <w:szCs w:val="24"/>
        </w:rPr>
      </w:pPr>
      <w:r w:rsidRPr="00742EDB">
        <w:rPr>
          <w:b/>
          <w:bCs/>
          <w:sz w:val="32"/>
          <w:szCs w:val="24"/>
        </w:rPr>
        <w:t xml:space="preserve">A </w:t>
      </w:r>
      <w:r>
        <w:rPr>
          <w:b/>
          <w:bCs/>
          <w:sz w:val="32"/>
          <w:szCs w:val="24"/>
        </w:rPr>
        <w:t>M</w:t>
      </w:r>
      <w:r w:rsidRPr="00742EDB">
        <w:rPr>
          <w:b/>
          <w:bCs/>
          <w:sz w:val="32"/>
          <w:szCs w:val="24"/>
        </w:rPr>
        <w:t xml:space="preserve">ultilayer </w:t>
      </w:r>
      <w:r>
        <w:rPr>
          <w:b/>
          <w:bCs/>
          <w:sz w:val="32"/>
          <w:szCs w:val="24"/>
        </w:rPr>
        <w:t>P</w:t>
      </w:r>
      <w:r w:rsidRPr="00742EDB">
        <w:rPr>
          <w:b/>
          <w:bCs/>
          <w:sz w:val="32"/>
          <w:szCs w:val="24"/>
        </w:rPr>
        <w:t>erceptron</w:t>
      </w:r>
      <w:r>
        <w:rPr>
          <w:b/>
          <w:bCs/>
          <w:sz w:val="32"/>
          <w:szCs w:val="24"/>
        </w:rPr>
        <w:t xml:space="preserve"> for </w:t>
      </w:r>
      <w:r w:rsidR="00865560">
        <w:rPr>
          <w:b/>
          <w:bCs/>
          <w:sz w:val="32"/>
          <w:szCs w:val="24"/>
        </w:rPr>
        <w:t>Event Detection a</w:t>
      </w:r>
      <w:r w:rsidRPr="00742EDB">
        <w:rPr>
          <w:b/>
          <w:bCs/>
          <w:sz w:val="32"/>
          <w:szCs w:val="24"/>
        </w:rPr>
        <w:t xml:space="preserve">nd Violence Recognition </w:t>
      </w:r>
      <w:r>
        <w:rPr>
          <w:b/>
          <w:bCs/>
          <w:sz w:val="32"/>
          <w:szCs w:val="24"/>
        </w:rPr>
        <w:t>from Bengali</w:t>
      </w:r>
      <w:r w:rsidRPr="00742EDB">
        <w:rPr>
          <w:b/>
          <w:bCs/>
          <w:sz w:val="32"/>
          <w:szCs w:val="24"/>
        </w:rPr>
        <w:t xml:space="preserve"> </w:t>
      </w:r>
      <w:r>
        <w:rPr>
          <w:b/>
          <w:bCs/>
          <w:sz w:val="32"/>
          <w:szCs w:val="24"/>
        </w:rPr>
        <w:t>Newspaper</w:t>
      </w:r>
    </w:p>
    <w:p w:rsidR="00852990" w:rsidRDefault="00852990" w:rsidP="00852990">
      <w:pPr>
        <w:jc w:val="center"/>
        <w:rPr>
          <w:b/>
          <w:bCs/>
          <w:szCs w:val="24"/>
        </w:rPr>
      </w:pPr>
    </w:p>
    <w:p w:rsidR="009017A3" w:rsidRPr="000C53E9" w:rsidRDefault="009017A3" w:rsidP="00852990">
      <w:pPr>
        <w:jc w:val="center"/>
        <w:rPr>
          <w:b/>
          <w:bCs/>
          <w:szCs w:val="24"/>
        </w:rPr>
      </w:pPr>
    </w:p>
    <w:p w:rsidR="00852990" w:rsidRDefault="00852990" w:rsidP="00852990">
      <w:pPr>
        <w:jc w:val="center"/>
        <w:rPr>
          <w:szCs w:val="24"/>
        </w:rPr>
      </w:pPr>
    </w:p>
    <w:p w:rsidR="004125DA" w:rsidRDefault="004125DA" w:rsidP="004125DA">
      <w:pPr>
        <w:jc w:val="center"/>
        <w:rPr>
          <w:b/>
          <w:bCs/>
          <w:sz w:val="28"/>
          <w:szCs w:val="24"/>
        </w:rPr>
      </w:pPr>
      <w:r>
        <w:rPr>
          <w:b/>
          <w:bCs/>
          <w:sz w:val="28"/>
          <w:szCs w:val="24"/>
        </w:rPr>
        <w:t>Student n</w:t>
      </w:r>
      <w:r w:rsidRPr="009017A3">
        <w:rPr>
          <w:b/>
          <w:bCs/>
          <w:sz w:val="28"/>
          <w:szCs w:val="24"/>
        </w:rPr>
        <w:t>ame</w:t>
      </w:r>
    </w:p>
    <w:p w:rsidR="00852990" w:rsidRDefault="004125DA" w:rsidP="004125DA">
      <w:pPr>
        <w:jc w:val="center"/>
        <w:rPr>
          <w:b/>
          <w:bCs/>
          <w:sz w:val="28"/>
          <w:szCs w:val="24"/>
        </w:rPr>
      </w:pPr>
      <w:r>
        <w:rPr>
          <w:b/>
          <w:bCs/>
          <w:sz w:val="28"/>
          <w:szCs w:val="24"/>
        </w:rPr>
        <w:t xml:space="preserve">Student Id: </w:t>
      </w:r>
      <w:proofErr w:type="spellStart"/>
      <w:r>
        <w:rPr>
          <w:b/>
          <w:bCs/>
          <w:sz w:val="28"/>
          <w:szCs w:val="24"/>
        </w:rPr>
        <w:t>xxxxxxxxx</w:t>
      </w:r>
      <w:proofErr w:type="spellEnd"/>
    </w:p>
    <w:p w:rsidR="004125DA" w:rsidRDefault="004125DA" w:rsidP="004125DA">
      <w:pPr>
        <w:jc w:val="center"/>
        <w:rPr>
          <w:b/>
          <w:bCs/>
          <w:sz w:val="28"/>
          <w:szCs w:val="24"/>
        </w:rPr>
      </w:pPr>
      <w:r>
        <w:rPr>
          <w:b/>
          <w:bCs/>
          <w:sz w:val="28"/>
          <w:szCs w:val="24"/>
        </w:rPr>
        <w:t>Student n</w:t>
      </w:r>
      <w:r w:rsidRPr="009017A3">
        <w:rPr>
          <w:b/>
          <w:bCs/>
          <w:sz w:val="28"/>
          <w:szCs w:val="24"/>
        </w:rPr>
        <w:t>ame</w:t>
      </w:r>
    </w:p>
    <w:p w:rsidR="004125DA" w:rsidRDefault="004125DA" w:rsidP="004125DA">
      <w:pPr>
        <w:jc w:val="center"/>
        <w:rPr>
          <w:b/>
          <w:bCs/>
          <w:sz w:val="28"/>
          <w:szCs w:val="24"/>
        </w:rPr>
      </w:pPr>
      <w:r>
        <w:rPr>
          <w:b/>
          <w:bCs/>
          <w:sz w:val="28"/>
          <w:szCs w:val="24"/>
        </w:rPr>
        <w:t xml:space="preserve">Student Id: </w:t>
      </w:r>
      <w:proofErr w:type="spellStart"/>
      <w:r>
        <w:rPr>
          <w:b/>
          <w:bCs/>
          <w:sz w:val="28"/>
          <w:szCs w:val="24"/>
        </w:rPr>
        <w:t>xxxxxxxxx</w:t>
      </w:r>
      <w:proofErr w:type="spellEnd"/>
    </w:p>
    <w:p w:rsidR="004125DA" w:rsidRDefault="004125DA" w:rsidP="004125DA">
      <w:pPr>
        <w:jc w:val="center"/>
        <w:rPr>
          <w:b/>
          <w:bCs/>
          <w:sz w:val="28"/>
          <w:szCs w:val="24"/>
        </w:rPr>
      </w:pPr>
      <w:r>
        <w:rPr>
          <w:b/>
          <w:bCs/>
          <w:sz w:val="28"/>
          <w:szCs w:val="24"/>
        </w:rPr>
        <w:t>Student n</w:t>
      </w:r>
      <w:r w:rsidRPr="009017A3">
        <w:rPr>
          <w:b/>
          <w:bCs/>
          <w:sz w:val="28"/>
          <w:szCs w:val="24"/>
        </w:rPr>
        <w:t>ame</w:t>
      </w:r>
    </w:p>
    <w:p w:rsidR="004125DA" w:rsidRDefault="004125DA" w:rsidP="004125DA">
      <w:pPr>
        <w:jc w:val="center"/>
        <w:rPr>
          <w:b/>
          <w:bCs/>
          <w:sz w:val="28"/>
          <w:szCs w:val="24"/>
        </w:rPr>
      </w:pPr>
      <w:r>
        <w:rPr>
          <w:b/>
          <w:bCs/>
          <w:sz w:val="28"/>
          <w:szCs w:val="24"/>
        </w:rPr>
        <w:t xml:space="preserve">Student Id: </w:t>
      </w:r>
      <w:proofErr w:type="spellStart"/>
      <w:r>
        <w:rPr>
          <w:b/>
          <w:bCs/>
          <w:sz w:val="28"/>
          <w:szCs w:val="24"/>
        </w:rPr>
        <w:t>xxxxxxxxx</w:t>
      </w:r>
      <w:proofErr w:type="spellEnd"/>
    </w:p>
    <w:p w:rsidR="004125DA" w:rsidRDefault="004125DA" w:rsidP="004125DA">
      <w:pPr>
        <w:jc w:val="center"/>
        <w:rPr>
          <w:b/>
          <w:bCs/>
          <w:sz w:val="28"/>
          <w:szCs w:val="24"/>
        </w:rPr>
      </w:pPr>
      <w:r>
        <w:rPr>
          <w:b/>
          <w:bCs/>
          <w:sz w:val="28"/>
          <w:szCs w:val="24"/>
        </w:rPr>
        <w:t>Student n</w:t>
      </w:r>
      <w:r w:rsidRPr="009017A3">
        <w:rPr>
          <w:b/>
          <w:bCs/>
          <w:sz w:val="28"/>
          <w:szCs w:val="24"/>
        </w:rPr>
        <w:t>ame</w:t>
      </w:r>
    </w:p>
    <w:p w:rsidR="004125DA" w:rsidRPr="009017A3" w:rsidRDefault="004125DA" w:rsidP="004125DA">
      <w:pPr>
        <w:jc w:val="center"/>
        <w:rPr>
          <w:b/>
          <w:bCs/>
          <w:sz w:val="28"/>
          <w:szCs w:val="24"/>
        </w:rPr>
      </w:pPr>
      <w:r>
        <w:rPr>
          <w:b/>
          <w:bCs/>
          <w:sz w:val="28"/>
          <w:szCs w:val="24"/>
        </w:rPr>
        <w:t xml:space="preserve">Student Id: </w:t>
      </w:r>
      <w:proofErr w:type="spellStart"/>
      <w:r>
        <w:rPr>
          <w:b/>
          <w:bCs/>
          <w:sz w:val="28"/>
          <w:szCs w:val="24"/>
        </w:rPr>
        <w:t>xxxxxxxxx</w:t>
      </w:r>
      <w:proofErr w:type="spellEnd"/>
    </w:p>
    <w:p w:rsidR="00852990" w:rsidRPr="000C53E9" w:rsidRDefault="00852990" w:rsidP="00852990">
      <w:pPr>
        <w:jc w:val="center"/>
        <w:rPr>
          <w:b/>
          <w:bCs/>
          <w:szCs w:val="24"/>
        </w:rPr>
      </w:pPr>
    </w:p>
    <w:p w:rsidR="00852990" w:rsidRDefault="00852990" w:rsidP="00852990">
      <w:pPr>
        <w:jc w:val="center"/>
        <w:rPr>
          <w:b/>
          <w:bCs/>
          <w:szCs w:val="24"/>
        </w:rPr>
      </w:pPr>
    </w:p>
    <w:p w:rsidR="003F39EF" w:rsidRDefault="003F39EF" w:rsidP="00852990">
      <w:pPr>
        <w:jc w:val="center"/>
        <w:rPr>
          <w:b/>
          <w:bCs/>
          <w:szCs w:val="24"/>
        </w:rPr>
      </w:pPr>
    </w:p>
    <w:p w:rsidR="009017A3" w:rsidRDefault="009017A3" w:rsidP="00852990">
      <w:pPr>
        <w:jc w:val="center"/>
        <w:rPr>
          <w:b/>
          <w:bCs/>
          <w:szCs w:val="24"/>
        </w:rPr>
      </w:pPr>
    </w:p>
    <w:p w:rsidR="00FA15D8" w:rsidRDefault="00FA15D8" w:rsidP="00FA15D8">
      <w:pPr>
        <w:autoSpaceDE w:val="0"/>
        <w:autoSpaceDN w:val="0"/>
        <w:adjustRightInd w:val="0"/>
        <w:spacing w:line="360" w:lineRule="auto"/>
        <w:jc w:val="center"/>
        <w:rPr>
          <w:szCs w:val="24"/>
          <w:lang w:val="en-CA" w:eastAsia="en-CA"/>
        </w:rPr>
      </w:pPr>
      <w:r>
        <w:rPr>
          <w:szCs w:val="24"/>
          <w:lang w:val="en-CA" w:eastAsia="en-CA"/>
        </w:rPr>
        <w:t xml:space="preserve">A </w:t>
      </w:r>
      <w:r w:rsidR="00F93709">
        <w:rPr>
          <w:szCs w:val="24"/>
          <w:lang w:val="en-CA" w:eastAsia="en-CA"/>
        </w:rPr>
        <w:t>p</w:t>
      </w:r>
      <w:r>
        <w:rPr>
          <w:szCs w:val="24"/>
          <w:lang w:val="en-CA" w:eastAsia="en-CA"/>
        </w:rPr>
        <w:t>roject</w:t>
      </w:r>
      <w:r w:rsidR="00F93709">
        <w:rPr>
          <w:szCs w:val="24"/>
          <w:lang w:val="en-CA" w:eastAsia="en-CA"/>
        </w:rPr>
        <w:t>/thesis</w:t>
      </w:r>
      <w:r>
        <w:rPr>
          <w:szCs w:val="24"/>
          <w:lang w:val="en-CA" w:eastAsia="en-CA"/>
        </w:rPr>
        <w:t xml:space="preserve"> </w:t>
      </w:r>
      <w:r w:rsidRPr="009017A3">
        <w:rPr>
          <w:szCs w:val="24"/>
          <w:lang w:val="en-CA" w:eastAsia="en-CA"/>
        </w:rPr>
        <w:t>in</w:t>
      </w:r>
      <w:r>
        <w:rPr>
          <w:szCs w:val="24"/>
          <w:lang w:val="en-CA" w:eastAsia="en-CA"/>
        </w:rPr>
        <w:t xml:space="preserve"> t</w:t>
      </w:r>
      <w:r w:rsidRPr="009017A3">
        <w:rPr>
          <w:szCs w:val="24"/>
          <w:lang w:val="en-CA" w:eastAsia="en-CA"/>
        </w:rPr>
        <w:t>he Department</w:t>
      </w:r>
      <w:r>
        <w:rPr>
          <w:szCs w:val="24"/>
          <w:lang w:val="en-CA" w:eastAsia="en-CA"/>
        </w:rPr>
        <w:t xml:space="preserve"> </w:t>
      </w:r>
      <w:r w:rsidRPr="009017A3">
        <w:rPr>
          <w:szCs w:val="24"/>
          <w:lang w:val="en-CA" w:eastAsia="en-CA"/>
        </w:rPr>
        <w:t>of</w:t>
      </w:r>
      <w:r>
        <w:rPr>
          <w:szCs w:val="24"/>
          <w:lang w:val="en-CA" w:eastAsia="en-CA"/>
        </w:rPr>
        <w:t xml:space="preserve"> </w:t>
      </w:r>
      <w:r w:rsidRPr="009017A3">
        <w:rPr>
          <w:szCs w:val="24"/>
          <w:lang w:val="en-CA" w:eastAsia="en-CA"/>
        </w:rPr>
        <w:t>Computer Science</w:t>
      </w:r>
      <w:r>
        <w:rPr>
          <w:szCs w:val="24"/>
          <w:lang w:val="en-CA" w:eastAsia="en-CA"/>
        </w:rPr>
        <w:t xml:space="preserve"> and Engineering p</w:t>
      </w:r>
      <w:r w:rsidRPr="009017A3">
        <w:rPr>
          <w:szCs w:val="24"/>
          <w:lang w:val="en-CA" w:eastAsia="en-CA"/>
        </w:rPr>
        <w:t xml:space="preserve">resented </w:t>
      </w:r>
    </w:p>
    <w:p w:rsidR="00FA15D8" w:rsidRDefault="00FA15D8" w:rsidP="00FA15D8">
      <w:pPr>
        <w:autoSpaceDE w:val="0"/>
        <w:autoSpaceDN w:val="0"/>
        <w:adjustRightInd w:val="0"/>
        <w:spacing w:line="360" w:lineRule="auto"/>
        <w:jc w:val="center"/>
        <w:rPr>
          <w:szCs w:val="24"/>
          <w:lang w:val="en-CA" w:eastAsia="en-CA"/>
        </w:rPr>
      </w:pPr>
      <w:proofErr w:type="gramStart"/>
      <w:r w:rsidRPr="009017A3">
        <w:rPr>
          <w:szCs w:val="24"/>
          <w:lang w:val="en-CA" w:eastAsia="en-CA"/>
        </w:rPr>
        <w:t>in</w:t>
      </w:r>
      <w:proofErr w:type="gramEnd"/>
      <w:r w:rsidRPr="009017A3">
        <w:rPr>
          <w:szCs w:val="24"/>
          <w:lang w:val="en-CA" w:eastAsia="en-CA"/>
        </w:rPr>
        <w:t xml:space="preserve"> </w:t>
      </w:r>
      <w:r>
        <w:rPr>
          <w:szCs w:val="24"/>
          <w:lang w:val="en-CA" w:eastAsia="en-CA"/>
        </w:rPr>
        <w:t>partial f</w:t>
      </w:r>
      <w:r w:rsidRPr="009017A3">
        <w:rPr>
          <w:szCs w:val="24"/>
          <w:lang w:val="en-CA" w:eastAsia="en-CA"/>
        </w:rPr>
        <w:t xml:space="preserve">ulfillment of the </w:t>
      </w:r>
      <w:r>
        <w:rPr>
          <w:szCs w:val="24"/>
          <w:lang w:val="en-CA" w:eastAsia="en-CA"/>
        </w:rPr>
        <w:t>r</w:t>
      </w:r>
      <w:r w:rsidRPr="009017A3">
        <w:rPr>
          <w:szCs w:val="24"/>
          <w:lang w:val="en-CA" w:eastAsia="en-CA"/>
        </w:rPr>
        <w:t>equirements</w:t>
      </w:r>
      <w:r>
        <w:rPr>
          <w:szCs w:val="24"/>
          <w:lang w:val="en-CA" w:eastAsia="en-CA"/>
        </w:rPr>
        <w:t xml:space="preserve"> f</w:t>
      </w:r>
      <w:r w:rsidRPr="009017A3">
        <w:rPr>
          <w:szCs w:val="24"/>
          <w:lang w:val="en-CA" w:eastAsia="en-CA"/>
        </w:rPr>
        <w:t xml:space="preserve">or </w:t>
      </w:r>
      <w:r>
        <w:rPr>
          <w:szCs w:val="24"/>
          <w:lang w:val="en-CA" w:eastAsia="en-CA"/>
        </w:rPr>
        <w:t xml:space="preserve">the Degree of </w:t>
      </w:r>
    </w:p>
    <w:p w:rsidR="00FA15D8" w:rsidRPr="009017A3" w:rsidRDefault="00FA15D8" w:rsidP="00FA15D8">
      <w:pPr>
        <w:autoSpaceDE w:val="0"/>
        <w:autoSpaceDN w:val="0"/>
        <w:adjustRightInd w:val="0"/>
        <w:spacing w:line="360" w:lineRule="auto"/>
        <w:jc w:val="center"/>
        <w:rPr>
          <w:szCs w:val="24"/>
          <w:lang w:val="en-CA" w:eastAsia="en-CA"/>
        </w:rPr>
      </w:pPr>
      <w:r>
        <w:rPr>
          <w:szCs w:val="24"/>
          <w:lang w:val="en-CA" w:eastAsia="en-CA"/>
        </w:rPr>
        <w:t>Bachelor</w:t>
      </w:r>
      <w:r w:rsidR="00A610FE">
        <w:rPr>
          <w:szCs w:val="24"/>
          <w:lang w:val="en-CA" w:eastAsia="en-CA"/>
        </w:rPr>
        <w:t>/Master</w:t>
      </w:r>
      <w:r>
        <w:rPr>
          <w:szCs w:val="24"/>
          <w:lang w:val="en-CA" w:eastAsia="en-CA"/>
        </w:rPr>
        <w:t xml:space="preserve"> of</w:t>
      </w:r>
      <w:r w:rsidRPr="009017A3">
        <w:rPr>
          <w:szCs w:val="24"/>
          <w:lang w:val="en-CA" w:eastAsia="en-CA"/>
        </w:rPr>
        <w:t xml:space="preserve"> Science</w:t>
      </w:r>
      <w:r>
        <w:rPr>
          <w:szCs w:val="24"/>
          <w:lang w:val="en-CA" w:eastAsia="en-CA"/>
        </w:rPr>
        <w:t xml:space="preserve"> in Computer Science and Engineering</w:t>
      </w:r>
    </w:p>
    <w:p w:rsidR="00FA15D8" w:rsidRDefault="00FA15D8" w:rsidP="00852990">
      <w:pPr>
        <w:jc w:val="center"/>
        <w:rPr>
          <w:b/>
          <w:bCs/>
          <w:szCs w:val="24"/>
        </w:rPr>
      </w:pPr>
    </w:p>
    <w:p w:rsidR="009017A3" w:rsidRDefault="009017A3" w:rsidP="00852990">
      <w:pPr>
        <w:jc w:val="center"/>
        <w:rPr>
          <w:b/>
          <w:bCs/>
          <w:szCs w:val="24"/>
        </w:rPr>
      </w:pPr>
    </w:p>
    <w:p w:rsidR="008128BF" w:rsidRDefault="008128BF" w:rsidP="009017A3">
      <w:pPr>
        <w:autoSpaceDE w:val="0"/>
        <w:autoSpaceDN w:val="0"/>
        <w:adjustRightInd w:val="0"/>
        <w:spacing w:line="360" w:lineRule="auto"/>
        <w:jc w:val="center"/>
        <w:rPr>
          <w:szCs w:val="24"/>
          <w:lang w:val="en-CA" w:eastAsia="en-CA"/>
        </w:rPr>
      </w:pPr>
      <w:r>
        <w:rPr>
          <w:b/>
          <w:noProof/>
        </w:rPr>
        <w:drawing>
          <wp:inline distT="0" distB="0" distL="0" distR="0">
            <wp:extent cx="1569720" cy="142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423670"/>
                    </a:xfrm>
                    <a:prstGeom prst="rect">
                      <a:avLst/>
                    </a:prstGeom>
                    <a:solidFill>
                      <a:srgbClr val="FFFFFF"/>
                    </a:solidFill>
                    <a:ln>
                      <a:noFill/>
                    </a:ln>
                  </pic:spPr>
                </pic:pic>
              </a:graphicData>
            </a:graphic>
          </wp:inline>
        </w:drawing>
      </w:r>
    </w:p>
    <w:p w:rsidR="00B2235C" w:rsidRDefault="00B2235C" w:rsidP="00B2235C">
      <w:pPr>
        <w:autoSpaceDE w:val="0"/>
        <w:autoSpaceDN w:val="0"/>
        <w:adjustRightInd w:val="0"/>
        <w:spacing w:line="360" w:lineRule="auto"/>
        <w:jc w:val="center"/>
        <w:rPr>
          <w:szCs w:val="24"/>
          <w:lang w:val="en-CA" w:eastAsia="en-CA"/>
        </w:rPr>
      </w:pPr>
    </w:p>
    <w:p w:rsidR="00B2235C" w:rsidRDefault="00B2235C" w:rsidP="00B2235C">
      <w:pPr>
        <w:autoSpaceDE w:val="0"/>
        <w:autoSpaceDN w:val="0"/>
        <w:adjustRightInd w:val="0"/>
        <w:spacing w:line="360" w:lineRule="auto"/>
        <w:jc w:val="center"/>
        <w:rPr>
          <w:szCs w:val="24"/>
          <w:lang w:val="en-CA" w:eastAsia="en-CA"/>
        </w:rPr>
      </w:pPr>
    </w:p>
    <w:p w:rsidR="009017A3" w:rsidRDefault="009017A3" w:rsidP="009017A3">
      <w:pPr>
        <w:autoSpaceDE w:val="0"/>
        <w:autoSpaceDN w:val="0"/>
        <w:adjustRightInd w:val="0"/>
        <w:spacing w:line="360" w:lineRule="auto"/>
        <w:jc w:val="center"/>
        <w:rPr>
          <w:szCs w:val="24"/>
          <w:lang w:val="en-CA" w:eastAsia="en-CA"/>
        </w:rPr>
      </w:pPr>
      <w:r>
        <w:rPr>
          <w:szCs w:val="24"/>
          <w:lang w:val="en-CA" w:eastAsia="en-CA"/>
        </w:rPr>
        <w:t>United International</w:t>
      </w:r>
      <w:r w:rsidRPr="009017A3">
        <w:rPr>
          <w:szCs w:val="24"/>
          <w:lang w:val="en-CA" w:eastAsia="en-CA"/>
        </w:rPr>
        <w:t xml:space="preserve"> University</w:t>
      </w:r>
    </w:p>
    <w:p w:rsidR="009017A3" w:rsidRPr="009017A3" w:rsidRDefault="009017A3" w:rsidP="009017A3">
      <w:pPr>
        <w:autoSpaceDE w:val="0"/>
        <w:autoSpaceDN w:val="0"/>
        <w:adjustRightInd w:val="0"/>
        <w:spacing w:line="360" w:lineRule="auto"/>
        <w:jc w:val="center"/>
        <w:rPr>
          <w:szCs w:val="24"/>
          <w:lang w:val="en-CA" w:eastAsia="en-CA"/>
        </w:rPr>
      </w:pPr>
      <w:r>
        <w:rPr>
          <w:szCs w:val="24"/>
          <w:lang w:val="en-CA" w:eastAsia="en-CA"/>
        </w:rPr>
        <w:t>Dhaka, Bangladesh</w:t>
      </w:r>
    </w:p>
    <w:p w:rsidR="009017A3" w:rsidRPr="009017A3" w:rsidRDefault="00742EDB" w:rsidP="009017A3">
      <w:pPr>
        <w:autoSpaceDE w:val="0"/>
        <w:autoSpaceDN w:val="0"/>
        <w:adjustRightInd w:val="0"/>
        <w:spacing w:line="360" w:lineRule="auto"/>
        <w:jc w:val="center"/>
        <w:rPr>
          <w:szCs w:val="24"/>
          <w:lang w:val="en-CA" w:eastAsia="en-CA"/>
        </w:rPr>
      </w:pPr>
      <w:r>
        <w:rPr>
          <w:szCs w:val="24"/>
          <w:lang w:val="en-CA" w:eastAsia="en-CA"/>
        </w:rPr>
        <w:t>October 2018</w:t>
      </w:r>
    </w:p>
    <w:p w:rsidR="00DB3F8E" w:rsidRPr="009017A3" w:rsidRDefault="009017A3" w:rsidP="009017A3">
      <w:pPr>
        <w:tabs>
          <w:tab w:val="right" w:pos="8640"/>
        </w:tabs>
        <w:spacing w:line="360" w:lineRule="auto"/>
        <w:jc w:val="center"/>
        <w:rPr>
          <w:b/>
        </w:rPr>
        <w:sectPr w:rsidR="00DB3F8E" w:rsidRPr="009017A3" w:rsidSect="00940604">
          <w:footerReference w:type="even" r:id="rId9"/>
          <w:footerReference w:type="default" r:id="rId10"/>
          <w:pgSz w:w="11907" w:h="16839" w:code="9"/>
          <w:pgMar w:top="1440" w:right="1440" w:bottom="1440" w:left="1701" w:header="720" w:footer="720" w:gutter="0"/>
          <w:pgNumType w:fmt="lowerRoman" w:start="1"/>
          <w:cols w:space="720"/>
          <w:titlePg/>
          <w:docGrid w:linePitch="360"/>
        </w:sectPr>
      </w:pPr>
      <w:r>
        <w:rPr>
          <w:szCs w:val="24"/>
          <w:lang w:val="en-CA" w:eastAsia="en-CA"/>
        </w:rPr>
        <w:t>©</w:t>
      </w:r>
      <w:proofErr w:type="spellStart"/>
      <w:r w:rsidR="00742EDB">
        <w:rPr>
          <w:szCs w:val="24"/>
          <w:lang w:val="en-CA" w:eastAsia="en-CA"/>
        </w:rPr>
        <w:t>Imtiaz</w:t>
      </w:r>
      <w:proofErr w:type="spellEnd"/>
      <w:r w:rsidR="00742EDB">
        <w:rPr>
          <w:szCs w:val="24"/>
          <w:lang w:val="en-CA" w:eastAsia="en-CA"/>
        </w:rPr>
        <w:t xml:space="preserve"> Mamun</w:t>
      </w:r>
      <w:r>
        <w:rPr>
          <w:szCs w:val="24"/>
          <w:lang w:val="en-CA" w:eastAsia="en-CA"/>
        </w:rPr>
        <w:t xml:space="preserve">, </w:t>
      </w:r>
      <w:r w:rsidR="00742EDB">
        <w:rPr>
          <w:szCs w:val="24"/>
          <w:lang w:val="en-CA" w:eastAsia="en-CA"/>
        </w:rPr>
        <w:t>2018</w:t>
      </w:r>
    </w:p>
    <w:p w:rsidR="003F39EF" w:rsidRDefault="003F39EF" w:rsidP="003744EF">
      <w:pPr>
        <w:rPr>
          <w:rFonts w:ascii="Book Antiqua" w:hAnsi="Book Antiqua"/>
          <w:b/>
          <w:bCs/>
          <w:sz w:val="32"/>
          <w:szCs w:val="32"/>
        </w:rPr>
      </w:pPr>
    </w:p>
    <w:p w:rsidR="003744EF" w:rsidRPr="003F39EF" w:rsidRDefault="003744EF" w:rsidP="003744EF">
      <w:pPr>
        <w:rPr>
          <w:rFonts w:ascii="Book Antiqua" w:hAnsi="Book Antiqua"/>
          <w:b/>
          <w:bCs/>
          <w:sz w:val="32"/>
          <w:szCs w:val="32"/>
        </w:rPr>
      </w:pPr>
      <w:r w:rsidRPr="003F39EF">
        <w:rPr>
          <w:rFonts w:ascii="Book Antiqua" w:hAnsi="Book Antiqua"/>
          <w:b/>
          <w:bCs/>
          <w:sz w:val="32"/>
          <w:szCs w:val="32"/>
        </w:rPr>
        <w:t>Declaration</w:t>
      </w:r>
    </w:p>
    <w:p w:rsidR="003744EF" w:rsidRDefault="003744EF" w:rsidP="003744EF"/>
    <w:p w:rsidR="003744EF" w:rsidRDefault="003744EF" w:rsidP="003744EF"/>
    <w:p w:rsidR="00324939" w:rsidRDefault="00324939" w:rsidP="00324939">
      <w:r>
        <w:t>I</w:t>
      </w:r>
      <w:r w:rsidR="008249AF">
        <w:t>/We</w:t>
      </w:r>
      <w:r>
        <w:t xml:space="preserve">, </w:t>
      </w:r>
      <w:r w:rsidR="008249AF">
        <w:t>[</w:t>
      </w:r>
      <w:r>
        <w:t>Student Name</w:t>
      </w:r>
      <w:r w:rsidR="008249AF">
        <w:t xml:space="preserve"> (s)]</w:t>
      </w:r>
      <w:r w:rsidR="001501EE">
        <w:t>*</w:t>
      </w:r>
      <w:r>
        <w:t>, declare that this thesis titled, Thesis Title and the work presented in it are my own. I confirm that:</w:t>
      </w:r>
    </w:p>
    <w:p w:rsidR="00324939" w:rsidRDefault="00324939" w:rsidP="00324939">
      <w:pPr>
        <w:pStyle w:val="ListParagraph"/>
        <w:numPr>
          <w:ilvl w:val="0"/>
          <w:numId w:val="11"/>
        </w:numPr>
      </w:pPr>
      <w:r>
        <w:t xml:space="preserve">This work was done wholly or mainly while in candidature for a </w:t>
      </w:r>
      <w:r w:rsidR="00334450">
        <w:t>[</w:t>
      </w:r>
      <w:r>
        <w:t>MSc/ BSc</w:t>
      </w:r>
      <w:r w:rsidR="00334450">
        <w:t>]*</w:t>
      </w:r>
      <w:r>
        <w:t xml:space="preserve"> degree at United International University.</w:t>
      </w:r>
    </w:p>
    <w:p w:rsidR="00324939" w:rsidRDefault="00324939" w:rsidP="00324939">
      <w:pPr>
        <w:pStyle w:val="ListParagraph"/>
        <w:numPr>
          <w:ilvl w:val="0"/>
          <w:numId w:val="11"/>
        </w:numPr>
      </w:pPr>
      <w:r>
        <w:t xml:space="preserve">Where any part of this thesis has previously been submitted for a degree or any other qualification at United International University or any other institution, this has been clearly stated. </w:t>
      </w:r>
    </w:p>
    <w:p w:rsidR="00324939" w:rsidRDefault="00324939" w:rsidP="00324939">
      <w:pPr>
        <w:pStyle w:val="ListParagraph"/>
        <w:numPr>
          <w:ilvl w:val="0"/>
          <w:numId w:val="11"/>
        </w:numPr>
      </w:pPr>
      <w:r>
        <w:t xml:space="preserve">Where I have consulted the published work of others, this is always clearly attributed. </w:t>
      </w:r>
    </w:p>
    <w:p w:rsidR="00324939" w:rsidRDefault="00324939" w:rsidP="00324939">
      <w:pPr>
        <w:pStyle w:val="ListParagraph"/>
        <w:numPr>
          <w:ilvl w:val="0"/>
          <w:numId w:val="11"/>
        </w:numPr>
      </w:pPr>
      <w:r>
        <w:t>Where I have quoted from the work of others, the source is always given. With the exception of such quotations, this thesis is entirely my own work.</w:t>
      </w:r>
    </w:p>
    <w:p w:rsidR="00324939" w:rsidRDefault="00324939" w:rsidP="00324939">
      <w:pPr>
        <w:pStyle w:val="ListParagraph"/>
        <w:numPr>
          <w:ilvl w:val="0"/>
          <w:numId w:val="11"/>
        </w:numPr>
      </w:pPr>
      <w:r>
        <w:t xml:space="preserve">I have acknowledged all main sources of help. </w:t>
      </w:r>
    </w:p>
    <w:p w:rsidR="00324939" w:rsidRDefault="00324939" w:rsidP="00324939">
      <w:pPr>
        <w:pStyle w:val="ListParagraph"/>
        <w:numPr>
          <w:ilvl w:val="0"/>
          <w:numId w:val="11"/>
        </w:numPr>
      </w:pPr>
      <w:r>
        <w:t>Where the thesis is based on work done by myself jointly with others, I have made clear exactly what was done by others and what I have contributed myself.</w:t>
      </w:r>
    </w:p>
    <w:p w:rsidR="00324939" w:rsidRDefault="00324939" w:rsidP="003744EF"/>
    <w:p w:rsidR="003744EF" w:rsidRDefault="003744EF" w:rsidP="003744EF"/>
    <w:p w:rsidR="003744EF" w:rsidRDefault="003744EF" w:rsidP="003744EF"/>
    <w:p w:rsidR="003744EF" w:rsidRDefault="003744EF" w:rsidP="003744EF"/>
    <w:p w:rsidR="003744EF" w:rsidRDefault="003744EF" w:rsidP="003744EF"/>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3744EF" w:rsidRDefault="003744EF" w:rsidP="003744EF"/>
    <w:p w:rsidR="00A61141" w:rsidRDefault="00A61141" w:rsidP="00A61141"/>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A61141" w:rsidRDefault="00A61141" w:rsidP="003744EF"/>
    <w:p w:rsidR="00A61141" w:rsidRDefault="00A61141" w:rsidP="003744EF"/>
    <w:p w:rsidR="00A61141" w:rsidRDefault="00A61141" w:rsidP="00A61141"/>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A61141" w:rsidRDefault="00A61141" w:rsidP="003744EF"/>
    <w:p w:rsidR="00A61141" w:rsidRDefault="00A61141" w:rsidP="003744EF"/>
    <w:p w:rsidR="00A61141" w:rsidRDefault="00A61141" w:rsidP="003744EF"/>
    <w:p w:rsidR="00A61141" w:rsidRDefault="00A61141" w:rsidP="00A61141"/>
    <w:p w:rsidR="00A61141" w:rsidRDefault="00A61141" w:rsidP="00A61141">
      <w:r>
        <w:t>________________________________________</w:t>
      </w:r>
    </w:p>
    <w:p w:rsidR="00A61141" w:rsidRDefault="00A61141" w:rsidP="00A61141">
      <w:r>
        <w:t>[Name, Student ID and Department of the student]</w:t>
      </w:r>
    </w:p>
    <w:p w:rsidR="00A61141" w:rsidRDefault="00A61141" w:rsidP="003744EF"/>
    <w:p w:rsidR="00A61141" w:rsidRDefault="00A61141" w:rsidP="003744EF"/>
    <w:p w:rsidR="00A61141" w:rsidRDefault="00A61141" w:rsidP="003744EF"/>
    <w:p w:rsidR="003744EF" w:rsidRDefault="003744EF" w:rsidP="003744EF"/>
    <w:p w:rsidR="003744EF" w:rsidRDefault="003744EF" w:rsidP="003744EF"/>
    <w:p w:rsidR="003744EF" w:rsidRDefault="003744EF" w:rsidP="003744EF"/>
    <w:p w:rsidR="00324939" w:rsidRPr="003F39EF" w:rsidRDefault="00324939" w:rsidP="00324939">
      <w:pPr>
        <w:rPr>
          <w:rFonts w:ascii="Book Antiqua" w:hAnsi="Book Antiqua"/>
          <w:b/>
          <w:bCs/>
          <w:sz w:val="32"/>
          <w:szCs w:val="32"/>
        </w:rPr>
      </w:pPr>
      <w:r>
        <w:rPr>
          <w:rFonts w:ascii="Book Antiqua" w:hAnsi="Book Antiqua"/>
          <w:b/>
          <w:bCs/>
          <w:sz w:val="32"/>
          <w:szCs w:val="32"/>
        </w:rPr>
        <w:lastRenderedPageBreak/>
        <w:t>Certificate</w:t>
      </w:r>
    </w:p>
    <w:p w:rsidR="003744EF" w:rsidRDefault="003744EF" w:rsidP="003744EF"/>
    <w:p w:rsidR="007A3069" w:rsidRDefault="007A3069" w:rsidP="003744EF"/>
    <w:p w:rsidR="007A3069" w:rsidRDefault="007A3069" w:rsidP="007A3069">
      <w:r>
        <w:t>I do hereby declare that the research works embodied in this thesis/project entitled “</w:t>
      </w:r>
      <w:r w:rsidRPr="007A3069">
        <w:rPr>
          <w:b/>
        </w:rPr>
        <w:t>Thesis or Project Title</w:t>
      </w:r>
      <w:r>
        <w:t>” is the outcome of an original work carried out by [Student Name (s)]</w:t>
      </w:r>
      <w:r w:rsidR="00C56823">
        <w:t>*</w:t>
      </w:r>
      <w:r>
        <w:t xml:space="preserve"> under my supervision.</w:t>
      </w:r>
    </w:p>
    <w:p w:rsidR="007A3069" w:rsidRDefault="007A3069" w:rsidP="007A3069"/>
    <w:p w:rsidR="007A3069" w:rsidRDefault="007A3069" w:rsidP="007A3069">
      <w:r>
        <w:t xml:space="preserve">I further certify that the dissertation meets the requirements and the standard for the degree of </w:t>
      </w:r>
      <w:r w:rsidR="00D56BAF">
        <w:t>[</w:t>
      </w:r>
      <w:r>
        <w:t>MSc/ BSc</w:t>
      </w:r>
      <w:r w:rsidR="00D56BAF">
        <w:t>]</w:t>
      </w:r>
      <w:r>
        <w:t xml:space="preserve"> in Computer Science and Engineering.</w:t>
      </w:r>
    </w:p>
    <w:p w:rsidR="003744EF" w:rsidRDefault="003744EF" w:rsidP="003744EF"/>
    <w:p w:rsidR="00D56BAF" w:rsidRDefault="00D56BAF" w:rsidP="003744EF"/>
    <w:p w:rsidR="003744EF" w:rsidRDefault="003744EF" w:rsidP="003744EF"/>
    <w:p w:rsidR="003744EF" w:rsidRDefault="003744EF" w:rsidP="003744EF"/>
    <w:p w:rsidR="003744EF" w:rsidRDefault="003744EF" w:rsidP="003744EF"/>
    <w:p w:rsidR="003744EF" w:rsidRDefault="003744EF" w:rsidP="003744EF"/>
    <w:p w:rsidR="003744EF" w:rsidRDefault="003744EF" w:rsidP="003744EF">
      <w:r>
        <w:t>________________________________________</w:t>
      </w:r>
    </w:p>
    <w:p w:rsidR="003F39EF" w:rsidRDefault="003F39EF" w:rsidP="003F39EF">
      <w:r>
        <w:t>[Name and designation of Supervisor]</w:t>
      </w:r>
    </w:p>
    <w:p w:rsidR="00612561" w:rsidRPr="00107A8D" w:rsidRDefault="00111E3A" w:rsidP="00FA158C">
      <w:pPr>
        <w:pStyle w:val="Title"/>
      </w:pPr>
      <w:r w:rsidRPr="00107A8D">
        <w:lastRenderedPageBreak/>
        <w:t>Abstract</w:t>
      </w:r>
    </w:p>
    <w:p w:rsidR="00571725" w:rsidRPr="00571725" w:rsidRDefault="003E2978" w:rsidP="007838A8">
      <w:pPr>
        <w:pStyle w:val="thesis-bodytext"/>
        <w:ind w:firstLine="720"/>
      </w:pPr>
      <w:r w:rsidRPr="003E2978">
        <w:t xml:space="preserve">An unprecedented way is accomplished by using concept words derived from statistical context analysis between sentences which is better than traditional methods that uses only keyword representation. Through scaling to a very large dataset we proposed an algorithm which discovers, and describes events with effective keyword networks, based on their coexisting peripheral co-occurrences. In our experiment, we used real-world news, and supervised them into paraphrases by weighting </w:t>
      </w:r>
      <w:r>
        <w:t xml:space="preserve">for </w:t>
      </w:r>
      <w:r w:rsidRPr="003E2978">
        <w:t xml:space="preserve">the all attempted events. We evaluated our scheme by a set of terms that maximally discriminated the percussion in news </w:t>
      </w:r>
      <w:r>
        <w:t xml:space="preserve">and </w:t>
      </w:r>
      <w:r w:rsidRPr="003E2978">
        <w:t>which also keep the evidences.</w:t>
      </w:r>
      <w:r>
        <w:t xml:space="preserve"> Here we are classifying </w:t>
      </w:r>
      <w:r w:rsidR="007E2D64">
        <w:t xml:space="preserve">the events with a multilayer perceptron by </w:t>
      </w:r>
      <w:r w:rsidR="00B73AE6" w:rsidRPr="00B73AE6">
        <w:t>execut</w:t>
      </w:r>
      <w:r w:rsidR="00B73AE6">
        <w:t xml:space="preserve">ing </w:t>
      </w:r>
      <w:proofErr w:type="spellStart"/>
      <w:r w:rsidR="007E2D64" w:rsidRPr="007E2D64">
        <w:t>autoconvolution</w:t>
      </w:r>
      <w:proofErr w:type="spellEnd"/>
      <w:r w:rsidR="007E2D64">
        <w:t xml:space="preserve"> </w:t>
      </w:r>
      <w:r w:rsidR="007E2D64" w:rsidRPr="007E2D64">
        <w:t>methodology</w:t>
      </w:r>
      <w:r w:rsidR="007E2D64">
        <w:t xml:space="preserve"> in </w:t>
      </w:r>
      <w:r w:rsidR="007E2D64" w:rsidRPr="007E2D64">
        <w:t>backpropagation</w:t>
      </w:r>
      <w:r w:rsidR="007E2D64">
        <w:t>.</w:t>
      </w:r>
    </w:p>
    <w:p w:rsidR="00355A1C" w:rsidRDefault="00355A1C">
      <w:pPr>
        <w:rPr>
          <w:rFonts w:ascii="Arial" w:hAnsi="Arial" w:cs="Arial"/>
          <w:b/>
          <w:bCs/>
          <w:kern w:val="32"/>
          <w:sz w:val="32"/>
          <w:szCs w:val="32"/>
        </w:rPr>
      </w:pPr>
    </w:p>
    <w:p w:rsidR="002F6B26" w:rsidRPr="00107A8D" w:rsidRDefault="00111E3A" w:rsidP="00FA158C">
      <w:pPr>
        <w:pStyle w:val="Title"/>
      </w:pPr>
      <w:r w:rsidRPr="00107A8D">
        <w:lastRenderedPageBreak/>
        <w:t>Acknowledgement</w:t>
      </w:r>
    </w:p>
    <w:p w:rsidR="003D6591" w:rsidRPr="00107A8D" w:rsidRDefault="00111E3A" w:rsidP="00FA158C">
      <w:pPr>
        <w:pStyle w:val="Title"/>
      </w:pPr>
      <w:r w:rsidRPr="00107A8D">
        <w:lastRenderedPageBreak/>
        <w:t>Table of Contents</w:t>
      </w:r>
    </w:p>
    <w:p w:rsidR="00BA09B6" w:rsidRPr="009C7879" w:rsidRDefault="003319E8" w:rsidP="00BA09B6">
      <w:r w:rsidRPr="009C7879">
        <w:t xml:space="preserve">The table of contents is most easily created automatically (!!) with REFERENCE tools within WORD. Click on the following sequence: insert, reference, index and tables, table of contents, okay.  </w:t>
      </w:r>
      <w:r w:rsidR="00866D9F" w:rsidRPr="009C7879">
        <w:t xml:space="preserve">The chapter titles and section headers </w:t>
      </w:r>
      <w:r w:rsidR="00415A12" w:rsidRPr="009C7879">
        <w:t>should have been</w:t>
      </w:r>
      <w:r w:rsidR="00866D9F" w:rsidRPr="009C7879">
        <w:t xml:space="preserve"> set to create a table of contents.  It is important that the styles laid out in this template are used to maximize the benefits of the template and MS WORD options.  </w:t>
      </w:r>
      <w:r w:rsidRPr="009C7879">
        <w:t>T</w:t>
      </w:r>
      <w:r w:rsidR="00866D9F" w:rsidRPr="009C7879">
        <w:t xml:space="preserve">he table of contents </w:t>
      </w:r>
      <w:r w:rsidRPr="009C7879">
        <w:t xml:space="preserve">can be updated as you revise </w:t>
      </w:r>
      <w:proofErr w:type="gramStart"/>
      <w:r w:rsidRPr="009C7879">
        <w:t xml:space="preserve">your  </w:t>
      </w:r>
      <w:r w:rsidR="00BA09B6" w:rsidRPr="009C7879">
        <w:t>by</w:t>
      </w:r>
      <w:proofErr w:type="gramEnd"/>
      <w:r w:rsidR="00BA09B6" w:rsidRPr="009C7879">
        <w:t xml:space="preserve"> using right mouse button and clicking on “update field.”  With this approach, there is no need to copy and paste or retype your chapter and section titles.</w:t>
      </w:r>
    </w:p>
    <w:p w:rsidR="007D3322" w:rsidRPr="0003772F" w:rsidRDefault="007D3322" w:rsidP="00BA09B6"/>
    <w:p w:rsidR="005F0FE0" w:rsidRDefault="009926EE">
      <w:pPr>
        <w:pStyle w:val="TOC2"/>
        <w:rPr>
          <w:rFonts w:asciiTheme="minorHAnsi" w:eastAsiaTheme="minorEastAsia" w:hAnsiTheme="minorHAnsi" w:cstheme="minorBidi"/>
          <w:noProof/>
          <w:sz w:val="22"/>
          <w:szCs w:val="22"/>
        </w:rPr>
      </w:pPr>
      <w:r>
        <w:fldChar w:fldCharType="begin"/>
      </w:r>
      <w:r w:rsidR="00DE7003">
        <w:instrText xml:space="preserve"> TOC \o "1-3" \h \z \u </w:instrText>
      </w:r>
      <w:r>
        <w:fldChar w:fldCharType="separate"/>
      </w:r>
      <w:hyperlink w:anchor="_Toc527764817" w:history="1">
        <w:r w:rsidR="005F0FE0" w:rsidRPr="006577F7">
          <w:rPr>
            <w:rStyle w:val="Hyperlink"/>
            <w:noProof/>
          </w:rPr>
          <w:t>LIST OF TABLES</w:t>
        </w:r>
        <w:r w:rsidR="005F0FE0">
          <w:rPr>
            <w:noProof/>
            <w:webHidden/>
          </w:rPr>
          <w:tab/>
        </w:r>
        <w:r w:rsidR="005F0FE0">
          <w:rPr>
            <w:noProof/>
            <w:webHidden/>
          </w:rPr>
          <w:fldChar w:fldCharType="begin"/>
        </w:r>
        <w:r w:rsidR="005F0FE0">
          <w:rPr>
            <w:noProof/>
            <w:webHidden/>
          </w:rPr>
          <w:instrText xml:space="preserve"> PAGEREF _Toc527764817 \h </w:instrText>
        </w:r>
        <w:r w:rsidR="005F0FE0">
          <w:rPr>
            <w:noProof/>
            <w:webHidden/>
          </w:rPr>
        </w:r>
        <w:r w:rsidR="005F0FE0">
          <w:rPr>
            <w:noProof/>
            <w:webHidden/>
          </w:rPr>
          <w:fldChar w:fldCharType="separate"/>
        </w:r>
        <w:r w:rsidR="005F0FE0">
          <w:rPr>
            <w:noProof/>
            <w:webHidden/>
          </w:rPr>
          <w:t>viii</w:t>
        </w:r>
        <w:r w:rsidR="005F0FE0">
          <w:rPr>
            <w:noProof/>
            <w:webHidden/>
          </w:rPr>
          <w:fldChar w:fldCharType="end"/>
        </w:r>
      </w:hyperlink>
    </w:p>
    <w:p w:rsidR="005F0FE0" w:rsidRDefault="00B46914">
      <w:pPr>
        <w:pStyle w:val="TOC2"/>
        <w:rPr>
          <w:rFonts w:asciiTheme="minorHAnsi" w:eastAsiaTheme="minorEastAsia" w:hAnsiTheme="minorHAnsi" w:cstheme="minorBidi"/>
          <w:noProof/>
          <w:sz w:val="22"/>
          <w:szCs w:val="22"/>
        </w:rPr>
      </w:pPr>
      <w:hyperlink w:anchor="_Toc527764818" w:history="1">
        <w:r w:rsidR="005F0FE0" w:rsidRPr="006577F7">
          <w:rPr>
            <w:rStyle w:val="Hyperlink"/>
            <w:noProof/>
          </w:rPr>
          <w:t>LIST OF FIGURES</w:t>
        </w:r>
        <w:r w:rsidR="005F0FE0">
          <w:rPr>
            <w:noProof/>
            <w:webHidden/>
          </w:rPr>
          <w:tab/>
        </w:r>
        <w:r w:rsidR="005F0FE0">
          <w:rPr>
            <w:noProof/>
            <w:webHidden/>
          </w:rPr>
          <w:fldChar w:fldCharType="begin"/>
        </w:r>
        <w:r w:rsidR="005F0FE0">
          <w:rPr>
            <w:noProof/>
            <w:webHidden/>
          </w:rPr>
          <w:instrText xml:space="preserve"> PAGEREF _Toc527764818 \h </w:instrText>
        </w:r>
        <w:r w:rsidR="005F0FE0">
          <w:rPr>
            <w:noProof/>
            <w:webHidden/>
          </w:rPr>
        </w:r>
        <w:r w:rsidR="005F0FE0">
          <w:rPr>
            <w:noProof/>
            <w:webHidden/>
          </w:rPr>
          <w:fldChar w:fldCharType="separate"/>
        </w:r>
        <w:r w:rsidR="005F0FE0">
          <w:rPr>
            <w:noProof/>
            <w:webHidden/>
          </w:rPr>
          <w:t>ix</w:t>
        </w:r>
        <w:r w:rsidR="005F0FE0">
          <w:rPr>
            <w:noProof/>
            <w:webHidden/>
          </w:rPr>
          <w:fldChar w:fldCharType="end"/>
        </w:r>
      </w:hyperlink>
    </w:p>
    <w:p w:rsidR="005F0FE0" w:rsidRDefault="00B46914">
      <w:pPr>
        <w:pStyle w:val="TOC1"/>
        <w:rPr>
          <w:rFonts w:asciiTheme="minorHAnsi" w:eastAsiaTheme="minorEastAsia" w:hAnsiTheme="minorHAnsi" w:cstheme="minorBidi"/>
          <w:noProof/>
          <w:sz w:val="22"/>
          <w:szCs w:val="22"/>
        </w:rPr>
      </w:pPr>
      <w:hyperlink w:anchor="_Toc527764819" w:history="1">
        <w:r w:rsidR="005F0FE0" w:rsidRPr="006577F7">
          <w:rPr>
            <w:rStyle w:val="Hyperlink"/>
            <w:noProof/>
          </w:rPr>
          <w:t>Introduction</w:t>
        </w:r>
        <w:r w:rsidR="005F0FE0">
          <w:rPr>
            <w:noProof/>
            <w:webHidden/>
          </w:rPr>
          <w:tab/>
        </w:r>
        <w:r w:rsidR="005F0FE0">
          <w:rPr>
            <w:noProof/>
            <w:webHidden/>
          </w:rPr>
          <w:fldChar w:fldCharType="begin"/>
        </w:r>
        <w:r w:rsidR="005F0FE0">
          <w:rPr>
            <w:noProof/>
            <w:webHidden/>
          </w:rPr>
          <w:instrText xml:space="preserve"> PAGEREF _Toc527764819 \h </w:instrText>
        </w:r>
        <w:r w:rsidR="005F0FE0">
          <w:rPr>
            <w:noProof/>
            <w:webHidden/>
          </w:rPr>
        </w:r>
        <w:r w:rsidR="005F0FE0">
          <w:rPr>
            <w:noProof/>
            <w:webHidden/>
          </w:rPr>
          <w:fldChar w:fldCharType="separate"/>
        </w:r>
        <w:r w:rsidR="005F0FE0">
          <w:rPr>
            <w:noProof/>
            <w:webHidden/>
          </w:rPr>
          <w:t>1</w:t>
        </w:r>
        <w:r w:rsidR="005F0FE0">
          <w:rPr>
            <w:noProof/>
            <w:webHidden/>
          </w:rPr>
          <w:fldChar w:fldCharType="end"/>
        </w:r>
      </w:hyperlink>
    </w:p>
    <w:p w:rsidR="005F0FE0" w:rsidRDefault="00B46914">
      <w:pPr>
        <w:pStyle w:val="TOC1"/>
        <w:rPr>
          <w:rFonts w:asciiTheme="minorHAnsi" w:eastAsiaTheme="minorEastAsia" w:hAnsiTheme="minorHAnsi" w:cstheme="minorBidi"/>
          <w:noProof/>
          <w:sz w:val="22"/>
          <w:szCs w:val="22"/>
        </w:rPr>
      </w:pPr>
      <w:hyperlink w:anchor="_Toc527764820" w:history="1">
        <w:r w:rsidR="005F0FE0" w:rsidRPr="006577F7">
          <w:rPr>
            <w:rStyle w:val="Hyperlink"/>
            <w:noProof/>
          </w:rPr>
          <w:t>Background and Literature Review</w:t>
        </w:r>
        <w:r w:rsidR="005F0FE0">
          <w:rPr>
            <w:noProof/>
            <w:webHidden/>
          </w:rPr>
          <w:tab/>
        </w:r>
        <w:r w:rsidR="005F0FE0">
          <w:rPr>
            <w:noProof/>
            <w:webHidden/>
          </w:rPr>
          <w:fldChar w:fldCharType="begin"/>
        </w:r>
        <w:r w:rsidR="005F0FE0">
          <w:rPr>
            <w:noProof/>
            <w:webHidden/>
          </w:rPr>
          <w:instrText xml:space="preserve"> PAGEREF _Toc527764820 \h </w:instrText>
        </w:r>
        <w:r w:rsidR="005F0FE0">
          <w:rPr>
            <w:noProof/>
            <w:webHidden/>
          </w:rPr>
        </w:r>
        <w:r w:rsidR="005F0FE0">
          <w:rPr>
            <w:noProof/>
            <w:webHidden/>
          </w:rPr>
          <w:fldChar w:fldCharType="separate"/>
        </w:r>
        <w:r w:rsidR="005F0FE0">
          <w:rPr>
            <w:noProof/>
            <w:webHidden/>
          </w:rPr>
          <w:t>2</w:t>
        </w:r>
        <w:r w:rsidR="005F0FE0">
          <w:rPr>
            <w:noProof/>
            <w:webHidden/>
          </w:rPr>
          <w:fldChar w:fldCharType="end"/>
        </w:r>
      </w:hyperlink>
    </w:p>
    <w:p w:rsidR="005F0FE0" w:rsidRDefault="00B46914">
      <w:pPr>
        <w:pStyle w:val="TOC2"/>
        <w:rPr>
          <w:rFonts w:asciiTheme="minorHAnsi" w:eastAsiaTheme="minorEastAsia" w:hAnsiTheme="minorHAnsi" w:cstheme="minorBidi"/>
          <w:noProof/>
          <w:sz w:val="22"/>
          <w:szCs w:val="22"/>
        </w:rPr>
      </w:pPr>
      <w:hyperlink w:anchor="_Toc527764821" w:history="1">
        <w:r w:rsidR="005F0FE0" w:rsidRPr="006577F7">
          <w:rPr>
            <w:rStyle w:val="Hyperlink"/>
            <w:noProof/>
          </w:rPr>
          <w:t>2.1 Sub header (Heading 2)</w:t>
        </w:r>
        <w:r w:rsidR="005F0FE0">
          <w:rPr>
            <w:noProof/>
            <w:webHidden/>
          </w:rPr>
          <w:tab/>
        </w:r>
        <w:r w:rsidR="005F0FE0">
          <w:rPr>
            <w:noProof/>
            <w:webHidden/>
          </w:rPr>
          <w:fldChar w:fldCharType="begin"/>
        </w:r>
        <w:r w:rsidR="005F0FE0">
          <w:rPr>
            <w:noProof/>
            <w:webHidden/>
          </w:rPr>
          <w:instrText xml:space="preserve"> PAGEREF _Toc527764821 \h </w:instrText>
        </w:r>
        <w:r w:rsidR="005F0FE0">
          <w:rPr>
            <w:noProof/>
            <w:webHidden/>
          </w:rPr>
        </w:r>
        <w:r w:rsidR="005F0FE0">
          <w:rPr>
            <w:noProof/>
            <w:webHidden/>
          </w:rPr>
          <w:fldChar w:fldCharType="separate"/>
        </w:r>
        <w:r w:rsidR="005F0FE0">
          <w:rPr>
            <w:noProof/>
            <w:webHidden/>
          </w:rPr>
          <w:t>2</w:t>
        </w:r>
        <w:r w:rsidR="005F0FE0">
          <w:rPr>
            <w:noProof/>
            <w:webHidden/>
          </w:rPr>
          <w:fldChar w:fldCharType="end"/>
        </w:r>
      </w:hyperlink>
    </w:p>
    <w:p w:rsidR="005F0FE0" w:rsidRDefault="00B46914">
      <w:pPr>
        <w:pStyle w:val="TOC3"/>
        <w:tabs>
          <w:tab w:val="right" w:leader="dot" w:pos="8643"/>
        </w:tabs>
        <w:rPr>
          <w:rFonts w:asciiTheme="minorHAnsi" w:eastAsiaTheme="minorEastAsia" w:hAnsiTheme="minorHAnsi" w:cstheme="minorBidi"/>
          <w:noProof/>
          <w:sz w:val="22"/>
          <w:szCs w:val="22"/>
        </w:rPr>
      </w:pPr>
      <w:hyperlink w:anchor="_Toc527764822" w:history="1">
        <w:r w:rsidR="005F0FE0" w:rsidRPr="006577F7">
          <w:rPr>
            <w:rStyle w:val="Hyperlink"/>
            <w:noProof/>
          </w:rPr>
          <w:t>2.1.1 Sub-sub heading (Heading 3)</w:t>
        </w:r>
        <w:r w:rsidR="005F0FE0">
          <w:rPr>
            <w:noProof/>
            <w:webHidden/>
          </w:rPr>
          <w:tab/>
        </w:r>
        <w:r w:rsidR="005F0FE0">
          <w:rPr>
            <w:noProof/>
            <w:webHidden/>
          </w:rPr>
          <w:fldChar w:fldCharType="begin"/>
        </w:r>
        <w:r w:rsidR="005F0FE0">
          <w:rPr>
            <w:noProof/>
            <w:webHidden/>
          </w:rPr>
          <w:instrText xml:space="preserve"> PAGEREF _Toc527764822 \h </w:instrText>
        </w:r>
        <w:r w:rsidR="005F0FE0">
          <w:rPr>
            <w:noProof/>
            <w:webHidden/>
          </w:rPr>
        </w:r>
        <w:r w:rsidR="005F0FE0">
          <w:rPr>
            <w:noProof/>
            <w:webHidden/>
          </w:rPr>
          <w:fldChar w:fldCharType="separate"/>
        </w:r>
        <w:r w:rsidR="005F0FE0">
          <w:rPr>
            <w:noProof/>
            <w:webHidden/>
          </w:rPr>
          <w:t>2</w:t>
        </w:r>
        <w:r w:rsidR="005F0FE0">
          <w:rPr>
            <w:noProof/>
            <w:webHidden/>
          </w:rPr>
          <w:fldChar w:fldCharType="end"/>
        </w:r>
      </w:hyperlink>
    </w:p>
    <w:p w:rsidR="005F0FE0" w:rsidRDefault="00B46914">
      <w:pPr>
        <w:pStyle w:val="TOC3"/>
        <w:tabs>
          <w:tab w:val="right" w:leader="dot" w:pos="8643"/>
        </w:tabs>
        <w:rPr>
          <w:rFonts w:asciiTheme="minorHAnsi" w:eastAsiaTheme="minorEastAsia" w:hAnsiTheme="minorHAnsi" w:cstheme="minorBidi"/>
          <w:noProof/>
          <w:sz w:val="22"/>
          <w:szCs w:val="22"/>
        </w:rPr>
      </w:pPr>
      <w:hyperlink w:anchor="_Toc527764823" w:history="1">
        <w:r w:rsidR="005F0FE0" w:rsidRPr="006577F7">
          <w:rPr>
            <w:rStyle w:val="Hyperlink"/>
            <w:noProof/>
          </w:rPr>
          <w:t>2.2 Equations</w:t>
        </w:r>
        <w:r w:rsidR="005F0FE0">
          <w:rPr>
            <w:noProof/>
            <w:webHidden/>
          </w:rPr>
          <w:tab/>
        </w:r>
        <w:r w:rsidR="005F0FE0">
          <w:rPr>
            <w:noProof/>
            <w:webHidden/>
          </w:rPr>
          <w:fldChar w:fldCharType="begin"/>
        </w:r>
        <w:r w:rsidR="005F0FE0">
          <w:rPr>
            <w:noProof/>
            <w:webHidden/>
          </w:rPr>
          <w:instrText xml:space="preserve"> PAGEREF _Toc527764823 \h </w:instrText>
        </w:r>
        <w:r w:rsidR="005F0FE0">
          <w:rPr>
            <w:noProof/>
            <w:webHidden/>
          </w:rPr>
        </w:r>
        <w:r w:rsidR="005F0FE0">
          <w:rPr>
            <w:noProof/>
            <w:webHidden/>
          </w:rPr>
          <w:fldChar w:fldCharType="separate"/>
        </w:r>
        <w:r w:rsidR="005F0FE0">
          <w:rPr>
            <w:noProof/>
            <w:webHidden/>
          </w:rPr>
          <w:t>3</w:t>
        </w:r>
        <w:r w:rsidR="005F0FE0">
          <w:rPr>
            <w:noProof/>
            <w:webHidden/>
          </w:rPr>
          <w:fldChar w:fldCharType="end"/>
        </w:r>
      </w:hyperlink>
    </w:p>
    <w:p w:rsidR="005F0FE0" w:rsidRDefault="00B46914">
      <w:pPr>
        <w:pStyle w:val="TOC3"/>
        <w:tabs>
          <w:tab w:val="right" w:leader="dot" w:pos="8643"/>
        </w:tabs>
        <w:rPr>
          <w:rFonts w:asciiTheme="minorHAnsi" w:eastAsiaTheme="minorEastAsia" w:hAnsiTheme="minorHAnsi" w:cstheme="minorBidi"/>
          <w:noProof/>
          <w:sz w:val="22"/>
          <w:szCs w:val="22"/>
        </w:rPr>
      </w:pPr>
      <w:hyperlink w:anchor="_Toc527764824" w:history="1">
        <w:r w:rsidR="005F0FE0" w:rsidRPr="006577F7">
          <w:rPr>
            <w:rStyle w:val="Hyperlink"/>
            <w:noProof/>
          </w:rPr>
          <w:t>2.3 Tables</w:t>
        </w:r>
        <w:r w:rsidR="005F0FE0">
          <w:rPr>
            <w:noProof/>
            <w:webHidden/>
          </w:rPr>
          <w:tab/>
        </w:r>
        <w:r w:rsidR="005F0FE0">
          <w:rPr>
            <w:noProof/>
            <w:webHidden/>
          </w:rPr>
          <w:fldChar w:fldCharType="begin"/>
        </w:r>
        <w:r w:rsidR="005F0FE0">
          <w:rPr>
            <w:noProof/>
            <w:webHidden/>
          </w:rPr>
          <w:instrText xml:space="preserve"> PAGEREF _Toc527764824 \h </w:instrText>
        </w:r>
        <w:r w:rsidR="005F0FE0">
          <w:rPr>
            <w:noProof/>
            <w:webHidden/>
          </w:rPr>
        </w:r>
        <w:r w:rsidR="005F0FE0">
          <w:rPr>
            <w:noProof/>
            <w:webHidden/>
          </w:rPr>
          <w:fldChar w:fldCharType="separate"/>
        </w:r>
        <w:r w:rsidR="005F0FE0">
          <w:rPr>
            <w:noProof/>
            <w:webHidden/>
          </w:rPr>
          <w:t>3</w:t>
        </w:r>
        <w:r w:rsidR="005F0FE0">
          <w:rPr>
            <w:noProof/>
            <w:webHidden/>
          </w:rPr>
          <w:fldChar w:fldCharType="end"/>
        </w:r>
      </w:hyperlink>
    </w:p>
    <w:p w:rsidR="005F0FE0" w:rsidRDefault="00B46914">
      <w:pPr>
        <w:pStyle w:val="TOC3"/>
        <w:tabs>
          <w:tab w:val="right" w:leader="dot" w:pos="8643"/>
        </w:tabs>
        <w:rPr>
          <w:rFonts w:asciiTheme="minorHAnsi" w:eastAsiaTheme="minorEastAsia" w:hAnsiTheme="minorHAnsi" w:cstheme="minorBidi"/>
          <w:noProof/>
          <w:sz w:val="22"/>
          <w:szCs w:val="22"/>
        </w:rPr>
      </w:pPr>
      <w:hyperlink w:anchor="_Toc527764825" w:history="1">
        <w:r w:rsidR="005F0FE0" w:rsidRPr="006577F7">
          <w:rPr>
            <w:rStyle w:val="Hyperlink"/>
            <w:noProof/>
          </w:rPr>
          <w:t>2.4 Figures</w:t>
        </w:r>
        <w:r w:rsidR="005F0FE0">
          <w:rPr>
            <w:noProof/>
            <w:webHidden/>
          </w:rPr>
          <w:tab/>
        </w:r>
        <w:r w:rsidR="005F0FE0">
          <w:rPr>
            <w:noProof/>
            <w:webHidden/>
          </w:rPr>
          <w:fldChar w:fldCharType="begin"/>
        </w:r>
        <w:r w:rsidR="005F0FE0">
          <w:rPr>
            <w:noProof/>
            <w:webHidden/>
          </w:rPr>
          <w:instrText xml:space="preserve"> PAGEREF _Toc527764825 \h </w:instrText>
        </w:r>
        <w:r w:rsidR="005F0FE0">
          <w:rPr>
            <w:noProof/>
            <w:webHidden/>
          </w:rPr>
        </w:r>
        <w:r w:rsidR="005F0FE0">
          <w:rPr>
            <w:noProof/>
            <w:webHidden/>
          </w:rPr>
          <w:fldChar w:fldCharType="separate"/>
        </w:r>
        <w:r w:rsidR="005F0FE0">
          <w:rPr>
            <w:noProof/>
            <w:webHidden/>
          </w:rPr>
          <w:t>3</w:t>
        </w:r>
        <w:r w:rsidR="005F0FE0">
          <w:rPr>
            <w:noProof/>
            <w:webHidden/>
          </w:rPr>
          <w:fldChar w:fldCharType="end"/>
        </w:r>
      </w:hyperlink>
    </w:p>
    <w:p w:rsidR="00CE4267" w:rsidRPr="00CE4267" w:rsidRDefault="00B46914" w:rsidP="00CE4267">
      <w:pPr>
        <w:pStyle w:val="TOC1"/>
        <w:rPr>
          <w:noProof/>
        </w:rPr>
      </w:pPr>
      <w:hyperlink w:anchor="_Toc527764826" w:history="1">
        <w:r w:rsidR="005F0FE0" w:rsidRPr="005F0FE0">
          <w:rPr>
            <w:rStyle w:val="Hyperlink"/>
            <w:noProof/>
          </w:rPr>
          <w:t>Materials and Methods</w:t>
        </w:r>
        <w:r w:rsidR="005F0FE0">
          <w:rPr>
            <w:noProof/>
            <w:webHidden/>
          </w:rPr>
          <w:tab/>
        </w:r>
        <w:r w:rsidR="005F0FE0">
          <w:rPr>
            <w:noProof/>
            <w:webHidden/>
          </w:rPr>
          <w:fldChar w:fldCharType="begin"/>
        </w:r>
        <w:r w:rsidR="005F0FE0">
          <w:rPr>
            <w:noProof/>
            <w:webHidden/>
          </w:rPr>
          <w:instrText xml:space="preserve"> PAGEREF _Toc527764826 \h </w:instrText>
        </w:r>
        <w:r w:rsidR="005F0FE0">
          <w:rPr>
            <w:noProof/>
            <w:webHidden/>
          </w:rPr>
        </w:r>
        <w:r w:rsidR="005F0FE0">
          <w:rPr>
            <w:noProof/>
            <w:webHidden/>
          </w:rPr>
          <w:fldChar w:fldCharType="separate"/>
        </w:r>
        <w:r w:rsidR="005F0FE0">
          <w:rPr>
            <w:noProof/>
            <w:webHidden/>
          </w:rPr>
          <w:t>6</w:t>
        </w:r>
        <w:r w:rsidR="005F0FE0">
          <w:rPr>
            <w:noProof/>
            <w:webHidden/>
          </w:rPr>
          <w:fldChar w:fldCharType="end"/>
        </w:r>
      </w:hyperlink>
    </w:p>
    <w:p w:rsidR="005F0FE0" w:rsidRDefault="00B46914">
      <w:pPr>
        <w:pStyle w:val="TOC1"/>
        <w:rPr>
          <w:rFonts w:asciiTheme="minorHAnsi" w:eastAsiaTheme="minorEastAsia" w:hAnsiTheme="minorHAnsi" w:cstheme="minorBidi"/>
          <w:noProof/>
          <w:sz w:val="22"/>
          <w:szCs w:val="22"/>
        </w:rPr>
      </w:pPr>
      <w:hyperlink w:anchor="_Toc527764827" w:history="1">
        <w:r w:rsidR="005F0FE0" w:rsidRPr="006577F7">
          <w:rPr>
            <w:rStyle w:val="Hyperlink"/>
            <w:noProof/>
          </w:rPr>
          <w:t>Results</w:t>
        </w:r>
        <w:r w:rsidR="005F0FE0">
          <w:rPr>
            <w:noProof/>
            <w:webHidden/>
          </w:rPr>
          <w:tab/>
        </w:r>
        <w:r w:rsidR="005F0FE0">
          <w:rPr>
            <w:noProof/>
            <w:webHidden/>
          </w:rPr>
          <w:fldChar w:fldCharType="begin"/>
        </w:r>
        <w:r w:rsidR="005F0FE0">
          <w:rPr>
            <w:noProof/>
            <w:webHidden/>
          </w:rPr>
          <w:instrText xml:space="preserve"> PAGEREF _Toc527764827 \h </w:instrText>
        </w:r>
        <w:r w:rsidR="005F0FE0">
          <w:rPr>
            <w:noProof/>
            <w:webHidden/>
          </w:rPr>
        </w:r>
        <w:r w:rsidR="005F0FE0">
          <w:rPr>
            <w:noProof/>
            <w:webHidden/>
          </w:rPr>
          <w:fldChar w:fldCharType="separate"/>
        </w:r>
        <w:r w:rsidR="005F0FE0">
          <w:rPr>
            <w:noProof/>
            <w:webHidden/>
          </w:rPr>
          <w:t>8</w:t>
        </w:r>
        <w:r w:rsidR="005F0FE0">
          <w:rPr>
            <w:noProof/>
            <w:webHidden/>
          </w:rPr>
          <w:fldChar w:fldCharType="end"/>
        </w:r>
      </w:hyperlink>
    </w:p>
    <w:p w:rsidR="005F0FE0" w:rsidRDefault="00B46914">
      <w:pPr>
        <w:pStyle w:val="TOC1"/>
        <w:rPr>
          <w:rFonts w:asciiTheme="minorHAnsi" w:eastAsiaTheme="minorEastAsia" w:hAnsiTheme="minorHAnsi" w:cstheme="minorBidi"/>
          <w:noProof/>
          <w:sz w:val="22"/>
          <w:szCs w:val="22"/>
        </w:rPr>
      </w:pPr>
      <w:hyperlink w:anchor="_Toc527764828" w:history="1">
        <w:r w:rsidR="005F0FE0" w:rsidRPr="006577F7">
          <w:rPr>
            <w:rStyle w:val="Hyperlink"/>
            <w:noProof/>
          </w:rPr>
          <w:t>Conclusion</w:t>
        </w:r>
        <w:r w:rsidR="005F0FE0">
          <w:rPr>
            <w:noProof/>
            <w:webHidden/>
          </w:rPr>
          <w:tab/>
        </w:r>
        <w:r w:rsidR="005F0FE0">
          <w:rPr>
            <w:noProof/>
            <w:webHidden/>
          </w:rPr>
          <w:fldChar w:fldCharType="begin"/>
        </w:r>
        <w:r w:rsidR="005F0FE0">
          <w:rPr>
            <w:noProof/>
            <w:webHidden/>
          </w:rPr>
          <w:instrText xml:space="preserve"> PAGEREF _Toc527764828 \h </w:instrText>
        </w:r>
        <w:r w:rsidR="005F0FE0">
          <w:rPr>
            <w:noProof/>
            <w:webHidden/>
          </w:rPr>
        </w:r>
        <w:r w:rsidR="005F0FE0">
          <w:rPr>
            <w:noProof/>
            <w:webHidden/>
          </w:rPr>
          <w:fldChar w:fldCharType="separate"/>
        </w:r>
        <w:r w:rsidR="005F0FE0">
          <w:rPr>
            <w:noProof/>
            <w:webHidden/>
          </w:rPr>
          <w:t>9</w:t>
        </w:r>
        <w:r w:rsidR="005F0FE0">
          <w:rPr>
            <w:noProof/>
            <w:webHidden/>
          </w:rPr>
          <w:fldChar w:fldCharType="end"/>
        </w:r>
      </w:hyperlink>
    </w:p>
    <w:p w:rsidR="005F0FE0" w:rsidRDefault="00B46914">
      <w:pPr>
        <w:pStyle w:val="TOC1"/>
        <w:rPr>
          <w:rFonts w:asciiTheme="minorHAnsi" w:eastAsiaTheme="minorEastAsia" w:hAnsiTheme="minorHAnsi" w:cstheme="minorBidi"/>
          <w:noProof/>
          <w:sz w:val="22"/>
          <w:szCs w:val="22"/>
        </w:rPr>
      </w:pPr>
      <w:hyperlink w:anchor="_Toc527764829" w:history="1">
        <w:r w:rsidR="005F0FE0" w:rsidRPr="006577F7">
          <w:rPr>
            <w:rStyle w:val="Hyperlink"/>
            <w:noProof/>
          </w:rPr>
          <w:t>References</w:t>
        </w:r>
        <w:r w:rsidR="005F0FE0">
          <w:rPr>
            <w:noProof/>
            <w:webHidden/>
          </w:rPr>
          <w:tab/>
        </w:r>
        <w:r w:rsidR="005F0FE0">
          <w:rPr>
            <w:noProof/>
            <w:webHidden/>
          </w:rPr>
          <w:fldChar w:fldCharType="begin"/>
        </w:r>
        <w:r w:rsidR="005F0FE0">
          <w:rPr>
            <w:noProof/>
            <w:webHidden/>
          </w:rPr>
          <w:instrText xml:space="preserve"> PAGEREF _Toc527764829 \h </w:instrText>
        </w:r>
        <w:r w:rsidR="005F0FE0">
          <w:rPr>
            <w:noProof/>
            <w:webHidden/>
          </w:rPr>
        </w:r>
        <w:r w:rsidR="005F0FE0">
          <w:rPr>
            <w:noProof/>
            <w:webHidden/>
          </w:rPr>
          <w:fldChar w:fldCharType="separate"/>
        </w:r>
        <w:r w:rsidR="005F0FE0">
          <w:rPr>
            <w:noProof/>
            <w:webHidden/>
          </w:rPr>
          <w:t>10</w:t>
        </w:r>
        <w:r w:rsidR="005F0FE0">
          <w:rPr>
            <w:noProof/>
            <w:webHidden/>
          </w:rPr>
          <w:fldChar w:fldCharType="end"/>
        </w:r>
      </w:hyperlink>
    </w:p>
    <w:p w:rsidR="005F0FE0" w:rsidRDefault="00B46914">
      <w:pPr>
        <w:pStyle w:val="TOC1"/>
        <w:rPr>
          <w:rFonts w:asciiTheme="minorHAnsi" w:eastAsiaTheme="minorEastAsia" w:hAnsiTheme="minorHAnsi" w:cstheme="minorBidi"/>
          <w:noProof/>
          <w:sz w:val="22"/>
          <w:szCs w:val="22"/>
        </w:rPr>
      </w:pPr>
      <w:hyperlink w:anchor="_Toc527764830" w:history="1">
        <w:r w:rsidR="005F0FE0" w:rsidRPr="006577F7">
          <w:rPr>
            <w:rStyle w:val="Hyperlink"/>
            <w:noProof/>
          </w:rPr>
          <w:t>Appendix A</w:t>
        </w:r>
        <w:r w:rsidR="005F0FE0">
          <w:rPr>
            <w:noProof/>
            <w:webHidden/>
          </w:rPr>
          <w:tab/>
        </w:r>
        <w:r w:rsidR="005F0FE0">
          <w:rPr>
            <w:noProof/>
            <w:webHidden/>
          </w:rPr>
          <w:fldChar w:fldCharType="begin"/>
        </w:r>
        <w:r w:rsidR="005F0FE0">
          <w:rPr>
            <w:noProof/>
            <w:webHidden/>
          </w:rPr>
          <w:instrText xml:space="preserve"> PAGEREF _Toc527764830 \h </w:instrText>
        </w:r>
        <w:r w:rsidR="005F0FE0">
          <w:rPr>
            <w:noProof/>
            <w:webHidden/>
          </w:rPr>
        </w:r>
        <w:r w:rsidR="005F0FE0">
          <w:rPr>
            <w:noProof/>
            <w:webHidden/>
          </w:rPr>
          <w:fldChar w:fldCharType="separate"/>
        </w:r>
        <w:r w:rsidR="005F0FE0">
          <w:rPr>
            <w:noProof/>
            <w:webHidden/>
          </w:rPr>
          <w:t>11</w:t>
        </w:r>
        <w:r w:rsidR="005F0FE0">
          <w:rPr>
            <w:noProof/>
            <w:webHidden/>
          </w:rPr>
          <w:fldChar w:fldCharType="end"/>
        </w:r>
      </w:hyperlink>
    </w:p>
    <w:p w:rsidR="00FA158C" w:rsidRDefault="009926EE" w:rsidP="00E500ED">
      <w:pPr>
        <w:pStyle w:val="TOC1"/>
        <w:numPr>
          <w:ilvl w:val="0"/>
          <w:numId w:val="0"/>
        </w:numPr>
        <w:ind w:left="360"/>
      </w:pPr>
      <w:r>
        <w:fldChar w:fldCharType="end"/>
      </w:r>
      <w:bookmarkStart w:id="0" w:name="_Toc360787099"/>
    </w:p>
    <w:p w:rsidR="00FA158C" w:rsidRDefault="00FA158C">
      <w:pPr>
        <w:rPr>
          <w:rFonts w:ascii="Book Antiqua" w:hAnsi="Book Antiqua" w:cs="Courier New"/>
          <w:b/>
          <w:sz w:val="32"/>
          <w:szCs w:val="32"/>
        </w:rPr>
      </w:pPr>
      <w:r>
        <w:br w:type="page"/>
      </w:r>
    </w:p>
    <w:p w:rsidR="00B853C4" w:rsidRPr="0003772F" w:rsidRDefault="00B853C4" w:rsidP="00FA158C">
      <w:pPr>
        <w:pStyle w:val="Heading2"/>
      </w:pPr>
      <w:bookmarkStart w:id="1" w:name="_Toc527764817"/>
      <w:r w:rsidRPr="0003772F">
        <w:lastRenderedPageBreak/>
        <w:t>LIST OF TABLES</w:t>
      </w:r>
      <w:bookmarkEnd w:id="0"/>
      <w:bookmarkEnd w:id="1"/>
    </w:p>
    <w:p w:rsidR="00B853C4" w:rsidRPr="009C7879" w:rsidRDefault="00940604" w:rsidP="00866D9F">
      <w:r>
        <w:rPr>
          <w:color w:val="FF0000"/>
        </w:rPr>
        <w:t>&lt;Delete this part&gt;</w:t>
      </w:r>
      <w:proofErr w:type="gramStart"/>
      <w:r w:rsidR="00415A12" w:rsidRPr="009C7879">
        <w:t>The</w:t>
      </w:r>
      <w:proofErr w:type="gramEnd"/>
      <w:r w:rsidR="00415A12" w:rsidRPr="009C7879">
        <w:t xml:space="preserve"> list of tables is also</w:t>
      </w:r>
      <w:r w:rsidR="00866D9F" w:rsidRPr="009C7879">
        <w:t xml:space="preserve"> easily created automatically (!!) with REFERENCE tools within WORD. Click on the following sequence: </w:t>
      </w:r>
      <w:r w:rsidR="00E434C2" w:rsidRPr="009C7879">
        <w:t>“</w:t>
      </w:r>
      <w:r w:rsidR="00866D9F" w:rsidRPr="009C7879">
        <w:t xml:space="preserve">insert, reference, index and tables, table of </w:t>
      </w:r>
      <w:r w:rsidR="00BC7147" w:rsidRPr="009C7879">
        <w:t>figures</w:t>
      </w:r>
      <w:r w:rsidR="00866D9F" w:rsidRPr="009C7879">
        <w:t xml:space="preserve">, </w:t>
      </w:r>
      <w:r w:rsidR="00BC7147" w:rsidRPr="009C7879">
        <w:t xml:space="preserve">(find “caption label” box set </w:t>
      </w:r>
      <w:proofErr w:type="gramStart"/>
      <w:r w:rsidR="00BC7147" w:rsidRPr="009C7879">
        <w:t>as  –</w:t>
      </w:r>
      <w:proofErr w:type="gramEnd"/>
      <w:r w:rsidR="00BC7147" w:rsidRPr="009C7879">
        <w:t xml:space="preserve"> tables), </w:t>
      </w:r>
      <w:r w:rsidR="00866D9F" w:rsidRPr="009C7879">
        <w:t>okay.</w:t>
      </w:r>
      <w:r w:rsidR="00E434C2" w:rsidRPr="009C7879">
        <w:t>”</w:t>
      </w:r>
      <w:r w:rsidR="00866D9F" w:rsidRPr="009C7879">
        <w:t xml:space="preserve">  This can be updated as you revise </w:t>
      </w:r>
      <w:proofErr w:type="gramStart"/>
      <w:r w:rsidR="00866D9F" w:rsidRPr="009C7879">
        <w:t>your  by</w:t>
      </w:r>
      <w:proofErr w:type="gramEnd"/>
      <w:r w:rsidR="00866D9F" w:rsidRPr="009C7879">
        <w:t xml:space="preserve"> using right mouse button and clicking on “update field.”  With this approach, there is no need to copy and paste or retype your chapter and section titles.</w:t>
      </w:r>
      <w:r w:rsidR="00BC7147" w:rsidRPr="009C7879">
        <w:t xml:space="preserve"> You need to also use the table captions within the body of </w:t>
      </w:r>
      <w:proofErr w:type="gramStart"/>
      <w:r w:rsidR="00BC7147" w:rsidRPr="009C7879">
        <w:t>your  (</w:t>
      </w:r>
      <w:proofErr w:type="gramEnd"/>
      <w:r w:rsidR="00BC7147" w:rsidRPr="009C7879">
        <w:t>see examples below)</w:t>
      </w:r>
      <w:r w:rsidR="0015578C" w:rsidRPr="009C7879">
        <w:t xml:space="preserve">.  </w:t>
      </w:r>
      <w:bookmarkStart w:id="2" w:name="OLE_LINK5"/>
      <w:bookmarkStart w:id="3" w:name="OLE_LINK6"/>
      <w:r w:rsidR="0015578C" w:rsidRPr="009C7879">
        <w:t>The insertion of table captions in this manner also helps because word automatically renumbers the tables within the text when you insert another table in the middle.  There is no need for you to renumber the tables manually</w:t>
      </w:r>
      <w:bookmarkEnd w:id="2"/>
      <w:bookmarkEnd w:id="3"/>
    </w:p>
    <w:p w:rsidR="00E434C2" w:rsidRPr="0003772F" w:rsidRDefault="00E434C2" w:rsidP="00866D9F"/>
    <w:p w:rsidR="00623C61" w:rsidRDefault="009926EE" w:rsidP="00623C61">
      <w:pPr>
        <w:pStyle w:val="TableofFigures"/>
        <w:tabs>
          <w:tab w:val="right" w:leader="dot" w:pos="8643"/>
        </w:tabs>
        <w:spacing w:after="120" w:line="360" w:lineRule="auto"/>
        <w:rPr>
          <w:rFonts w:asciiTheme="minorHAnsi" w:eastAsiaTheme="minorEastAsia" w:hAnsiTheme="minorHAnsi" w:cstheme="minorBidi"/>
          <w:noProof/>
          <w:sz w:val="22"/>
          <w:szCs w:val="28"/>
          <w:lang w:bidi="bn-IN"/>
        </w:rPr>
      </w:pPr>
      <w:r>
        <w:fldChar w:fldCharType="begin"/>
      </w:r>
      <w:r w:rsidR="00ED1AB6">
        <w:instrText xml:space="preserve"> TOC \h \z \c "Table" </w:instrText>
      </w:r>
      <w:r>
        <w:fldChar w:fldCharType="separate"/>
      </w:r>
      <w:hyperlink w:anchor="_Toc497255494" w:history="1">
        <w:r w:rsidR="00623C61" w:rsidRPr="003A7179">
          <w:rPr>
            <w:rStyle w:val="Hyperlink"/>
            <w:noProof/>
          </w:rPr>
          <w:t>Table 1: Steps of creating a new table</w:t>
        </w:r>
        <w:r w:rsidR="00623C61">
          <w:rPr>
            <w:noProof/>
            <w:webHidden/>
          </w:rPr>
          <w:tab/>
        </w:r>
        <w:r>
          <w:rPr>
            <w:noProof/>
            <w:webHidden/>
          </w:rPr>
          <w:fldChar w:fldCharType="begin"/>
        </w:r>
        <w:r w:rsidR="00623C61">
          <w:rPr>
            <w:noProof/>
            <w:webHidden/>
          </w:rPr>
          <w:instrText xml:space="preserve"> PAGEREF _Toc497255494 \h </w:instrText>
        </w:r>
        <w:r>
          <w:rPr>
            <w:noProof/>
            <w:webHidden/>
          </w:rPr>
        </w:r>
        <w:r>
          <w:rPr>
            <w:noProof/>
            <w:webHidden/>
          </w:rPr>
          <w:fldChar w:fldCharType="separate"/>
        </w:r>
        <w:r w:rsidR="00623C61">
          <w:rPr>
            <w:noProof/>
            <w:webHidden/>
          </w:rPr>
          <w:t>3</w:t>
        </w:r>
        <w:r>
          <w:rPr>
            <w:noProof/>
            <w:webHidden/>
          </w:rPr>
          <w:fldChar w:fldCharType="end"/>
        </w:r>
      </w:hyperlink>
    </w:p>
    <w:p w:rsidR="00623C61" w:rsidRDefault="00B46914" w:rsidP="00623C61">
      <w:pPr>
        <w:pStyle w:val="TableofFigures"/>
        <w:tabs>
          <w:tab w:val="right" w:leader="dot" w:pos="8643"/>
        </w:tabs>
        <w:spacing w:after="120" w:line="360" w:lineRule="auto"/>
        <w:rPr>
          <w:rFonts w:asciiTheme="minorHAnsi" w:eastAsiaTheme="minorEastAsia" w:hAnsiTheme="minorHAnsi" w:cstheme="minorBidi"/>
          <w:noProof/>
          <w:sz w:val="22"/>
          <w:szCs w:val="28"/>
          <w:lang w:bidi="bn-IN"/>
        </w:rPr>
      </w:pPr>
      <w:hyperlink w:anchor="_Toc497255495" w:history="1">
        <w:r w:rsidR="00623C61" w:rsidRPr="003A7179">
          <w:rPr>
            <w:rStyle w:val="Hyperlink"/>
            <w:noProof/>
          </w:rPr>
          <w:t>Table 2: Styles used in this template</w:t>
        </w:r>
        <w:r w:rsidR="00623C61">
          <w:rPr>
            <w:noProof/>
            <w:webHidden/>
          </w:rPr>
          <w:tab/>
        </w:r>
        <w:r w:rsidR="009926EE">
          <w:rPr>
            <w:noProof/>
            <w:webHidden/>
          </w:rPr>
          <w:fldChar w:fldCharType="begin"/>
        </w:r>
        <w:r w:rsidR="00623C61">
          <w:rPr>
            <w:noProof/>
            <w:webHidden/>
          </w:rPr>
          <w:instrText xml:space="preserve"> PAGEREF _Toc497255495 \h </w:instrText>
        </w:r>
        <w:r w:rsidR="009926EE">
          <w:rPr>
            <w:noProof/>
            <w:webHidden/>
          </w:rPr>
        </w:r>
        <w:r w:rsidR="009926EE">
          <w:rPr>
            <w:noProof/>
            <w:webHidden/>
          </w:rPr>
          <w:fldChar w:fldCharType="separate"/>
        </w:r>
        <w:r w:rsidR="00623C61">
          <w:rPr>
            <w:noProof/>
            <w:webHidden/>
          </w:rPr>
          <w:t>6</w:t>
        </w:r>
        <w:r w:rsidR="009926EE">
          <w:rPr>
            <w:noProof/>
            <w:webHidden/>
          </w:rPr>
          <w:fldChar w:fldCharType="end"/>
        </w:r>
      </w:hyperlink>
    </w:p>
    <w:p w:rsidR="007D3322" w:rsidRPr="0003772F" w:rsidRDefault="009926EE" w:rsidP="00623C61">
      <w:pPr>
        <w:pStyle w:val="thesis-bodytext"/>
        <w:spacing w:before="0" w:after="120"/>
      </w:pPr>
      <w:r>
        <w:fldChar w:fldCharType="end"/>
      </w:r>
    </w:p>
    <w:p w:rsidR="00CD51C8" w:rsidRDefault="00CD51C8">
      <w:pPr>
        <w:rPr>
          <w:b/>
          <w:sz w:val="32"/>
        </w:rPr>
      </w:pPr>
      <w:r>
        <w:br w:type="page"/>
      </w:r>
    </w:p>
    <w:p w:rsidR="00B853C4" w:rsidRPr="0003772F" w:rsidRDefault="00B853C4" w:rsidP="00610A7E">
      <w:pPr>
        <w:pStyle w:val="Heading2"/>
      </w:pPr>
      <w:bookmarkStart w:id="4" w:name="_Toc360787100"/>
      <w:bookmarkStart w:id="5" w:name="_Toc527764818"/>
      <w:r w:rsidRPr="0003772F">
        <w:lastRenderedPageBreak/>
        <w:t>LIST OF FIGURES</w:t>
      </w:r>
      <w:bookmarkEnd w:id="4"/>
      <w:bookmarkEnd w:id="5"/>
    </w:p>
    <w:p w:rsidR="009C7879" w:rsidRDefault="00940604" w:rsidP="009C7879">
      <w:r>
        <w:rPr>
          <w:color w:val="FF0000"/>
        </w:rPr>
        <w:t>&lt;Delete this part&gt;</w:t>
      </w:r>
      <w:r w:rsidR="00BC7147" w:rsidRPr="009C7879">
        <w:t xml:space="preserve">The List of Figures is most easily created automatically (!!) with REFERENCE tools within WORD. Click on the following sequence: insert, reference, index and tables, table of figures, (find “caption label” box set </w:t>
      </w:r>
      <w:proofErr w:type="gramStart"/>
      <w:r w:rsidR="00BC7147" w:rsidRPr="009C7879">
        <w:t>as  –</w:t>
      </w:r>
      <w:proofErr w:type="gramEnd"/>
      <w:r w:rsidR="0072618F" w:rsidRPr="009C7879">
        <w:t>Figures</w:t>
      </w:r>
      <w:r w:rsidR="00BC7147" w:rsidRPr="009C7879">
        <w:t xml:space="preserve">), okay.  This can be updated as you revise </w:t>
      </w:r>
      <w:proofErr w:type="gramStart"/>
      <w:r w:rsidR="00BC7147" w:rsidRPr="009C7879">
        <w:t>your  by</w:t>
      </w:r>
      <w:proofErr w:type="gramEnd"/>
      <w:r w:rsidR="00BC7147" w:rsidRPr="009C7879">
        <w:t xml:space="preserve"> using right mouse button and clicking on “update field.”  With this approach, there is no need to copy and paste or retype your chapter and section titles. You need to also use the </w:t>
      </w:r>
      <w:r w:rsidR="0072618F" w:rsidRPr="009C7879">
        <w:t>figure</w:t>
      </w:r>
      <w:r w:rsidR="00BC7147" w:rsidRPr="009C7879">
        <w:t xml:space="preserve"> captions within the body of </w:t>
      </w:r>
      <w:proofErr w:type="gramStart"/>
      <w:r w:rsidR="00BC7147" w:rsidRPr="009C7879">
        <w:t>your  (</w:t>
      </w:r>
      <w:proofErr w:type="gramEnd"/>
      <w:r w:rsidR="00BC7147" w:rsidRPr="009C7879">
        <w:t>see examples below)</w:t>
      </w:r>
      <w:r w:rsidR="0015578C" w:rsidRPr="009C7879">
        <w:t>. The insertion of figure captions in this manner also helps because word automatically renumbers the tables within the text when you insert another table in the middle.  There is no need for you to renumber the figures manually</w:t>
      </w:r>
    </w:p>
    <w:p w:rsidR="009C7879" w:rsidRDefault="009C7879" w:rsidP="009C7879"/>
    <w:p w:rsidR="00623C61" w:rsidRDefault="009926EE" w:rsidP="00623C61">
      <w:pPr>
        <w:pStyle w:val="TableofFigures"/>
        <w:tabs>
          <w:tab w:val="right" w:leader="dot" w:pos="8643"/>
        </w:tabs>
        <w:spacing w:after="120" w:line="360" w:lineRule="auto"/>
        <w:rPr>
          <w:rFonts w:asciiTheme="minorHAnsi" w:eastAsiaTheme="minorEastAsia" w:hAnsiTheme="minorHAnsi" w:cstheme="minorBidi"/>
          <w:noProof/>
          <w:sz w:val="22"/>
          <w:szCs w:val="28"/>
          <w:lang w:bidi="bn-IN"/>
        </w:rPr>
      </w:pPr>
      <w:r>
        <w:fldChar w:fldCharType="begin"/>
      </w:r>
      <w:r w:rsidR="006536BE">
        <w:instrText xml:space="preserve"> TOC \h \z \c "Figure" </w:instrText>
      </w:r>
      <w:r>
        <w:fldChar w:fldCharType="separate"/>
      </w:r>
      <w:hyperlink w:anchor="_Toc497255507" w:history="1">
        <w:r w:rsidR="00623C61" w:rsidRPr="00A87A25">
          <w:rPr>
            <w:rStyle w:val="Hyperlink"/>
            <w:noProof/>
          </w:rPr>
          <w:t>Figure 1: Example photo with high resolution.  Caption created with “insert, reference, caption, figure” and the style changed to “Caption.”</w:t>
        </w:r>
        <w:r w:rsidR="00623C61">
          <w:rPr>
            <w:noProof/>
            <w:webHidden/>
          </w:rPr>
          <w:tab/>
        </w:r>
        <w:r>
          <w:rPr>
            <w:noProof/>
            <w:webHidden/>
          </w:rPr>
          <w:fldChar w:fldCharType="begin"/>
        </w:r>
        <w:r w:rsidR="00623C61">
          <w:rPr>
            <w:noProof/>
            <w:webHidden/>
          </w:rPr>
          <w:instrText xml:space="preserve"> PAGEREF _Toc497255507 \h </w:instrText>
        </w:r>
        <w:r>
          <w:rPr>
            <w:noProof/>
            <w:webHidden/>
          </w:rPr>
        </w:r>
        <w:r>
          <w:rPr>
            <w:noProof/>
            <w:webHidden/>
          </w:rPr>
          <w:fldChar w:fldCharType="separate"/>
        </w:r>
        <w:r w:rsidR="00623C61">
          <w:rPr>
            <w:noProof/>
            <w:webHidden/>
          </w:rPr>
          <w:t>4</w:t>
        </w:r>
        <w:r>
          <w:rPr>
            <w:noProof/>
            <w:webHidden/>
          </w:rPr>
          <w:fldChar w:fldCharType="end"/>
        </w:r>
      </w:hyperlink>
    </w:p>
    <w:p w:rsidR="00623C61" w:rsidRDefault="00B46914" w:rsidP="00623C61">
      <w:pPr>
        <w:pStyle w:val="TableofFigures"/>
        <w:tabs>
          <w:tab w:val="right" w:leader="dot" w:pos="8643"/>
        </w:tabs>
        <w:spacing w:after="120" w:line="360" w:lineRule="auto"/>
        <w:rPr>
          <w:rFonts w:asciiTheme="minorHAnsi" w:eastAsiaTheme="minorEastAsia" w:hAnsiTheme="minorHAnsi" w:cstheme="minorBidi"/>
          <w:noProof/>
          <w:sz w:val="22"/>
          <w:szCs w:val="28"/>
          <w:lang w:bidi="bn-IN"/>
        </w:rPr>
      </w:pPr>
      <w:hyperlink w:anchor="_Toc497255508" w:history="1">
        <w:r w:rsidR="00623C61" w:rsidRPr="00A87A25">
          <w:rPr>
            <w:rStyle w:val="Hyperlink"/>
            <w:noProof/>
          </w:rPr>
          <w:t>Figure 2: Example of high resolution graphic inserted with “paste special, as enhanced metafile”</w:t>
        </w:r>
        <w:r w:rsidR="00623C61">
          <w:rPr>
            <w:noProof/>
            <w:webHidden/>
          </w:rPr>
          <w:tab/>
        </w:r>
        <w:r w:rsidR="009926EE">
          <w:rPr>
            <w:noProof/>
            <w:webHidden/>
          </w:rPr>
          <w:fldChar w:fldCharType="begin"/>
        </w:r>
        <w:r w:rsidR="00623C61">
          <w:rPr>
            <w:noProof/>
            <w:webHidden/>
          </w:rPr>
          <w:instrText xml:space="preserve"> PAGEREF _Toc497255508 \h </w:instrText>
        </w:r>
        <w:r w:rsidR="009926EE">
          <w:rPr>
            <w:noProof/>
            <w:webHidden/>
          </w:rPr>
        </w:r>
        <w:r w:rsidR="009926EE">
          <w:rPr>
            <w:noProof/>
            <w:webHidden/>
          </w:rPr>
          <w:fldChar w:fldCharType="separate"/>
        </w:r>
        <w:r w:rsidR="00623C61">
          <w:rPr>
            <w:noProof/>
            <w:webHidden/>
          </w:rPr>
          <w:t>5</w:t>
        </w:r>
        <w:r w:rsidR="009926EE">
          <w:rPr>
            <w:noProof/>
            <w:webHidden/>
          </w:rPr>
          <w:fldChar w:fldCharType="end"/>
        </w:r>
      </w:hyperlink>
    </w:p>
    <w:p w:rsidR="00265A36" w:rsidRDefault="009926EE" w:rsidP="00623C61">
      <w:pPr>
        <w:spacing w:after="120" w:line="360" w:lineRule="auto"/>
        <w:rPr>
          <w:b/>
        </w:rPr>
        <w:sectPr w:rsidR="00265A36" w:rsidSect="00E500ED">
          <w:footerReference w:type="default" r:id="rId11"/>
          <w:pgSz w:w="11907" w:h="16839" w:code="9"/>
          <w:pgMar w:top="1440" w:right="1440" w:bottom="1440" w:left="1814" w:header="720" w:footer="1066" w:gutter="0"/>
          <w:pgNumType w:fmt="lowerRoman" w:start="1"/>
          <w:cols w:space="720"/>
          <w:docGrid w:linePitch="360"/>
        </w:sectPr>
      </w:pPr>
      <w:r>
        <w:fldChar w:fldCharType="end"/>
      </w:r>
    </w:p>
    <w:p w:rsidR="00355A1C" w:rsidRPr="00107A8D" w:rsidRDefault="00CD51C8" w:rsidP="00265A36">
      <w:pPr>
        <w:pStyle w:val="Title"/>
      </w:pPr>
      <w:r w:rsidRPr="00107A8D">
        <w:lastRenderedPageBreak/>
        <w:t>Chapter</w:t>
      </w:r>
      <w:r w:rsidR="00355A1C" w:rsidRPr="00107A8D">
        <w:t xml:space="preserve">1 </w:t>
      </w:r>
    </w:p>
    <w:p w:rsidR="00CD51C8" w:rsidRDefault="00CD51C8" w:rsidP="00CD51C8"/>
    <w:p w:rsidR="00355A1C" w:rsidRPr="00CD51C8" w:rsidRDefault="00355A1C" w:rsidP="00CD51C8">
      <w:pPr>
        <w:pStyle w:val="Heading1"/>
      </w:pPr>
      <w:bookmarkStart w:id="6" w:name="_Toc360787101"/>
      <w:bookmarkStart w:id="7" w:name="_Toc527764819"/>
      <w:r w:rsidRPr="00CD51C8">
        <w:t>Introduction</w:t>
      </w:r>
      <w:bookmarkEnd w:id="6"/>
      <w:bookmarkEnd w:id="7"/>
    </w:p>
    <w:p w:rsidR="00561462" w:rsidRPr="00617389" w:rsidRDefault="00710A0D" w:rsidP="00617389">
      <w:pPr>
        <w:pStyle w:val="thesis-bodytext"/>
      </w:pPr>
      <w:r>
        <w:t>V</w:t>
      </w:r>
      <w:r w:rsidRPr="00710A0D">
        <w:t>iolence are unfortunately showing an alarming increase.</w:t>
      </w:r>
      <w:r>
        <w:t xml:space="preserve"> </w:t>
      </w:r>
      <w:r w:rsidR="00763324">
        <w:t xml:space="preserve">We need to recognize a violence as soon as possible so that reducing </w:t>
      </w:r>
      <w:r w:rsidR="00763324" w:rsidRPr="00763324">
        <w:t>the impact of the violence spectrum and managing</w:t>
      </w:r>
      <w:r w:rsidR="00763324">
        <w:t xml:space="preserve"> the</w:t>
      </w:r>
      <w:r w:rsidR="00763324" w:rsidRPr="00763324">
        <w:t xml:space="preserve"> threats of violence</w:t>
      </w:r>
      <w:r w:rsidR="00763324">
        <w:t xml:space="preserve"> can be collaborated before it forms a large </w:t>
      </w:r>
      <w:r w:rsidR="00763324" w:rsidRPr="00763324">
        <w:t>friction.</w:t>
      </w:r>
      <w:r w:rsidR="00763324">
        <w:t xml:space="preserve"> </w:t>
      </w:r>
      <w:r w:rsidR="00617389">
        <w:t xml:space="preserve">It </w:t>
      </w:r>
      <w:r w:rsidR="00617389">
        <w:t xml:space="preserve">has probably always been </w:t>
      </w:r>
      <w:r w:rsidR="00617389">
        <w:t xml:space="preserve">a </w:t>
      </w:r>
      <w:r w:rsidR="00617389">
        <w:t>par</w:t>
      </w:r>
      <w:r w:rsidR="00617389">
        <w:t xml:space="preserve">t of the </w:t>
      </w:r>
      <w:r w:rsidR="00617389">
        <w:t>human experience. Its impact can be seen, in</w:t>
      </w:r>
      <w:r w:rsidR="00617389">
        <w:t xml:space="preserve"> </w:t>
      </w:r>
      <w:r w:rsidR="00617389">
        <w:t>various f</w:t>
      </w:r>
      <w:r w:rsidR="00617389">
        <w:t>orms, in all parts of the world each year.</w:t>
      </w:r>
      <w:bookmarkStart w:id="8" w:name="_GoBack"/>
      <w:bookmarkEnd w:id="8"/>
    </w:p>
    <w:p w:rsidR="00CD51C8" w:rsidRPr="00107A8D" w:rsidRDefault="00CD51C8" w:rsidP="00FA158C">
      <w:pPr>
        <w:pStyle w:val="Title"/>
      </w:pPr>
      <w:r w:rsidRPr="00107A8D">
        <w:lastRenderedPageBreak/>
        <w:t>Chapter 2</w:t>
      </w:r>
    </w:p>
    <w:p w:rsidR="007E6FA1" w:rsidRDefault="009A2FE4" w:rsidP="00CD51C8">
      <w:pPr>
        <w:pStyle w:val="Heading1"/>
      </w:pPr>
      <w:bookmarkStart w:id="9" w:name="_Toc360787102"/>
      <w:bookmarkStart w:id="10" w:name="_Toc527764820"/>
      <w:r>
        <w:t>Background and Literature Review</w:t>
      </w:r>
      <w:bookmarkEnd w:id="9"/>
      <w:bookmarkEnd w:id="10"/>
    </w:p>
    <w:p w:rsidR="0049602F" w:rsidRPr="00662CB0" w:rsidRDefault="0049602F" w:rsidP="00004BFC">
      <w:pPr>
        <w:pStyle w:val="thesis-bodytext"/>
        <w:ind w:firstLine="720"/>
      </w:pPr>
      <w:bookmarkStart w:id="11" w:name="_Toc360787103"/>
      <w:bookmarkStart w:id="12" w:name="_Toc527764821"/>
      <w:r>
        <w:t xml:space="preserve">Although Bengali is the fourth largest language of the world having over 200 million native speakers but still now Bengali language does not accomplished any grammar checker for a Bengali sentence. Parsing the meaning of Bengali sentences is in a </w:t>
      </w:r>
      <w:r w:rsidRPr="00BC2131">
        <w:t xml:space="preserve">preliminary </w:t>
      </w:r>
      <w:r>
        <w:t>stage still now. Very few research work have been driven to parsing the Bengali sentences rather than that many research activities have been accomplished on the recognition of Bengali context-sensitivity. Phonological analysis of Bengali phrases is presented in several inquiries. As for building a keyword network we had to do the phonological analysis of Bengali phrases. In Bengali we do not have the concept of small or capital letters. Unlike English, every letter in Bengali word is capital only. For this reason we find difficulties in understanding whether a word is a proper noun or not. Bengali word also contains joint letters, and does not follow the regular grammar thus for subject-object-verb (S-O-V) structure of Bengali sentences does not fit precisely. For example: “</w:t>
      </w:r>
      <w:proofErr w:type="spellStart"/>
      <w:r>
        <w:t>ami</w:t>
      </w:r>
      <w:proofErr w:type="spellEnd"/>
      <w:r>
        <w:t xml:space="preserve"> </w:t>
      </w:r>
      <w:proofErr w:type="spellStart"/>
      <w:r>
        <w:t>bhat</w:t>
      </w:r>
      <w:proofErr w:type="spellEnd"/>
      <w:r>
        <w:t xml:space="preserve"> </w:t>
      </w:r>
      <w:proofErr w:type="spellStart"/>
      <w:r>
        <w:t>khai</w:t>
      </w:r>
      <w:proofErr w:type="spellEnd"/>
      <w:r>
        <w:t>”, and “</w:t>
      </w:r>
      <w:proofErr w:type="spellStart"/>
      <w:r>
        <w:t>ami</w:t>
      </w:r>
      <w:proofErr w:type="spellEnd"/>
      <w:r>
        <w:t xml:space="preserve"> </w:t>
      </w:r>
      <w:proofErr w:type="spellStart"/>
      <w:r>
        <w:t>khai</w:t>
      </w:r>
      <w:proofErr w:type="spellEnd"/>
      <w:r>
        <w:t xml:space="preserve"> </w:t>
      </w:r>
      <w:proofErr w:type="spellStart"/>
      <w:r>
        <w:t>bhat</w:t>
      </w:r>
      <w:proofErr w:type="spellEnd"/>
      <w:r>
        <w:t>” is meaningful in Bengali, and in English both means the same: “I eat rice” but it is not a meaningful sentence in English when it is “I rice eat”. In Bengali language often we do not use verb. For example, in the Bangla sentence “K</w:t>
      </w:r>
      <w:r w:rsidR="00FC7024">
        <w:t xml:space="preserve">arim </w:t>
      </w:r>
      <w:proofErr w:type="spellStart"/>
      <w:r w:rsidR="00FC7024">
        <w:t>valo</w:t>
      </w:r>
      <w:proofErr w:type="spellEnd"/>
      <w:r w:rsidR="00FC7024">
        <w:t xml:space="preserve"> </w:t>
      </w:r>
      <w:proofErr w:type="spellStart"/>
      <w:r w:rsidR="00FC7024">
        <w:t>c</w:t>
      </w:r>
      <w:r>
        <w:t>hele</w:t>
      </w:r>
      <w:proofErr w:type="spellEnd"/>
      <w:r>
        <w:t>” has no verb but in English (Karim is a good boy) at least one verb must be present in a sentence.</w:t>
      </w:r>
    </w:p>
    <w:p w:rsidR="0049602F" w:rsidRDefault="0049602F" w:rsidP="00004BFC">
      <w:pPr>
        <w:pStyle w:val="thesis-bodytext"/>
        <w:ind w:firstLine="720"/>
      </w:pPr>
      <w:r>
        <w:t>Like some other languages, there is also a very intense intimacy with phonology in Bengali language. In various tone level of a Bengali phrase it can mean different things which can also help us to classify the identical emotion. For example: “</w:t>
      </w:r>
      <w:proofErr w:type="spellStart"/>
      <w:r>
        <w:rPr>
          <w:rFonts w:ascii="Nirmala UI" w:hAnsi="Nirmala UI" w:cs="Nirmala UI"/>
        </w:rPr>
        <w:t>আচ্ছা</w:t>
      </w:r>
      <w:proofErr w:type="spellEnd"/>
      <w:r>
        <w:rPr>
          <w:rFonts w:hint="eastAsia"/>
        </w:rPr>
        <w:t>”</w:t>
      </w:r>
      <w:r>
        <w:t xml:space="preserve"> or “Okay” both has the same meaning but in different languages which basically means agreement. This word is used for multiple purposes like if it is meant like a confusion or question then it might be spoken in different tone than the primary tone level. There are also some other tone levels which is for expressing diverse meanings.</w:t>
      </w:r>
    </w:p>
    <w:p w:rsidR="0049602F" w:rsidRDefault="0049602F" w:rsidP="00004BFC">
      <w:pPr>
        <w:pStyle w:val="thesis-bodytext"/>
        <w:ind w:firstLine="720"/>
      </w:pPr>
      <w:r>
        <w:t xml:space="preserve">An associative intrusion detection in database is complex, and a dynamic process. It has been verified that effective attributes selection improves the detection for a network </w:t>
      </w:r>
      <w:r>
        <w:lastRenderedPageBreak/>
        <w:t>intrusion detection using decision tree-based attribute. In naive Bayesian tree, nodes contain, and split as regular decision-trees, but the leaves contain naive Bayesian classifier. This algorithm maximizes the precision, and recall accomplishment for most of the circumstances.</w:t>
      </w:r>
    </w:p>
    <w:p w:rsidR="0049602F" w:rsidRDefault="0049602F" w:rsidP="00004BFC">
      <w:pPr>
        <w:pStyle w:val="thesis-bodytext"/>
        <w:ind w:firstLine="720"/>
      </w:pPr>
      <w:r>
        <w:t>In predictive analytics and machine learning, the concept drift means the statistical properties of the target variable, which the model is trying to predict, change over time in unforeseen ways. The term concept refers to the quantity to be predicted. More generally, it can also refer to other phenomena of interest besides the target concept, such as an input, but, in the context of concept drift, the term commonly refers to the target variable. In law, time constraints are placed on certain actions and fillings in the interest of speedy justice, and additionally to prevent the avoidance of the ends of justice by waiting until a matter is argued.</w:t>
      </w:r>
    </w:p>
    <w:p w:rsidR="0049602F" w:rsidRDefault="0049602F" w:rsidP="00004BFC">
      <w:pPr>
        <w:pStyle w:val="thesis-bodytext"/>
        <w:ind w:firstLine="720"/>
      </w:pPr>
      <w:r>
        <w:t>In this approach Decision Tree is used to detect multiple novel class. The basic decision tree algorithm ID3 builds decision tree. In this technique, we built a decision tree from training data points and calculate the percentage of number of data points in each leaf node with respect to data points in training dataset. Now apply cluster on each leaf node of tree based on similarity. In real time classification novel class is arrived if number of data point in leaf node of tree is increase than percentage calculated before. The idea of detecting multiple novel class is to construct graph, novel class obtained is plotted on graph. After constructing the graph identify connected component, the number of connected component determines the number of novel class Procurement. [20]</w:t>
      </w:r>
    </w:p>
    <w:p w:rsidR="00CE44EA" w:rsidRDefault="0049602F" w:rsidP="00CE44EA">
      <w:pPr>
        <w:pStyle w:val="thesis-bodytext"/>
        <w:ind w:firstLine="720"/>
      </w:pPr>
      <w:r>
        <w:t xml:space="preserve">At the present moment, there are different lexicons for affect detection and opinion mining. The aim in the following evaluation is to test the different resources in the quote classification scenario and assess the quality and consistency of these lexicons. Each of the employed resources were mapped to four categories, which were given different scores – positive (1), negative (-1), high positive (4) and high negative (-4). The assignment of these values was based on the intuition that certain words carried a higher affective charge and their presence should be scored accordingly. Its intuition was supported by experiments in which it used just the positive and negative categories and that scored lower. A positive score leads to the classification of the quote as positive, whereas a final negative score leads to the system classifying the quote as negative. </w:t>
      </w:r>
    </w:p>
    <w:p w:rsidR="0049602F" w:rsidRDefault="0049602F" w:rsidP="00CE44EA">
      <w:pPr>
        <w:ind w:firstLine="720"/>
      </w:pPr>
      <w:r>
        <w:lastRenderedPageBreak/>
        <w:t xml:space="preserve">For the </w:t>
      </w:r>
      <w:proofErr w:type="spellStart"/>
      <w:r>
        <w:t>autoconvolution</w:t>
      </w:r>
      <w:proofErr w:type="spellEnd"/>
      <w:r>
        <w:t xml:space="preserve"> we executed a multilayer perceptron depending on the smoothness of the keywords for each keyword networks which derivatives our solution into small arguments. </w:t>
      </w:r>
      <w:proofErr w:type="spellStart"/>
      <w:r>
        <w:t>Autoconvolution</w:t>
      </w:r>
      <w:proofErr w:type="spellEnd"/>
      <w:r>
        <w:t xml:space="preserve"> was first analyzed in physics (in spectroscopy [23]) and later in function optimization [24] as the problem of </w:t>
      </w:r>
      <w:proofErr w:type="spellStart"/>
      <w:r>
        <w:t>autoconvolution</w:t>
      </w:r>
      <w:proofErr w:type="spellEnd"/>
      <w:r>
        <w:t xml:space="preserve"> emerge. This methodology is also appeared in visual tasks to extract invariant patterns [25].</w:t>
      </w:r>
    </w:p>
    <w:p w:rsidR="0049602F" w:rsidRPr="00662CB0" w:rsidRDefault="0049602F" w:rsidP="00C67920">
      <w:pPr>
        <w:pStyle w:val="thesis-bodytext"/>
        <w:ind w:firstLine="720"/>
      </w:pPr>
      <w:r w:rsidRPr="007838A8">
        <w:rPr>
          <w:b/>
          <w:sz w:val="32"/>
        </w:rPr>
        <w:t>Benefits:</w:t>
      </w:r>
      <w:r w:rsidRPr="00662CB0">
        <w:t xml:space="preserve"> Law enforcement teams for crime avoidance, evidences for the proper sense of justice and news publications for better filtered news.</w:t>
      </w:r>
    </w:p>
    <w:p w:rsidR="0049602F" w:rsidRDefault="0049602F" w:rsidP="0049602F">
      <w:pPr>
        <w:rPr>
          <w:b/>
          <w:sz w:val="32"/>
        </w:rPr>
      </w:pPr>
    </w:p>
    <w:bookmarkEnd w:id="11"/>
    <w:bookmarkEnd w:id="12"/>
    <w:p w:rsidR="00CD51C8" w:rsidRPr="001B4C2A" w:rsidRDefault="00CD51C8">
      <w:r>
        <w:br w:type="page"/>
      </w:r>
    </w:p>
    <w:p w:rsidR="00CD51C8" w:rsidRPr="00697073" w:rsidRDefault="00CD51C8" w:rsidP="00697073">
      <w:pPr>
        <w:pStyle w:val="Title"/>
      </w:pPr>
      <w:r w:rsidRPr="00697073">
        <w:lastRenderedPageBreak/>
        <w:t>Chapter 3</w:t>
      </w:r>
    </w:p>
    <w:p w:rsidR="006662D1" w:rsidRPr="00DB7D97" w:rsidRDefault="005F0FE0" w:rsidP="00CD51C8">
      <w:pPr>
        <w:pStyle w:val="Heading1"/>
      </w:pPr>
      <w:bookmarkStart w:id="13" w:name="_Toc360787109"/>
      <w:bookmarkStart w:id="14" w:name="_Toc527764826"/>
      <w:r w:rsidRPr="005F0FE0">
        <w:t>Materials and Methods</w:t>
      </w:r>
      <w:bookmarkEnd w:id="13"/>
      <w:bookmarkEnd w:id="14"/>
    </w:p>
    <w:p w:rsidR="005F0FE0" w:rsidRDefault="005F0FE0" w:rsidP="007838A8">
      <w:pPr>
        <w:pStyle w:val="thesis-bodytext"/>
        <w:ind w:firstLine="720"/>
      </w:pPr>
      <w:r>
        <w:t>Newspaper has always been a part of our daily life, and the best public accessibility to know what is happening around us. It has always been a favor for multifarious people in our society. It is the source of data, and information that helps to increase awareness, and knowledge of the citizens in a country. Here we focused on classifying the news which is mainly the evidence for violence so that we can provide a good assistanc</w:t>
      </w:r>
      <w:r w:rsidR="00406D48">
        <w:t>e to our law enforcement teams.</w:t>
      </w:r>
    </w:p>
    <w:p w:rsidR="00CE4267" w:rsidRDefault="00CE4267" w:rsidP="00CE4267">
      <w:pPr>
        <w:pStyle w:val="Heading2"/>
      </w:pPr>
      <w:r>
        <w:t>3.1 Data Collection</w:t>
      </w:r>
    </w:p>
    <w:p w:rsidR="005F0FE0" w:rsidRDefault="005F0FE0" w:rsidP="007838A8">
      <w:pPr>
        <w:pStyle w:val="thesis-bodytext"/>
        <w:ind w:firstLine="720"/>
      </w:pPr>
      <w:r>
        <w:t xml:space="preserve">In Bangladesh there is a daily newspaper named </w:t>
      </w:r>
      <w:proofErr w:type="spellStart"/>
      <w:r>
        <w:t>Prothom</w:t>
      </w:r>
      <w:proofErr w:type="spellEnd"/>
      <w:r>
        <w:t xml:space="preserve"> </w:t>
      </w:r>
      <w:proofErr w:type="spellStart"/>
      <w:r>
        <w:t>Alo</w:t>
      </w:r>
      <w:proofErr w:type="spellEnd"/>
      <w:r>
        <w:t xml:space="preserve"> which is the most renowned, and reliable source of news. </w:t>
      </w:r>
      <w:r w:rsidRPr="00406D48">
        <w:t xml:space="preserve">We collected a huge amount of news in </w:t>
      </w:r>
      <w:r w:rsidR="00406D48" w:rsidRPr="00406D48">
        <w:t>Bengali</w:t>
      </w:r>
      <w:r w:rsidRPr="00406D48">
        <w:t xml:space="preserve"> font from this newspaper for testing our approach. </w:t>
      </w:r>
      <w:r>
        <w:t xml:space="preserve">All the news we collected are the real world events in various time divisions between 2016 </w:t>
      </w:r>
      <w:r w:rsidR="00406D48">
        <w:t>and</w:t>
      </w:r>
      <w:r>
        <w:t xml:space="preserve"> 2018, and this data is gathered through a portal. We have collected the news with their time of publishing and the title.</w:t>
      </w:r>
    </w:p>
    <w:p w:rsidR="00CE4267" w:rsidRDefault="00CE4267" w:rsidP="00CE4267">
      <w:pPr>
        <w:pStyle w:val="Heading3"/>
      </w:pPr>
      <w:r>
        <w:t>Algorithm 3.1</w:t>
      </w:r>
    </w:p>
    <w:p w:rsidR="005F0FE0" w:rsidRPr="00CE4267" w:rsidRDefault="005F0FE0" w:rsidP="005F0FE0">
      <w:pPr>
        <w:pStyle w:val="thesis-bodytext"/>
        <w:rPr>
          <w:b/>
        </w:rPr>
      </w:pPr>
      <w:r w:rsidRPr="00CE4267">
        <w:rPr>
          <w:b/>
        </w:rPr>
        <w:t xml:space="preserve">Collection of the news </w:t>
      </w:r>
    </w:p>
    <w:p w:rsidR="005F0FE0" w:rsidRDefault="00406D48" w:rsidP="005F0FE0">
      <w:pPr>
        <w:pStyle w:val="thesis-bodytext"/>
      </w:pPr>
      <w:r w:rsidRPr="00CE4267">
        <w:rPr>
          <w:b/>
        </w:rPr>
        <w:t>Input</w:t>
      </w:r>
      <w:r w:rsidR="005F0FE0" w:rsidRPr="00CE4267">
        <w:rPr>
          <w:b/>
        </w:rPr>
        <w:t>:</w:t>
      </w:r>
      <w:r w:rsidRPr="00CE4267">
        <w:rPr>
          <w:b/>
        </w:rPr>
        <w:t xml:space="preserve"> </w:t>
      </w:r>
      <w:proofErr w:type="spellStart"/>
      <w:r w:rsidR="005F0FE0">
        <w:t>start_date</w:t>
      </w:r>
      <w:proofErr w:type="spellEnd"/>
      <w:r>
        <w:t xml:space="preserve">, </w:t>
      </w:r>
      <w:proofErr w:type="spellStart"/>
      <w:r w:rsidR="005F0FE0">
        <w:t>stop_date</w:t>
      </w:r>
      <w:proofErr w:type="spellEnd"/>
    </w:p>
    <w:p w:rsidR="005F0FE0" w:rsidRPr="008517A2" w:rsidRDefault="00406D48" w:rsidP="00BD3BC2">
      <w:pPr>
        <w:pStyle w:val="thesis-bodytext"/>
        <w:spacing w:line="240" w:lineRule="auto"/>
        <w:rPr>
          <w:sz w:val="22"/>
          <w:szCs w:val="22"/>
        </w:rPr>
      </w:pPr>
      <w:r w:rsidRPr="008517A2">
        <w:rPr>
          <w:sz w:val="22"/>
          <w:szCs w:val="22"/>
        </w:rPr>
        <w:t>Declaration of</w:t>
      </w:r>
      <w:r w:rsidR="00BC67C1" w:rsidRPr="008517A2">
        <w:rPr>
          <w:sz w:val="22"/>
          <w:szCs w:val="22"/>
        </w:rPr>
        <w:t xml:space="preserve"> </w:t>
      </w:r>
      <w:proofErr w:type="spellStart"/>
      <w:r w:rsidR="00BC67C1" w:rsidRPr="008517A2">
        <w:rPr>
          <w:sz w:val="22"/>
          <w:szCs w:val="22"/>
        </w:rPr>
        <w:t>n</w:t>
      </w:r>
      <w:r w:rsidR="005F0FE0" w:rsidRPr="008517A2">
        <w:rPr>
          <w:sz w:val="22"/>
          <w:szCs w:val="22"/>
        </w:rPr>
        <w:t>ews_array</w:t>
      </w:r>
      <w:proofErr w:type="spellEnd"/>
      <w:r w:rsidR="005F0FE0" w:rsidRPr="008517A2">
        <w:rPr>
          <w:sz w:val="22"/>
          <w:szCs w:val="22"/>
        </w:rPr>
        <w:t xml:space="preserve"> as 2d array</w:t>
      </w:r>
    </w:p>
    <w:p w:rsidR="005F0FE0" w:rsidRPr="008517A2" w:rsidRDefault="00664E2C" w:rsidP="00BD3BC2">
      <w:pPr>
        <w:pStyle w:val="thesis-bodytext"/>
        <w:spacing w:line="240" w:lineRule="auto"/>
        <w:rPr>
          <w:sz w:val="22"/>
          <w:szCs w:val="22"/>
        </w:rPr>
      </w:pPr>
      <w:r>
        <w:rPr>
          <w:sz w:val="22"/>
          <w:szCs w:val="22"/>
        </w:rPr>
        <w:t>F</w:t>
      </w:r>
      <w:r w:rsidR="005F0FE0" w:rsidRPr="008517A2">
        <w:rPr>
          <w:sz w:val="22"/>
          <w:szCs w:val="22"/>
        </w:rPr>
        <w:t xml:space="preserve">or all news between </w:t>
      </w:r>
      <w:proofErr w:type="spellStart"/>
      <w:r w:rsidR="005F0FE0" w:rsidRPr="008517A2">
        <w:rPr>
          <w:sz w:val="22"/>
          <w:szCs w:val="22"/>
        </w:rPr>
        <w:t>start_date</w:t>
      </w:r>
      <w:proofErr w:type="spellEnd"/>
      <w:r w:rsidR="005F0FE0" w:rsidRPr="008517A2">
        <w:rPr>
          <w:sz w:val="22"/>
          <w:szCs w:val="22"/>
        </w:rPr>
        <w:t xml:space="preserve"> to </w:t>
      </w:r>
      <w:proofErr w:type="spellStart"/>
      <w:r w:rsidR="005F0FE0" w:rsidRPr="008517A2">
        <w:rPr>
          <w:sz w:val="22"/>
          <w:szCs w:val="22"/>
        </w:rPr>
        <w:t>stop_date</w:t>
      </w:r>
      <w:proofErr w:type="spellEnd"/>
    </w:p>
    <w:p w:rsidR="005F0FE0" w:rsidRPr="008517A2" w:rsidRDefault="00664E2C" w:rsidP="00BD3BC2">
      <w:pPr>
        <w:pStyle w:val="thesis-bodytext"/>
        <w:spacing w:line="240" w:lineRule="auto"/>
        <w:rPr>
          <w:sz w:val="22"/>
          <w:szCs w:val="22"/>
        </w:rPr>
      </w:pPr>
      <w:r>
        <w:rPr>
          <w:sz w:val="22"/>
          <w:szCs w:val="22"/>
        </w:rPr>
        <w:t>D</w:t>
      </w:r>
      <w:r w:rsidR="005F0FE0" w:rsidRPr="008517A2">
        <w:rPr>
          <w:sz w:val="22"/>
          <w:szCs w:val="22"/>
        </w:rPr>
        <w:t xml:space="preserve">o </w:t>
      </w:r>
    </w:p>
    <w:p w:rsidR="005F0FE0" w:rsidRPr="008517A2" w:rsidRDefault="00664E2C" w:rsidP="00BD3BC2">
      <w:pPr>
        <w:pStyle w:val="thesis-bodytext"/>
        <w:spacing w:line="240" w:lineRule="auto"/>
        <w:ind w:firstLine="720"/>
        <w:rPr>
          <w:sz w:val="22"/>
          <w:szCs w:val="22"/>
        </w:rPr>
      </w:pPr>
      <w:r>
        <w:rPr>
          <w:sz w:val="22"/>
          <w:szCs w:val="22"/>
        </w:rPr>
        <w:t>F</w:t>
      </w:r>
      <w:r w:rsidR="005F0FE0" w:rsidRPr="008517A2">
        <w:rPr>
          <w:sz w:val="22"/>
          <w:szCs w:val="22"/>
        </w:rPr>
        <w:t>or each news of a day</w:t>
      </w:r>
    </w:p>
    <w:p w:rsidR="005F0FE0" w:rsidRPr="008517A2" w:rsidRDefault="00664E2C" w:rsidP="00BD3BC2">
      <w:pPr>
        <w:pStyle w:val="thesis-bodytext"/>
        <w:spacing w:line="240" w:lineRule="auto"/>
        <w:ind w:firstLine="720"/>
        <w:rPr>
          <w:sz w:val="22"/>
          <w:szCs w:val="22"/>
        </w:rPr>
      </w:pPr>
      <w:r>
        <w:rPr>
          <w:sz w:val="22"/>
          <w:szCs w:val="22"/>
        </w:rPr>
        <w:t>D</w:t>
      </w:r>
      <w:r w:rsidR="005F0FE0" w:rsidRPr="008517A2">
        <w:rPr>
          <w:sz w:val="22"/>
          <w:szCs w:val="22"/>
        </w:rPr>
        <w:t xml:space="preserve">o </w:t>
      </w:r>
    </w:p>
    <w:p w:rsidR="005F0FE0" w:rsidRPr="008517A2" w:rsidRDefault="005F0FE0" w:rsidP="00BD3BC2">
      <w:pPr>
        <w:pStyle w:val="thesis-bodytext"/>
        <w:spacing w:line="240" w:lineRule="auto"/>
        <w:ind w:left="720" w:firstLine="720"/>
        <w:rPr>
          <w:sz w:val="22"/>
          <w:szCs w:val="22"/>
        </w:rPr>
      </w:pPr>
      <w:proofErr w:type="spellStart"/>
      <w:r w:rsidRPr="008517A2">
        <w:rPr>
          <w:sz w:val="22"/>
          <w:szCs w:val="22"/>
        </w:rPr>
        <w:t>news_array</w:t>
      </w:r>
      <w:proofErr w:type="spellEnd"/>
      <w:r w:rsidRPr="008517A2">
        <w:rPr>
          <w:sz w:val="22"/>
          <w:szCs w:val="22"/>
        </w:rPr>
        <w:t xml:space="preserve"> = parse the date, title, and the news</w:t>
      </w:r>
    </w:p>
    <w:p w:rsidR="005F0FE0" w:rsidRPr="008517A2" w:rsidRDefault="00664E2C" w:rsidP="00BD3BC2">
      <w:pPr>
        <w:pStyle w:val="thesis-bodytext"/>
        <w:spacing w:line="240" w:lineRule="auto"/>
        <w:ind w:firstLine="720"/>
        <w:rPr>
          <w:sz w:val="22"/>
          <w:szCs w:val="22"/>
        </w:rPr>
      </w:pPr>
      <w:r>
        <w:rPr>
          <w:sz w:val="22"/>
          <w:szCs w:val="22"/>
        </w:rPr>
        <w:t>E</w:t>
      </w:r>
      <w:r w:rsidR="005F0FE0" w:rsidRPr="008517A2">
        <w:rPr>
          <w:sz w:val="22"/>
          <w:szCs w:val="22"/>
        </w:rPr>
        <w:t>nd for</w:t>
      </w:r>
    </w:p>
    <w:p w:rsidR="00C824A6" w:rsidRDefault="00664E2C" w:rsidP="00BD3BC2">
      <w:pPr>
        <w:pStyle w:val="thesis-bodytext"/>
        <w:spacing w:line="240" w:lineRule="auto"/>
        <w:rPr>
          <w:sz w:val="22"/>
          <w:szCs w:val="22"/>
        </w:rPr>
      </w:pPr>
      <w:r>
        <w:rPr>
          <w:sz w:val="22"/>
          <w:szCs w:val="22"/>
        </w:rPr>
        <w:t>E</w:t>
      </w:r>
      <w:r w:rsidR="005F0FE0" w:rsidRPr="008517A2">
        <w:rPr>
          <w:sz w:val="22"/>
          <w:szCs w:val="22"/>
        </w:rPr>
        <w:t xml:space="preserve">nd for </w:t>
      </w:r>
    </w:p>
    <w:p w:rsidR="005F0FE0" w:rsidRPr="00C824A6" w:rsidRDefault="00C824A6" w:rsidP="00C824A6">
      <w:r>
        <w:br w:type="page"/>
      </w:r>
      <w:r w:rsidR="008517A2" w:rsidRPr="008517A2">
        <w:rPr>
          <w:sz w:val="22"/>
          <w:szCs w:val="22"/>
        </w:rPr>
        <w:lastRenderedPageBreak/>
        <w:t>D</w:t>
      </w:r>
      <w:r w:rsidR="005F0FE0" w:rsidRPr="008517A2">
        <w:rPr>
          <w:sz w:val="22"/>
          <w:szCs w:val="22"/>
        </w:rPr>
        <w:t xml:space="preserve">raw </w:t>
      </w:r>
      <w:proofErr w:type="spellStart"/>
      <w:r w:rsidR="005F0FE0" w:rsidRPr="008517A2">
        <w:rPr>
          <w:sz w:val="22"/>
          <w:szCs w:val="22"/>
        </w:rPr>
        <w:t>news_array</w:t>
      </w:r>
      <w:proofErr w:type="spellEnd"/>
      <w:r w:rsidR="005F0FE0" w:rsidRPr="008517A2">
        <w:rPr>
          <w:sz w:val="22"/>
          <w:szCs w:val="22"/>
        </w:rPr>
        <w:t xml:space="preserve"> into</w:t>
      </w:r>
      <w:r w:rsidR="00406D48" w:rsidRPr="008517A2">
        <w:rPr>
          <w:sz w:val="22"/>
          <w:szCs w:val="22"/>
        </w:rPr>
        <w:t xml:space="preserve"> a</w:t>
      </w:r>
      <w:r w:rsidR="005F0FE0" w:rsidRPr="008517A2">
        <w:rPr>
          <w:sz w:val="22"/>
          <w:szCs w:val="22"/>
        </w:rPr>
        <w:t xml:space="preserve"> comma-separated values (CSV) file</w:t>
      </w:r>
      <w:r w:rsidR="00BC67C1" w:rsidRPr="008517A2">
        <w:rPr>
          <w:sz w:val="22"/>
          <w:szCs w:val="22"/>
        </w:rPr>
        <w:t>.</w:t>
      </w:r>
    </w:p>
    <w:p w:rsidR="008517A2" w:rsidRDefault="008517A2" w:rsidP="00BD3BC2">
      <w:pPr>
        <w:rPr>
          <w:sz w:val="22"/>
          <w:szCs w:val="22"/>
        </w:rPr>
      </w:pPr>
    </w:p>
    <w:p w:rsidR="001A3922" w:rsidRDefault="00CE4267" w:rsidP="00CE4267">
      <w:pPr>
        <w:jc w:val="center"/>
      </w:pPr>
      <w:r>
        <w:t xml:space="preserve">Table 3.1: </w:t>
      </w:r>
      <w:r w:rsidR="00A47B95">
        <w:t>A d</w:t>
      </w:r>
      <w:r w:rsidR="000C2CAB" w:rsidRPr="000C2CAB">
        <w:t xml:space="preserve">ata point after the collection of the news from </w:t>
      </w:r>
      <w:proofErr w:type="spellStart"/>
      <w:r w:rsidR="000C2CAB" w:rsidRPr="000C2CAB">
        <w:t>star_date</w:t>
      </w:r>
      <w:proofErr w:type="spellEnd"/>
      <w:r w:rsidR="000C2CAB" w:rsidRPr="000C2CAB">
        <w:t xml:space="preserve"> to </w:t>
      </w:r>
      <w:proofErr w:type="spellStart"/>
      <w:r w:rsidR="000C2CAB" w:rsidRPr="000C2CAB">
        <w:t>stop_date</w:t>
      </w:r>
      <w:proofErr w:type="spellEnd"/>
      <w:r w:rsidR="000C2CAB" w:rsidRPr="000C2CAB">
        <w:t>.</w:t>
      </w:r>
    </w:p>
    <w:tbl>
      <w:tblPr>
        <w:tblStyle w:val="LightShading-Accent1"/>
        <w:tblW w:w="4985" w:type="pct"/>
        <w:tblLook w:val="0660" w:firstRow="1" w:lastRow="1" w:firstColumn="0" w:lastColumn="0" w:noHBand="1" w:noVBand="1"/>
      </w:tblPr>
      <w:tblGrid>
        <w:gridCol w:w="2952"/>
        <w:gridCol w:w="2946"/>
        <w:gridCol w:w="2944"/>
      </w:tblGrid>
      <w:tr w:rsidR="001A3922" w:rsidTr="00A47B95">
        <w:trPr>
          <w:cnfStyle w:val="100000000000" w:firstRow="1" w:lastRow="0" w:firstColumn="0" w:lastColumn="0" w:oddVBand="0" w:evenVBand="0" w:oddHBand="0" w:evenHBand="0" w:firstRowFirstColumn="0" w:firstRowLastColumn="0" w:lastRowFirstColumn="0" w:lastRowLastColumn="0"/>
          <w:trHeight w:val="138"/>
        </w:trPr>
        <w:tc>
          <w:tcPr>
            <w:tcW w:w="1669" w:type="pct"/>
            <w:noWrap/>
          </w:tcPr>
          <w:p w:rsidR="001A3922" w:rsidRPr="001B7D7F" w:rsidRDefault="00A47B95">
            <w:pPr>
              <w:rPr>
                <w:color w:val="000000" w:themeColor="text1"/>
              </w:rPr>
            </w:pPr>
            <w:r w:rsidRPr="001B7D7F">
              <w:rPr>
                <w:color w:val="000000" w:themeColor="text1"/>
              </w:rPr>
              <w:t>Date</w:t>
            </w:r>
          </w:p>
        </w:tc>
        <w:tc>
          <w:tcPr>
            <w:tcW w:w="1666" w:type="pct"/>
          </w:tcPr>
          <w:p w:rsidR="001A3922" w:rsidRPr="001B7D7F" w:rsidRDefault="00A47B95">
            <w:pPr>
              <w:rPr>
                <w:color w:val="000000" w:themeColor="text1"/>
              </w:rPr>
            </w:pPr>
            <w:r w:rsidRPr="001B7D7F">
              <w:rPr>
                <w:color w:val="000000" w:themeColor="text1"/>
              </w:rPr>
              <w:t>Headlines</w:t>
            </w:r>
          </w:p>
        </w:tc>
        <w:tc>
          <w:tcPr>
            <w:tcW w:w="1665" w:type="pct"/>
          </w:tcPr>
          <w:p w:rsidR="001A3922" w:rsidRPr="001B7D7F" w:rsidRDefault="00A47B95">
            <w:pPr>
              <w:rPr>
                <w:color w:val="000000" w:themeColor="text1"/>
              </w:rPr>
            </w:pPr>
            <w:r w:rsidRPr="001B7D7F">
              <w:rPr>
                <w:color w:val="000000" w:themeColor="text1"/>
              </w:rPr>
              <w:t>News</w:t>
            </w:r>
          </w:p>
        </w:tc>
      </w:tr>
      <w:tr w:rsidR="001A3922" w:rsidTr="00A47B95">
        <w:trPr>
          <w:cnfStyle w:val="010000000000" w:firstRow="0" w:lastRow="1" w:firstColumn="0" w:lastColumn="0" w:oddVBand="0" w:evenVBand="0" w:oddHBand="0" w:evenHBand="0" w:firstRowFirstColumn="0" w:firstRowLastColumn="0" w:lastRowFirstColumn="0" w:lastRowLastColumn="0"/>
          <w:trHeight w:val="1793"/>
        </w:trPr>
        <w:tc>
          <w:tcPr>
            <w:tcW w:w="1669" w:type="pct"/>
            <w:noWrap/>
          </w:tcPr>
          <w:p w:rsidR="001A3922" w:rsidRPr="001B7D7F" w:rsidRDefault="001A3922">
            <w:pPr>
              <w:rPr>
                <w:color w:val="000000" w:themeColor="text1"/>
              </w:rPr>
            </w:pPr>
            <w:r w:rsidRPr="001B7D7F">
              <w:rPr>
                <w:color w:val="000000" w:themeColor="text1"/>
              </w:rPr>
              <w:t>17 Oct</w:t>
            </w:r>
          </w:p>
        </w:tc>
        <w:tc>
          <w:tcPr>
            <w:tcW w:w="1666" w:type="pct"/>
          </w:tcPr>
          <w:p w:rsidR="001A3922" w:rsidRPr="001B7D7F" w:rsidRDefault="001A3922">
            <w:pPr>
              <w:pStyle w:val="DecimalAligned"/>
              <w:rPr>
                <w:color w:val="000000" w:themeColor="text1"/>
                <w:sz w:val="16"/>
                <w:szCs w:val="16"/>
              </w:rPr>
            </w:pPr>
            <w:proofErr w:type="spellStart"/>
            <w:r w:rsidRPr="001B7D7F">
              <w:rPr>
                <w:rFonts w:ascii="Nirmala UI" w:hAnsi="Nirmala UI" w:cs="Nirmala UI"/>
                <w:color w:val="000000" w:themeColor="text1"/>
                <w:sz w:val="16"/>
                <w:szCs w:val="16"/>
              </w:rPr>
              <w:t>উখিয়ার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অনিবন্ধিত</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শিবিরের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পাশে</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নতুন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বসতি</w:t>
            </w:r>
            <w:proofErr w:type="spellEnd"/>
          </w:p>
        </w:tc>
        <w:tc>
          <w:tcPr>
            <w:tcW w:w="1665" w:type="pct"/>
          </w:tcPr>
          <w:p w:rsidR="001A3922" w:rsidRPr="001B7D7F" w:rsidRDefault="00E8523A" w:rsidP="00E8523A">
            <w:pPr>
              <w:pStyle w:val="DecimalAligned"/>
              <w:rPr>
                <w:color w:val="000000" w:themeColor="text1"/>
                <w:sz w:val="16"/>
                <w:szCs w:val="16"/>
              </w:rPr>
            </w:pPr>
            <w:proofErr w:type="spellStart"/>
            <w:r w:rsidRPr="001B7D7F">
              <w:rPr>
                <w:rFonts w:ascii="Nirmala UI" w:hAnsi="Nirmala UI" w:cs="Nirmala UI"/>
                <w:color w:val="000000" w:themeColor="text1"/>
                <w:sz w:val="16"/>
                <w:szCs w:val="16"/>
              </w:rPr>
              <w:t>স্ত্রী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নুর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জাহান</w:t>
            </w:r>
            <w:proofErr w:type="spellEnd"/>
            <w:r w:rsidRPr="001B7D7F">
              <w:rPr>
                <w:color w:val="000000" w:themeColor="text1"/>
                <w:sz w:val="16"/>
                <w:szCs w:val="16"/>
              </w:rPr>
              <w:t xml:space="preserve"> </w:t>
            </w:r>
            <w:r w:rsidRPr="001B7D7F">
              <w:rPr>
                <w:rFonts w:ascii="Nirmala UI" w:hAnsi="Nirmala UI" w:cs="Nirmala UI"/>
                <w:color w:val="000000" w:themeColor="text1"/>
                <w:sz w:val="16"/>
                <w:szCs w:val="16"/>
              </w:rPr>
              <w:t>ও</w:t>
            </w:r>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আট</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সন্তানকে</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নিয়ে</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দুই</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মাস</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ধরে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রাখাইনের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বুড়াশিকদার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পাড়ায়</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খালের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ওপর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মাচা</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বেঁধে</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দিন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যাপন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করছিলেন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মোহাম্মদ</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হোসেন</w:t>
            </w:r>
            <w:proofErr w:type="spellEnd"/>
            <w:r w:rsidRPr="001B7D7F">
              <w:rPr>
                <w:rFonts w:ascii="Nirmala UI" w:hAnsi="Nirmala UI" w:cs="Nirmala UI"/>
                <w:color w:val="000000" w:themeColor="text1"/>
                <w:sz w:val="16"/>
                <w:szCs w:val="16"/>
              </w:rPr>
              <w:t>।</w:t>
            </w:r>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কিন্তু</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গত</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তিন</w:t>
            </w:r>
            <w:r w:rsidRPr="001B7D7F">
              <w:rPr>
                <w:color w:val="000000" w:themeColor="text1"/>
                <w:sz w:val="16"/>
                <w:szCs w:val="16"/>
              </w:rPr>
              <w:t>-</w:t>
            </w:r>
            <w:r w:rsidRPr="001B7D7F">
              <w:rPr>
                <w:rFonts w:ascii="Nirmala UI" w:hAnsi="Nirmala UI" w:cs="Nirmala UI"/>
                <w:color w:val="000000" w:themeColor="text1"/>
                <w:sz w:val="16"/>
                <w:szCs w:val="16"/>
              </w:rPr>
              <w:t>চার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দিনে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ওই</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এলাকায়</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মিয়ানমারের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সশস্ত্র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বাহিনী</w:t>
            </w:r>
            <w:proofErr w:type="spellEnd"/>
            <w:r w:rsidRPr="001B7D7F">
              <w:rPr>
                <w:color w:val="000000" w:themeColor="text1"/>
                <w:sz w:val="16"/>
                <w:szCs w:val="16"/>
              </w:rPr>
              <w:t xml:space="preserve"> </w:t>
            </w:r>
            <w:r w:rsidRPr="001B7D7F">
              <w:rPr>
                <w:rFonts w:ascii="Nirmala UI" w:hAnsi="Nirmala UI" w:cs="Nirmala UI"/>
                <w:color w:val="000000" w:themeColor="text1"/>
                <w:sz w:val="16"/>
                <w:szCs w:val="16"/>
              </w:rPr>
              <w:t>ও</w:t>
            </w:r>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নাডালা</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বাহিনীর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নতুন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অভিযান</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শুরুর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পর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প্রাণ</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বাঁচাতে</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তাঁরা</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বাংলাদেশে</w:t>
            </w:r>
            <w:proofErr w:type="spellEnd"/>
            <w:r w:rsidRPr="001B7D7F">
              <w:rPr>
                <w:color w:val="000000" w:themeColor="text1"/>
                <w:sz w:val="16"/>
                <w:szCs w:val="16"/>
              </w:rPr>
              <w:t xml:space="preserve"> </w:t>
            </w:r>
            <w:proofErr w:type="spellStart"/>
            <w:r w:rsidRPr="001B7D7F">
              <w:rPr>
                <w:rFonts w:ascii="Nirmala UI" w:hAnsi="Nirmala UI" w:cs="Nirmala UI"/>
                <w:color w:val="000000" w:themeColor="text1"/>
                <w:sz w:val="16"/>
                <w:szCs w:val="16"/>
              </w:rPr>
              <w:t>এসেছেন</w:t>
            </w:r>
            <w:proofErr w:type="spellEnd"/>
            <w:r w:rsidRPr="001B7D7F">
              <w:rPr>
                <w:rFonts w:ascii="Nirmala UI" w:hAnsi="Nirmala UI" w:cs="Nirmala UI"/>
                <w:color w:val="000000" w:themeColor="text1"/>
                <w:sz w:val="16"/>
                <w:szCs w:val="16"/>
              </w:rPr>
              <w:t>।</w:t>
            </w:r>
            <w:r w:rsidRPr="001B7D7F">
              <w:rPr>
                <w:rFonts w:hint="eastAsia"/>
                <w:color w:val="000000" w:themeColor="text1"/>
                <w:sz w:val="16"/>
                <w:szCs w:val="16"/>
              </w:rPr>
              <w:t>…………</w:t>
            </w:r>
          </w:p>
        </w:tc>
      </w:tr>
    </w:tbl>
    <w:p w:rsidR="001A3922" w:rsidRDefault="001A3922" w:rsidP="005F0FE0">
      <w:pPr>
        <w:pStyle w:val="thesis-bodytext"/>
      </w:pPr>
    </w:p>
    <w:p w:rsidR="00CE4267" w:rsidRDefault="00CE4267" w:rsidP="00CE4267">
      <w:pPr>
        <w:pStyle w:val="Heading2"/>
      </w:pPr>
      <w:r>
        <w:t xml:space="preserve">3.2 </w:t>
      </w:r>
      <w:r w:rsidR="002F5864">
        <w:t>Preprocessing</w:t>
      </w:r>
    </w:p>
    <w:p w:rsidR="003B1BE4" w:rsidRDefault="003B1BE4" w:rsidP="00435C2A">
      <w:pPr>
        <w:pStyle w:val="thesis-bodytext"/>
        <w:ind w:firstLine="720"/>
      </w:pPr>
      <w:r w:rsidRPr="003B1BE4">
        <w:t>After collecting the news we had to preprocess our data. In preprocessing we removed all English symbolic letters, and some Bengali characters</w:t>
      </w:r>
      <w:r>
        <w:t xml:space="preserve"> (ex</w:t>
      </w:r>
      <w:r w:rsidRPr="003B1BE4">
        <w:t xml:space="preserve">:  </w:t>
      </w:r>
      <w:r w:rsidRPr="003B1BE4">
        <w:rPr>
          <w:rFonts w:ascii="Nirmala UI" w:hAnsi="Nirmala UI" w:cs="Nirmala UI"/>
        </w:rPr>
        <w:t>ঁ</w:t>
      </w:r>
      <w:r w:rsidRPr="003B1BE4">
        <w:t xml:space="preserve">, </w:t>
      </w:r>
      <w:r w:rsidRPr="003B1BE4">
        <w:rPr>
          <w:rFonts w:ascii="Nirmala UI" w:hAnsi="Nirmala UI" w:cs="Nirmala UI"/>
        </w:rPr>
        <w:t>ঃ</w:t>
      </w:r>
      <w:r w:rsidRPr="003B1BE4">
        <w:t xml:space="preserve">, </w:t>
      </w:r>
      <w:r w:rsidRPr="003B1BE4">
        <w:rPr>
          <w:rFonts w:ascii="Nirmala UI" w:hAnsi="Nirmala UI" w:cs="Nirmala UI"/>
        </w:rPr>
        <w:t>ৡ</w:t>
      </w:r>
      <w:r>
        <w:t xml:space="preserve"> </w:t>
      </w:r>
      <w:r w:rsidRPr="003B1BE4">
        <w:t>etc</w:t>
      </w:r>
      <w:r>
        <w:t>.</w:t>
      </w:r>
      <w:r w:rsidRPr="003B1BE4">
        <w:t xml:space="preserve">), and all the numbers. We also removed some intimations, and they are quotation, double quotation, exclamatory, question mark, colon, semicolon, comma, brackets, backslash, forward slash, percentage, equal and many more. We also removed </w:t>
      </w:r>
      <w:r>
        <w:t>B</w:t>
      </w:r>
      <w:r w:rsidRPr="003B1BE4">
        <w:t>engali full stop</w:t>
      </w:r>
      <w:r>
        <w:t xml:space="preserve"> </w:t>
      </w:r>
      <w:r w:rsidRPr="003B1BE4">
        <w:t>(</w:t>
      </w:r>
      <w:r w:rsidRPr="003B1BE4">
        <w:rPr>
          <w:rFonts w:ascii="Nirmala UI" w:hAnsi="Nirmala UI" w:cs="Nirmala UI"/>
        </w:rPr>
        <w:t>।</w:t>
      </w:r>
      <w:r w:rsidRPr="003B1BE4">
        <w:t>) from the news.</w:t>
      </w:r>
    </w:p>
    <w:p w:rsidR="003B1BE4" w:rsidRDefault="003B1BE4" w:rsidP="003B1BE4">
      <w:pPr>
        <w:pStyle w:val="Heading3"/>
      </w:pPr>
      <w:r>
        <w:t>Algorithm 3.2</w:t>
      </w:r>
    </w:p>
    <w:p w:rsidR="003B1BE4" w:rsidRPr="00BC67C1" w:rsidRDefault="003B1BE4" w:rsidP="003B1BE4">
      <w:pPr>
        <w:pStyle w:val="thesis-bodytext"/>
        <w:rPr>
          <w:b/>
        </w:rPr>
      </w:pPr>
      <w:r w:rsidRPr="00BC67C1">
        <w:rPr>
          <w:b/>
        </w:rPr>
        <w:t>Preprocessing of the data set</w:t>
      </w:r>
    </w:p>
    <w:p w:rsidR="003B1BE4" w:rsidRDefault="00BC67C1" w:rsidP="003B1BE4">
      <w:pPr>
        <w:pStyle w:val="thesis-bodytext"/>
      </w:pPr>
      <w:r w:rsidRPr="00BC67C1">
        <w:rPr>
          <w:b/>
        </w:rPr>
        <w:t>Input</w:t>
      </w:r>
      <w:r w:rsidR="003B1BE4" w:rsidRPr="00BC67C1">
        <w:rPr>
          <w:b/>
        </w:rPr>
        <w:t>:</w:t>
      </w:r>
      <w:r w:rsidR="003B1BE4">
        <w:t xml:space="preserve"> </w:t>
      </w:r>
      <w:proofErr w:type="spellStart"/>
      <w:r w:rsidR="003B1BE4">
        <w:t>data_set</w:t>
      </w:r>
      <w:proofErr w:type="spellEnd"/>
      <w:r w:rsidR="003B1BE4">
        <w:t xml:space="preserve"> [All news with the title and date]</w:t>
      </w:r>
    </w:p>
    <w:p w:rsidR="003B1BE4" w:rsidRPr="00865560" w:rsidRDefault="005F487F" w:rsidP="00097DC9">
      <w:pPr>
        <w:pStyle w:val="thesis-bodytext"/>
        <w:spacing w:line="240" w:lineRule="auto"/>
        <w:rPr>
          <w:sz w:val="22"/>
          <w:szCs w:val="22"/>
        </w:rPr>
      </w:pPr>
      <w:proofErr w:type="gramStart"/>
      <w:r>
        <w:rPr>
          <w:sz w:val="22"/>
          <w:szCs w:val="22"/>
        </w:rPr>
        <w:t>whitespace</w:t>
      </w:r>
      <w:proofErr w:type="gramEnd"/>
      <w:r>
        <w:rPr>
          <w:sz w:val="22"/>
          <w:szCs w:val="22"/>
        </w:rPr>
        <w:t xml:space="preserve"> = u</w:t>
      </w:r>
      <w:r w:rsidR="003B1BE4" w:rsidRPr="00865560">
        <w:rPr>
          <w:sz w:val="22"/>
          <w:szCs w:val="22"/>
        </w:rPr>
        <w:t>[\s\u0020\u00a0\u1680\u180e\u202f\u205f\u3000\u2000-\u200a]</w:t>
      </w:r>
    </w:p>
    <w:p w:rsidR="003B1BE4" w:rsidRPr="00865560" w:rsidRDefault="005F487F" w:rsidP="00097DC9">
      <w:pPr>
        <w:pStyle w:val="thesis-bodytext"/>
        <w:spacing w:line="240" w:lineRule="auto"/>
        <w:rPr>
          <w:sz w:val="22"/>
          <w:szCs w:val="22"/>
        </w:rPr>
      </w:pPr>
      <w:proofErr w:type="spellStart"/>
      <w:r>
        <w:rPr>
          <w:sz w:val="22"/>
          <w:szCs w:val="22"/>
        </w:rPr>
        <w:t>bengali_digits</w:t>
      </w:r>
      <w:proofErr w:type="spellEnd"/>
      <w:r>
        <w:rPr>
          <w:sz w:val="22"/>
          <w:szCs w:val="22"/>
        </w:rPr>
        <w:t xml:space="preserve"> = </w:t>
      </w:r>
      <w:proofErr w:type="gramStart"/>
      <w:r>
        <w:rPr>
          <w:sz w:val="22"/>
          <w:szCs w:val="22"/>
        </w:rPr>
        <w:t>u</w:t>
      </w:r>
      <w:r w:rsidR="003B1BE4" w:rsidRPr="00865560">
        <w:rPr>
          <w:sz w:val="22"/>
          <w:szCs w:val="22"/>
        </w:rPr>
        <w:t>[</w:t>
      </w:r>
      <w:proofErr w:type="gramEnd"/>
      <w:r w:rsidR="003B1BE4" w:rsidRPr="00865560">
        <w:rPr>
          <w:sz w:val="22"/>
          <w:szCs w:val="22"/>
        </w:rPr>
        <w:t>\u09E6\u09E7\u09E8\u09E9\u09EA\u09EB\u09EC\u09ED\u09EE\u09EF]</w:t>
      </w:r>
    </w:p>
    <w:p w:rsidR="003B1BE4" w:rsidRPr="00865560" w:rsidRDefault="005F487F" w:rsidP="00097DC9">
      <w:pPr>
        <w:pStyle w:val="thesis-bodytext"/>
        <w:spacing w:line="240" w:lineRule="auto"/>
        <w:rPr>
          <w:sz w:val="22"/>
          <w:szCs w:val="22"/>
        </w:rPr>
      </w:pPr>
      <w:proofErr w:type="spellStart"/>
      <w:r>
        <w:rPr>
          <w:sz w:val="22"/>
          <w:szCs w:val="22"/>
        </w:rPr>
        <w:t>english_chars</w:t>
      </w:r>
      <w:proofErr w:type="spellEnd"/>
      <w:r>
        <w:rPr>
          <w:sz w:val="22"/>
          <w:szCs w:val="22"/>
        </w:rPr>
        <w:t xml:space="preserve"> = </w:t>
      </w:r>
      <w:proofErr w:type="gramStart"/>
      <w:r>
        <w:rPr>
          <w:sz w:val="22"/>
          <w:szCs w:val="22"/>
        </w:rPr>
        <w:t>u[</w:t>
      </w:r>
      <w:proofErr w:type="gramEnd"/>
      <w:r>
        <w:rPr>
          <w:sz w:val="22"/>
          <w:szCs w:val="22"/>
        </w:rPr>
        <w:t>a-zA-Z0-9]</w:t>
      </w:r>
    </w:p>
    <w:p w:rsidR="003B1BE4" w:rsidRPr="00865560" w:rsidRDefault="005F487F" w:rsidP="00097DC9">
      <w:pPr>
        <w:pStyle w:val="thesis-bodytext"/>
        <w:spacing w:line="240" w:lineRule="auto"/>
        <w:rPr>
          <w:sz w:val="22"/>
          <w:szCs w:val="22"/>
        </w:rPr>
      </w:pPr>
      <w:proofErr w:type="gramStart"/>
      <w:r>
        <w:rPr>
          <w:sz w:val="22"/>
          <w:szCs w:val="22"/>
        </w:rPr>
        <w:t>punctuation</w:t>
      </w:r>
      <w:proofErr w:type="gramEnd"/>
      <w:r>
        <w:rPr>
          <w:sz w:val="22"/>
          <w:szCs w:val="22"/>
        </w:rPr>
        <w:t xml:space="preserve"> = u</w:t>
      </w:r>
      <w:r w:rsidR="003B1BE4" w:rsidRPr="00865560">
        <w:rPr>
          <w:sz w:val="22"/>
          <w:szCs w:val="22"/>
        </w:rPr>
        <w:t>[(),$%^&amp;*+={}\[\]:\"|\'\~`&lt;&gt;/,¦!?½£¶¼©⅐⅑⅒⅓⅔⅕⅖⅗⅘⅙⅚⅛⅜⅝⅞⅟↉¤¿º</w:t>
      </w:r>
      <w:r>
        <w:rPr>
          <w:sz w:val="22"/>
          <w:szCs w:val="22"/>
        </w:rPr>
        <w:t>;]</w:t>
      </w:r>
    </w:p>
    <w:p w:rsidR="003B1BE4" w:rsidRPr="00865560" w:rsidRDefault="005F487F" w:rsidP="00097DC9">
      <w:pPr>
        <w:pStyle w:val="thesis-bodytext"/>
        <w:spacing w:line="240" w:lineRule="auto"/>
        <w:rPr>
          <w:sz w:val="22"/>
          <w:szCs w:val="22"/>
        </w:rPr>
      </w:pPr>
      <w:proofErr w:type="spellStart"/>
      <w:r>
        <w:rPr>
          <w:sz w:val="22"/>
          <w:szCs w:val="22"/>
        </w:rPr>
        <w:t>bangla_fullstop</w:t>
      </w:r>
      <w:proofErr w:type="spellEnd"/>
      <w:r>
        <w:rPr>
          <w:sz w:val="22"/>
          <w:szCs w:val="22"/>
        </w:rPr>
        <w:t xml:space="preserve"> = </w:t>
      </w:r>
      <w:proofErr w:type="gramStart"/>
      <w:r>
        <w:rPr>
          <w:sz w:val="22"/>
          <w:szCs w:val="22"/>
        </w:rPr>
        <w:t>u[</w:t>
      </w:r>
      <w:proofErr w:type="gramEnd"/>
      <w:r>
        <w:rPr>
          <w:sz w:val="22"/>
          <w:szCs w:val="22"/>
        </w:rPr>
        <w:t>\u0964]</w:t>
      </w:r>
    </w:p>
    <w:p w:rsidR="003B1BE4" w:rsidRPr="00865560" w:rsidRDefault="005F487F" w:rsidP="00097DC9">
      <w:pPr>
        <w:pStyle w:val="thesis-bodytext"/>
        <w:spacing w:line="240" w:lineRule="auto"/>
        <w:rPr>
          <w:sz w:val="22"/>
          <w:szCs w:val="22"/>
        </w:rPr>
      </w:pPr>
      <w:proofErr w:type="spellStart"/>
      <w:r>
        <w:rPr>
          <w:sz w:val="22"/>
          <w:szCs w:val="22"/>
        </w:rPr>
        <w:t>punctuation_sequence</w:t>
      </w:r>
      <w:proofErr w:type="spellEnd"/>
      <w:r>
        <w:rPr>
          <w:sz w:val="22"/>
          <w:szCs w:val="22"/>
        </w:rPr>
        <w:t xml:space="preserve"> = </w:t>
      </w:r>
      <w:proofErr w:type="gramStart"/>
      <w:r>
        <w:rPr>
          <w:sz w:val="22"/>
          <w:szCs w:val="22"/>
        </w:rPr>
        <w:t>u[</w:t>
      </w:r>
      <w:proofErr w:type="gramEnd"/>
      <w:r>
        <w:rPr>
          <w:sz w:val="22"/>
          <w:szCs w:val="22"/>
        </w:rPr>
        <w:t>'\"“”‘’]+|[.?!,…]+|[:;]</w:t>
      </w:r>
    </w:p>
    <w:p w:rsidR="003B1BE4" w:rsidRPr="00865560" w:rsidRDefault="00664E2C" w:rsidP="00097DC9">
      <w:pPr>
        <w:pStyle w:val="thesis-bodytext"/>
        <w:spacing w:line="240" w:lineRule="auto"/>
        <w:rPr>
          <w:sz w:val="22"/>
          <w:szCs w:val="22"/>
        </w:rPr>
      </w:pPr>
      <w:r>
        <w:rPr>
          <w:sz w:val="22"/>
          <w:szCs w:val="22"/>
        </w:rPr>
        <w:t>F</w:t>
      </w:r>
      <w:r w:rsidR="003B1BE4" w:rsidRPr="00865560">
        <w:rPr>
          <w:sz w:val="22"/>
          <w:szCs w:val="22"/>
        </w:rPr>
        <w:t xml:space="preserve">or each news in </w:t>
      </w:r>
      <w:proofErr w:type="spellStart"/>
      <w:r w:rsidR="003B1BE4" w:rsidRPr="00865560">
        <w:rPr>
          <w:sz w:val="22"/>
          <w:szCs w:val="22"/>
        </w:rPr>
        <w:t>data_set</w:t>
      </w:r>
      <w:proofErr w:type="spellEnd"/>
    </w:p>
    <w:p w:rsidR="003B1BE4" w:rsidRPr="00C824A6" w:rsidRDefault="0051294F" w:rsidP="00C824A6">
      <w:pPr>
        <w:pStyle w:val="thesis-bodytext"/>
        <w:spacing w:line="240" w:lineRule="auto"/>
        <w:rPr>
          <w:sz w:val="22"/>
          <w:szCs w:val="22"/>
        </w:rPr>
      </w:pPr>
      <w:r>
        <w:rPr>
          <w:sz w:val="22"/>
          <w:szCs w:val="22"/>
        </w:rPr>
        <w:t>D</w:t>
      </w:r>
      <w:r w:rsidR="00C824A6">
        <w:rPr>
          <w:sz w:val="22"/>
          <w:szCs w:val="22"/>
        </w:rPr>
        <w:t>o</w:t>
      </w:r>
    </w:p>
    <w:p w:rsidR="003B1BE4" w:rsidRPr="00865560" w:rsidRDefault="0051294F" w:rsidP="00546668">
      <w:pPr>
        <w:pStyle w:val="thesis-bodytext"/>
        <w:spacing w:line="240" w:lineRule="auto"/>
        <w:ind w:left="720"/>
        <w:rPr>
          <w:sz w:val="22"/>
          <w:szCs w:val="22"/>
        </w:rPr>
      </w:pPr>
      <w:r>
        <w:rPr>
          <w:sz w:val="22"/>
          <w:szCs w:val="22"/>
        </w:rPr>
        <w:lastRenderedPageBreak/>
        <w:t>I</w:t>
      </w:r>
      <w:r w:rsidRPr="00865560">
        <w:rPr>
          <w:sz w:val="22"/>
          <w:szCs w:val="22"/>
        </w:rPr>
        <w:t>f news</w:t>
      </w:r>
      <w:r w:rsidR="003B1BE4" w:rsidRPr="00865560">
        <w:rPr>
          <w:sz w:val="22"/>
          <w:szCs w:val="22"/>
        </w:rPr>
        <w:t xml:space="preserve"> associate with whitespace or </w:t>
      </w:r>
      <w:proofErr w:type="spellStart"/>
      <w:r w:rsidR="003B1BE4" w:rsidRPr="00865560">
        <w:rPr>
          <w:sz w:val="22"/>
          <w:szCs w:val="22"/>
        </w:rPr>
        <w:t>bengali_digits</w:t>
      </w:r>
      <w:proofErr w:type="spellEnd"/>
      <w:r w:rsidR="003B1BE4" w:rsidRPr="00865560">
        <w:rPr>
          <w:sz w:val="22"/>
          <w:szCs w:val="22"/>
        </w:rPr>
        <w:t xml:space="preserve"> or </w:t>
      </w:r>
      <w:proofErr w:type="spellStart"/>
      <w:r w:rsidR="003B1BE4" w:rsidRPr="00865560">
        <w:rPr>
          <w:sz w:val="22"/>
          <w:szCs w:val="22"/>
        </w:rPr>
        <w:t>english_chars</w:t>
      </w:r>
      <w:proofErr w:type="spellEnd"/>
      <w:r w:rsidR="003B1BE4" w:rsidRPr="00865560">
        <w:rPr>
          <w:sz w:val="22"/>
          <w:szCs w:val="22"/>
        </w:rPr>
        <w:t xml:space="preserve"> </w:t>
      </w:r>
      <w:r w:rsidR="00546668">
        <w:rPr>
          <w:sz w:val="22"/>
          <w:szCs w:val="22"/>
        </w:rPr>
        <w:t xml:space="preserve">or punctuation or </w:t>
      </w:r>
      <w:proofErr w:type="spellStart"/>
      <w:r w:rsidR="003B1BE4" w:rsidRPr="00865560">
        <w:rPr>
          <w:sz w:val="22"/>
          <w:szCs w:val="22"/>
        </w:rPr>
        <w:t>bangla_fullstop</w:t>
      </w:r>
      <w:proofErr w:type="spellEnd"/>
      <w:r w:rsidR="003B1BE4" w:rsidRPr="00865560">
        <w:rPr>
          <w:sz w:val="22"/>
          <w:szCs w:val="22"/>
        </w:rPr>
        <w:t xml:space="preserve"> or </w:t>
      </w:r>
      <w:proofErr w:type="spellStart"/>
      <w:r w:rsidR="003B1BE4" w:rsidRPr="00865560">
        <w:rPr>
          <w:sz w:val="22"/>
          <w:szCs w:val="22"/>
        </w:rPr>
        <w:t>punctuation_sequence</w:t>
      </w:r>
      <w:proofErr w:type="spellEnd"/>
    </w:p>
    <w:p w:rsidR="003B1BE4" w:rsidRPr="00865560" w:rsidRDefault="003B1BE4" w:rsidP="00097DC9">
      <w:pPr>
        <w:pStyle w:val="thesis-bodytext"/>
        <w:spacing w:line="240" w:lineRule="auto"/>
        <w:ind w:left="720" w:firstLine="720"/>
        <w:rPr>
          <w:sz w:val="22"/>
          <w:szCs w:val="22"/>
        </w:rPr>
      </w:pPr>
      <w:proofErr w:type="spellStart"/>
      <w:r w:rsidRPr="00865560">
        <w:rPr>
          <w:sz w:val="22"/>
          <w:szCs w:val="22"/>
        </w:rPr>
        <w:t>cleaned_text</w:t>
      </w:r>
      <w:proofErr w:type="spellEnd"/>
      <w:r w:rsidRPr="00865560">
        <w:rPr>
          <w:sz w:val="22"/>
          <w:szCs w:val="22"/>
        </w:rPr>
        <w:t xml:space="preserve"> = remove these characters from news</w:t>
      </w:r>
    </w:p>
    <w:p w:rsidR="003B1BE4" w:rsidRPr="00865560" w:rsidRDefault="0051294F" w:rsidP="00097DC9">
      <w:pPr>
        <w:pStyle w:val="thesis-bodytext"/>
        <w:spacing w:line="240" w:lineRule="auto"/>
        <w:ind w:firstLine="720"/>
        <w:rPr>
          <w:sz w:val="22"/>
          <w:szCs w:val="22"/>
        </w:rPr>
      </w:pPr>
      <w:r>
        <w:rPr>
          <w:sz w:val="22"/>
          <w:szCs w:val="22"/>
        </w:rPr>
        <w:t>E</w:t>
      </w:r>
      <w:r w:rsidR="003B1BE4" w:rsidRPr="00865560">
        <w:rPr>
          <w:sz w:val="22"/>
          <w:szCs w:val="22"/>
        </w:rPr>
        <w:t>nd if</w:t>
      </w:r>
    </w:p>
    <w:p w:rsidR="003B1BE4" w:rsidRPr="00865560" w:rsidRDefault="00664E2C" w:rsidP="00097DC9">
      <w:pPr>
        <w:pStyle w:val="thesis-bodytext"/>
        <w:spacing w:line="240" w:lineRule="auto"/>
        <w:ind w:firstLine="720"/>
        <w:rPr>
          <w:sz w:val="22"/>
          <w:szCs w:val="22"/>
        </w:rPr>
      </w:pPr>
      <w:r>
        <w:rPr>
          <w:sz w:val="22"/>
          <w:szCs w:val="22"/>
        </w:rPr>
        <w:t>R</w:t>
      </w:r>
      <w:r w:rsidR="003B1BE4" w:rsidRPr="00865560">
        <w:rPr>
          <w:sz w:val="22"/>
          <w:szCs w:val="22"/>
        </w:rPr>
        <w:t xml:space="preserve">eplace corresponding news from </w:t>
      </w:r>
      <w:proofErr w:type="spellStart"/>
      <w:r w:rsidR="003B1BE4" w:rsidRPr="00865560">
        <w:rPr>
          <w:sz w:val="22"/>
          <w:szCs w:val="22"/>
        </w:rPr>
        <w:t>data_set</w:t>
      </w:r>
      <w:proofErr w:type="spellEnd"/>
      <w:r w:rsidR="003B1BE4" w:rsidRPr="00865560">
        <w:rPr>
          <w:sz w:val="22"/>
          <w:szCs w:val="22"/>
        </w:rPr>
        <w:t xml:space="preserve"> by </w:t>
      </w:r>
      <w:proofErr w:type="spellStart"/>
      <w:r w:rsidR="003B1BE4" w:rsidRPr="00865560">
        <w:rPr>
          <w:sz w:val="22"/>
          <w:szCs w:val="22"/>
        </w:rPr>
        <w:t>cleaned_text</w:t>
      </w:r>
      <w:proofErr w:type="spellEnd"/>
    </w:p>
    <w:p w:rsidR="003B1BE4" w:rsidRPr="00865560" w:rsidRDefault="00DA3DDA" w:rsidP="00097DC9">
      <w:pPr>
        <w:pStyle w:val="thesis-bodytext"/>
        <w:spacing w:line="240" w:lineRule="auto"/>
        <w:rPr>
          <w:sz w:val="22"/>
          <w:szCs w:val="22"/>
        </w:rPr>
      </w:pPr>
      <w:r>
        <w:rPr>
          <w:sz w:val="22"/>
          <w:szCs w:val="22"/>
        </w:rPr>
        <w:t>E</w:t>
      </w:r>
      <w:r w:rsidR="003B1BE4" w:rsidRPr="00865560">
        <w:rPr>
          <w:sz w:val="22"/>
          <w:szCs w:val="22"/>
        </w:rPr>
        <w:t>nd for</w:t>
      </w:r>
    </w:p>
    <w:p w:rsidR="00CD51C8" w:rsidRDefault="00CD51C8"/>
    <w:p w:rsidR="005F487F" w:rsidRDefault="005F487F" w:rsidP="005F487F">
      <w:pPr>
        <w:pStyle w:val="Heading2"/>
      </w:pPr>
      <w:r>
        <w:t>3.3 Feature p</w:t>
      </w:r>
      <w:r w:rsidRPr="005F487F">
        <w:t>rocurement</w:t>
      </w:r>
    </w:p>
    <w:p w:rsidR="005F487F" w:rsidRDefault="005F487F" w:rsidP="00435C2A">
      <w:pPr>
        <w:pStyle w:val="thesis-bodytext"/>
        <w:ind w:firstLine="720"/>
      </w:pPr>
      <w:r w:rsidRPr="003B1BE4">
        <w:t>After collecting the news we had to preprocess our data. In preprocessing we removed all English symbolic letters, and some Bengali characters</w:t>
      </w:r>
      <w:r>
        <w:t xml:space="preserve"> (ex</w:t>
      </w:r>
      <w:r w:rsidRPr="003B1BE4">
        <w:t xml:space="preserve">:  </w:t>
      </w:r>
      <w:r w:rsidRPr="003B1BE4">
        <w:rPr>
          <w:rFonts w:ascii="Nirmala UI" w:hAnsi="Nirmala UI" w:cs="Nirmala UI"/>
        </w:rPr>
        <w:t>ঁ</w:t>
      </w:r>
      <w:r w:rsidRPr="003B1BE4">
        <w:t xml:space="preserve">, </w:t>
      </w:r>
      <w:r w:rsidRPr="003B1BE4">
        <w:rPr>
          <w:rFonts w:ascii="Nirmala UI" w:hAnsi="Nirmala UI" w:cs="Nirmala UI"/>
        </w:rPr>
        <w:t>ঃ</w:t>
      </w:r>
      <w:r w:rsidRPr="003B1BE4">
        <w:t xml:space="preserve">, </w:t>
      </w:r>
      <w:r w:rsidRPr="003B1BE4">
        <w:rPr>
          <w:rFonts w:ascii="Nirmala UI" w:hAnsi="Nirmala UI" w:cs="Nirmala UI"/>
        </w:rPr>
        <w:t>ৡ</w:t>
      </w:r>
      <w:r>
        <w:t xml:space="preserve"> </w:t>
      </w:r>
      <w:r w:rsidRPr="003B1BE4">
        <w:t>etc</w:t>
      </w:r>
      <w:r>
        <w:t>.</w:t>
      </w:r>
      <w:r w:rsidRPr="003B1BE4">
        <w:t xml:space="preserve">), and all the numbers. We also removed some intimations, and they are quotation, double quotation, exclamatory, question mark, colon, semicolon, comma, brackets, backslash, forward slash, percentage, equal and many more. We also removed </w:t>
      </w:r>
      <w:r>
        <w:t>B</w:t>
      </w:r>
      <w:r w:rsidRPr="003B1BE4">
        <w:t>engali full stop</w:t>
      </w:r>
      <w:r>
        <w:t xml:space="preserve"> </w:t>
      </w:r>
      <w:r w:rsidRPr="003B1BE4">
        <w:t>(</w:t>
      </w:r>
      <w:r w:rsidRPr="003B1BE4">
        <w:rPr>
          <w:rFonts w:ascii="Nirmala UI" w:hAnsi="Nirmala UI" w:cs="Nirmala UI"/>
        </w:rPr>
        <w:t>।</w:t>
      </w:r>
      <w:r w:rsidRPr="003B1BE4">
        <w:t>) from the news.</w:t>
      </w:r>
      <w:r w:rsidRPr="005F487F">
        <w:t xml:space="preserve"> </w:t>
      </w:r>
    </w:p>
    <w:p w:rsidR="005F487F" w:rsidRPr="00F85C5A" w:rsidRDefault="005F487F" w:rsidP="00435C2A">
      <w:pPr>
        <w:pStyle w:val="thesis-bodytext"/>
        <w:ind w:firstLine="720"/>
      </w:pPr>
      <w:r>
        <w:t xml:space="preserve">So now our data set is ready we can accumulate feature from the news for the event classification. As we proposed the benefit is for the law enforcement teams, we settled our event on focusing only in violence so that we can appoint the most violent areas, time periods and crimes. At the origin of our approach we had to build a keyword network for balancing our features. Each feature is based on multiple keyword where every keyword illustrates their identification for the feature. A single keyword beneath a feature votes for their identification in a single news, and all the votes by each keyword turn into the weight for the feature. Likely we created six keyword networks by human expert assessment that represents the weight for individual feature which is relevant, and connected to a single type of violence. The keyword network representatives are murder, kidnap, hassle, protests, accident and terror. Here is the specimen of the keyword network named murder: </w:t>
      </w:r>
      <w:r w:rsidRPr="00F85C5A">
        <w:rPr>
          <w:sz w:val="18"/>
          <w:szCs w:val="18"/>
        </w:rPr>
        <w:t>"</w:t>
      </w:r>
      <w:proofErr w:type="spellStart"/>
      <w:r w:rsidRPr="00F85C5A">
        <w:rPr>
          <w:rFonts w:ascii="Nirmala UI" w:hAnsi="Nirmala UI" w:cs="Nirmala UI"/>
          <w:sz w:val="18"/>
          <w:szCs w:val="18"/>
        </w:rPr>
        <w:t>খুন</w:t>
      </w:r>
      <w:proofErr w:type="spellEnd"/>
      <w:r w:rsidRPr="00F85C5A">
        <w:rPr>
          <w:sz w:val="18"/>
          <w:szCs w:val="18"/>
        </w:rPr>
        <w:t>", "</w:t>
      </w:r>
      <w:proofErr w:type="spellStart"/>
      <w:r w:rsidRPr="00F85C5A">
        <w:rPr>
          <w:rFonts w:ascii="Nirmala UI" w:hAnsi="Nirmala UI" w:cs="Nirmala UI"/>
          <w:sz w:val="18"/>
          <w:szCs w:val="18"/>
        </w:rPr>
        <w:t>নিহত</w:t>
      </w:r>
      <w:proofErr w:type="spellEnd"/>
      <w:r w:rsidRPr="00F85C5A">
        <w:rPr>
          <w:sz w:val="18"/>
          <w:szCs w:val="18"/>
        </w:rPr>
        <w:t>", "</w:t>
      </w:r>
      <w:proofErr w:type="spellStart"/>
      <w:r w:rsidRPr="00F85C5A">
        <w:rPr>
          <w:rFonts w:ascii="Nirmala UI" w:hAnsi="Nirmala UI" w:cs="Nirmala UI"/>
          <w:sz w:val="18"/>
          <w:szCs w:val="18"/>
        </w:rPr>
        <w:t>ঘাত</w:t>
      </w:r>
      <w:proofErr w:type="spellEnd"/>
      <w:r w:rsidRPr="00F85C5A">
        <w:rPr>
          <w:sz w:val="18"/>
          <w:szCs w:val="18"/>
        </w:rPr>
        <w:t>", "</w:t>
      </w:r>
      <w:proofErr w:type="spellStart"/>
      <w:r w:rsidRPr="00F85C5A">
        <w:rPr>
          <w:rFonts w:ascii="Nirmala UI" w:hAnsi="Nirmala UI" w:cs="Nirmala UI"/>
          <w:sz w:val="18"/>
          <w:szCs w:val="18"/>
        </w:rPr>
        <w:t>আঘাত</w:t>
      </w:r>
      <w:proofErr w:type="spellEnd"/>
      <w:r w:rsidRPr="00F85C5A">
        <w:rPr>
          <w:sz w:val="18"/>
          <w:szCs w:val="18"/>
        </w:rPr>
        <w:t>", "</w:t>
      </w:r>
      <w:proofErr w:type="spellStart"/>
      <w:r w:rsidRPr="00F85C5A">
        <w:rPr>
          <w:rFonts w:ascii="Nirmala UI" w:hAnsi="Nirmala UI" w:cs="Nirmala UI"/>
          <w:sz w:val="18"/>
          <w:szCs w:val="18"/>
        </w:rPr>
        <w:t>হত্যা</w:t>
      </w:r>
      <w:proofErr w:type="spellEnd"/>
      <w:r w:rsidRPr="00F85C5A">
        <w:rPr>
          <w:sz w:val="18"/>
          <w:szCs w:val="18"/>
        </w:rPr>
        <w:t>", "</w:t>
      </w:r>
      <w:proofErr w:type="spellStart"/>
      <w:r w:rsidRPr="00F85C5A">
        <w:rPr>
          <w:rFonts w:ascii="Nirmala UI" w:hAnsi="Nirmala UI" w:cs="Nirmala UI"/>
          <w:sz w:val="18"/>
          <w:szCs w:val="18"/>
        </w:rPr>
        <w:t>গুলি</w:t>
      </w:r>
      <w:proofErr w:type="spellEnd"/>
      <w:r w:rsidRPr="00F85C5A">
        <w:rPr>
          <w:sz w:val="18"/>
          <w:szCs w:val="18"/>
        </w:rPr>
        <w:t>", "</w:t>
      </w:r>
      <w:proofErr w:type="spellStart"/>
      <w:r w:rsidRPr="00F85C5A">
        <w:rPr>
          <w:rFonts w:ascii="Nirmala UI" w:hAnsi="Nirmala UI" w:cs="Nirmala UI"/>
          <w:sz w:val="18"/>
          <w:szCs w:val="18"/>
        </w:rPr>
        <w:t>চাকু</w:t>
      </w:r>
      <w:proofErr w:type="spellEnd"/>
      <w:r w:rsidRPr="00F85C5A">
        <w:rPr>
          <w:sz w:val="18"/>
          <w:szCs w:val="18"/>
        </w:rPr>
        <w:t>", "</w:t>
      </w:r>
      <w:proofErr w:type="spellStart"/>
      <w:r w:rsidRPr="00F85C5A">
        <w:rPr>
          <w:rFonts w:ascii="Nirmala UI" w:hAnsi="Nirmala UI" w:cs="Nirmala UI"/>
          <w:sz w:val="18"/>
          <w:szCs w:val="18"/>
        </w:rPr>
        <w:t>বন্দুক</w:t>
      </w:r>
      <w:proofErr w:type="spellEnd"/>
      <w:r w:rsidRPr="00F85C5A">
        <w:rPr>
          <w:sz w:val="18"/>
          <w:szCs w:val="18"/>
        </w:rPr>
        <w:t>", "</w:t>
      </w:r>
      <w:proofErr w:type="spellStart"/>
      <w:r w:rsidRPr="00F85C5A">
        <w:rPr>
          <w:rFonts w:ascii="Nirmala UI" w:hAnsi="Nirmala UI" w:cs="Nirmala UI"/>
          <w:sz w:val="18"/>
          <w:szCs w:val="18"/>
        </w:rPr>
        <w:t>পিস্তল</w:t>
      </w:r>
      <w:proofErr w:type="spellEnd"/>
      <w:r w:rsidRPr="00F85C5A">
        <w:rPr>
          <w:sz w:val="18"/>
          <w:szCs w:val="18"/>
        </w:rPr>
        <w:t>", "</w:t>
      </w:r>
      <w:proofErr w:type="spellStart"/>
      <w:r w:rsidRPr="00F85C5A">
        <w:rPr>
          <w:rFonts w:ascii="Nirmala UI" w:hAnsi="Nirmala UI" w:cs="Nirmala UI"/>
          <w:sz w:val="18"/>
          <w:szCs w:val="18"/>
        </w:rPr>
        <w:t>আগ্নেয়াস্ত্র</w:t>
      </w:r>
      <w:proofErr w:type="spellEnd"/>
      <w:r w:rsidRPr="00F85C5A">
        <w:rPr>
          <w:sz w:val="18"/>
          <w:szCs w:val="18"/>
        </w:rPr>
        <w:t>", "</w:t>
      </w:r>
      <w:proofErr w:type="spellStart"/>
      <w:r w:rsidRPr="00F85C5A">
        <w:rPr>
          <w:rFonts w:ascii="Nirmala UI" w:hAnsi="Nirmala UI" w:cs="Nirmala UI"/>
          <w:sz w:val="18"/>
          <w:szCs w:val="18"/>
        </w:rPr>
        <w:t>ছুড়ি</w:t>
      </w:r>
      <w:proofErr w:type="spellEnd"/>
      <w:r w:rsidRPr="00F85C5A">
        <w:rPr>
          <w:sz w:val="18"/>
          <w:szCs w:val="18"/>
        </w:rPr>
        <w:t>", "</w:t>
      </w:r>
      <w:proofErr w:type="spellStart"/>
      <w:r w:rsidRPr="00F85C5A">
        <w:rPr>
          <w:rFonts w:ascii="Nirmala UI" w:hAnsi="Nirmala UI" w:cs="Nirmala UI"/>
          <w:sz w:val="18"/>
          <w:szCs w:val="18"/>
        </w:rPr>
        <w:t>অস্ত্র</w:t>
      </w:r>
      <w:proofErr w:type="spellEnd"/>
      <w:r w:rsidRPr="00F85C5A">
        <w:rPr>
          <w:sz w:val="18"/>
          <w:szCs w:val="18"/>
        </w:rPr>
        <w:t>", "</w:t>
      </w:r>
      <w:proofErr w:type="spellStart"/>
      <w:r w:rsidRPr="00F85C5A">
        <w:rPr>
          <w:rFonts w:ascii="Nirmala UI" w:hAnsi="Nirmala UI" w:cs="Nirmala UI"/>
          <w:sz w:val="18"/>
          <w:szCs w:val="18"/>
        </w:rPr>
        <w:t>সশস্ত্র</w:t>
      </w:r>
      <w:proofErr w:type="spellEnd"/>
      <w:r w:rsidRPr="00F85C5A">
        <w:rPr>
          <w:sz w:val="18"/>
          <w:szCs w:val="18"/>
        </w:rPr>
        <w:t>", "</w:t>
      </w:r>
      <w:proofErr w:type="spellStart"/>
      <w:r w:rsidRPr="00F85C5A">
        <w:rPr>
          <w:rFonts w:ascii="Nirmala UI" w:hAnsi="Nirmala UI" w:cs="Nirmala UI"/>
          <w:sz w:val="18"/>
          <w:szCs w:val="18"/>
        </w:rPr>
        <w:t>রক্তপাত</w:t>
      </w:r>
      <w:proofErr w:type="spellEnd"/>
      <w:r w:rsidRPr="00F85C5A">
        <w:rPr>
          <w:sz w:val="18"/>
          <w:szCs w:val="18"/>
        </w:rPr>
        <w:t>", "</w:t>
      </w:r>
      <w:proofErr w:type="spellStart"/>
      <w:r w:rsidRPr="00F85C5A">
        <w:rPr>
          <w:rFonts w:ascii="Nirmala UI" w:hAnsi="Nirmala UI" w:cs="Nirmala UI"/>
          <w:sz w:val="18"/>
          <w:szCs w:val="18"/>
        </w:rPr>
        <w:t>মার</w:t>
      </w:r>
      <w:proofErr w:type="spellEnd"/>
      <w:r w:rsidRPr="00F85C5A">
        <w:rPr>
          <w:sz w:val="18"/>
          <w:szCs w:val="18"/>
        </w:rPr>
        <w:t>", "</w:t>
      </w:r>
      <w:proofErr w:type="spellStart"/>
      <w:r w:rsidRPr="00F85C5A">
        <w:rPr>
          <w:rFonts w:ascii="Nirmala UI" w:hAnsi="Nirmala UI" w:cs="Nirmala UI"/>
          <w:sz w:val="18"/>
          <w:szCs w:val="18"/>
        </w:rPr>
        <w:t>মেরে</w:t>
      </w:r>
      <w:proofErr w:type="spellEnd"/>
      <w:r w:rsidRPr="00F85C5A">
        <w:rPr>
          <w:sz w:val="18"/>
          <w:szCs w:val="18"/>
        </w:rPr>
        <w:t>", "</w:t>
      </w:r>
      <w:proofErr w:type="spellStart"/>
      <w:r w:rsidRPr="00F85C5A">
        <w:rPr>
          <w:rFonts w:ascii="Nirmala UI" w:hAnsi="Nirmala UI" w:cs="Nirmala UI"/>
          <w:sz w:val="18"/>
          <w:szCs w:val="18"/>
        </w:rPr>
        <w:t>লাশ</w:t>
      </w:r>
      <w:proofErr w:type="spellEnd"/>
      <w:r w:rsidRPr="00F85C5A">
        <w:rPr>
          <w:sz w:val="18"/>
          <w:szCs w:val="18"/>
        </w:rPr>
        <w:t>", "</w:t>
      </w:r>
      <w:proofErr w:type="spellStart"/>
      <w:r w:rsidRPr="00F85C5A">
        <w:rPr>
          <w:rFonts w:ascii="Nirmala UI" w:hAnsi="Nirmala UI" w:cs="Nirmala UI"/>
          <w:sz w:val="18"/>
          <w:szCs w:val="18"/>
        </w:rPr>
        <w:t>মৃত</w:t>
      </w:r>
      <w:proofErr w:type="spellEnd"/>
      <w:r w:rsidRPr="00F85C5A">
        <w:rPr>
          <w:sz w:val="18"/>
          <w:szCs w:val="18"/>
        </w:rPr>
        <w:t>", "</w:t>
      </w:r>
      <w:proofErr w:type="spellStart"/>
      <w:r w:rsidRPr="00F85C5A">
        <w:rPr>
          <w:rFonts w:ascii="Nirmala UI" w:hAnsi="Nirmala UI" w:cs="Nirmala UI"/>
          <w:sz w:val="18"/>
          <w:szCs w:val="18"/>
        </w:rPr>
        <w:t>ঘাতক</w:t>
      </w:r>
      <w:proofErr w:type="spellEnd"/>
      <w:r w:rsidRPr="00F85C5A">
        <w:rPr>
          <w:sz w:val="18"/>
          <w:szCs w:val="18"/>
        </w:rPr>
        <w:t>", "</w:t>
      </w:r>
      <w:proofErr w:type="spellStart"/>
      <w:r w:rsidRPr="00F85C5A">
        <w:rPr>
          <w:rFonts w:ascii="Nirmala UI" w:hAnsi="Nirmala UI" w:cs="Nirmala UI"/>
          <w:sz w:val="18"/>
          <w:szCs w:val="18"/>
        </w:rPr>
        <w:t>পিটিয়ে</w:t>
      </w:r>
      <w:proofErr w:type="spellEnd"/>
      <w:r w:rsidRPr="00F85C5A">
        <w:rPr>
          <w:sz w:val="18"/>
          <w:szCs w:val="18"/>
        </w:rPr>
        <w:t>"</w:t>
      </w:r>
      <w:r w:rsidRPr="00F85C5A">
        <w:rPr>
          <w:rFonts w:ascii="Nirmala UI" w:hAnsi="Nirmala UI" w:cs="Nirmala UI"/>
          <w:sz w:val="18"/>
          <w:szCs w:val="18"/>
        </w:rPr>
        <w:t>।</w:t>
      </w:r>
    </w:p>
    <w:p w:rsidR="005F487F" w:rsidRPr="00F85C5A" w:rsidRDefault="005F487F" w:rsidP="00BF7C5D">
      <w:pPr>
        <w:pStyle w:val="thesis-bodytext"/>
        <w:ind w:firstLine="720"/>
      </w:pPr>
      <w:r>
        <w:t xml:space="preserve">We schemed our process as every news is an evidence for an event, and for the detection of the event location we had to create some keyword networks which measures the location for a single event. We declared eight keyword networks which is the all divisions of Bangladesh. Each of this keyword network holds districts of the </w:t>
      </w:r>
      <w:r>
        <w:lastRenderedPageBreak/>
        <w:t xml:space="preserve">corresponding division as keyword. Here is the specimen of the keyword network named </w:t>
      </w:r>
      <w:proofErr w:type="spellStart"/>
      <w:r>
        <w:t>sylhet</w:t>
      </w:r>
      <w:proofErr w:type="spellEnd"/>
      <w:r>
        <w:t xml:space="preserve">: </w:t>
      </w:r>
      <w:r w:rsidRPr="00F85C5A">
        <w:rPr>
          <w:sz w:val="18"/>
          <w:szCs w:val="18"/>
        </w:rPr>
        <w:t>"</w:t>
      </w:r>
      <w:proofErr w:type="spellStart"/>
      <w:r w:rsidRPr="00F85C5A">
        <w:rPr>
          <w:rFonts w:ascii="Nirmala UI" w:hAnsi="Nirmala UI" w:cs="Nirmala UI"/>
          <w:sz w:val="18"/>
          <w:szCs w:val="18"/>
        </w:rPr>
        <w:t>সিলেট</w:t>
      </w:r>
      <w:proofErr w:type="spellEnd"/>
      <w:r w:rsidRPr="00F85C5A">
        <w:rPr>
          <w:sz w:val="18"/>
          <w:szCs w:val="18"/>
        </w:rPr>
        <w:t>", "</w:t>
      </w:r>
      <w:proofErr w:type="spellStart"/>
      <w:r w:rsidRPr="00F85C5A">
        <w:rPr>
          <w:rFonts w:ascii="Nirmala UI" w:hAnsi="Nirmala UI" w:cs="Nirmala UI"/>
          <w:sz w:val="18"/>
          <w:szCs w:val="18"/>
        </w:rPr>
        <w:t>মৌলভীবাজার</w:t>
      </w:r>
      <w:proofErr w:type="spellEnd"/>
      <w:r w:rsidRPr="00F85C5A">
        <w:rPr>
          <w:sz w:val="18"/>
          <w:szCs w:val="18"/>
        </w:rPr>
        <w:t>", "</w:t>
      </w:r>
      <w:proofErr w:type="spellStart"/>
      <w:r w:rsidRPr="00F85C5A">
        <w:rPr>
          <w:rFonts w:ascii="Nirmala UI" w:hAnsi="Nirmala UI" w:cs="Nirmala UI"/>
          <w:sz w:val="18"/>
          <w:szCs w:val="18"/>
        </w:rPr>
        <w:t>হবিগঞ্জ</w:t>
      </w:r>
      <w:proofErr w:type="spellEnd"/>
      <w:r w:rsidRPr="00F85C5A">
        <w:rPr>
          <w:sz w:val="18"/>
          <w:szCs w:val="18"/>
        </w:rPr>
        <w:t>", "</w:t>
      </w:r>
      <w:proofErr w:type="spellStart"/>
      <w:r w:rsidRPr="00F85C5A">
        <w:rPr>
          <w:rFonts w:ascii="Nirmala UI" w:hAnsi="Nirmala UI" w:cs="Nirmala UI"/>
          <w:sz w:val="18"/>
          <w:szCs w:val="18"/>
        </w:rPr>
        <w:t>সুনামগঞ্জ</w:t>
      </w:r>
      <w:proofErr w:type="spellEnd"/>
      <w:r w:rsidRPr="00F85C5A">
        <w:rPr>
          <w:sz w:val="18"/>
          <w:szCs w:val="18"/>
        </w:rPr>
        <w:t>", "</w:t>
      </w:r>
      <w:proofErr w:type="spellStart"/>
      <w:r w:rsidRPr="00F85C5A">
        <w:rPr>
          <w:rFonts w:ascii="Nirmala UI" w:hAnsi="Nirmala UI" w:cs="Nirmala UI"/>
          <w:sz w:val="18"/>
          <w:szCs w:val="18"/>
        </w:rPr>
        <w:t>বালাগঞ্জ</w:t>
      </w:r>
      <w:proofErr w:type="spellEnd"/>
      <w:r w:rsidRPr="00F85C5A">
        <w:rPr>
          <w:sz w:val="18"/>
          <w:szCs w:val="18"/>
        </w:rPr>
        <w:t>", "</w:t>
      </w:r>
      <w:proofErr w:type="spellStart"/>
      <w:r w:rsidRPr="00F85C5A">
        <w:rPr>
          <w:rFonts w:ascii="Nirmala UI" w:hAnsi="Nirmala UI" w:cs="Nirmala UI"/>
          <w:sz w:val="18"/>
          <w:szCs w:val="18"/>
        </w:rPr>
        <w:t>বিয়ানীবাজার</w:t>
      </w:r>
      <w:proofErr w:type="spellEnd"/>
      <w:r w:rsidRPr="00F85C5A">
        <w:rPr>
          <w:sz w:val="18"/>
          <w:szCs w:val="18"/>
        </w:rPr>
        <w:t>", "</w:t>
      </w:r>
      <w:proofErr w:type="spellStart"/>
      <w:r w:rsidRPr="00F85C5A">
        <w:rPr>
          <w:rFonts w:ascii="Nirmala UI" w:hAnsi="Nirmala UI" w:cs="Nirmala UI"/>
          <w:sz w:val="18"/>
          <w:szCs w:val="18"/>
        </w:rPr>
        <w:t>বিশ্বনাথ</w:t>
      </w:r>
      <w:proofErr w:type="spellEnd"/>
      <w:r w:rsidRPr="00F85C5A">
        <w:rPr>
          <w:sz w:val="18"/>
          <w:szCs w:val="18"/>
        </w:rPr>
        <w:t>", "</w:t>
      </w:r>
      <w:proofErr w:type="spellStart"/>
      <w:r w:rsidRPr="00F85C5A">
        <w:rPr>
          <w:rFonts w:ascii="Nirmala UI" w:hAnsi="Nirmala UI" w:cs="Nirmala UI"/>
          <w:sz w:val="18"/>
          <w:szCs w:val="18"/>
        </w:rPr>
        <w:t>কোম্পানীগঞ্জ</w:t>
      </w:r>
      <w:proofErr w:type="spellEnd"/>
      <w:r w:rsidRPr="00F85C5A">
        <w:rPr>
          <w:sz w:val="18"/>
          <w:szCs w:val="18"/>
        </w:rPr>
        <w:t>", "</w:t>
      </w:r>
      <w:proofErr w:type="spellStart"/>
      <w:r w:rsidRPr="00F85C5A">
        <w:rPr>
          <w:rFonts w:ascii="Nirmala UI" w:hAnsi="Nirmala UI" w:cs="Nirmala UI"/>
          <w:sz w:val="18"/>
          <w:szCs w:val="18"/>
        </w:rPr>
        <w:t>ফেঞ্চুগঞ্জ</w:t>
      </w:r>
      <w:proofErr w:type="spellEnd"/>
      <w:r w:rsidRPr="00F85C5A">
        <w:rPr>
          <w:sz w:val="18"/>
          <w:szCs w:val="18"/>
        </w:rPr>
        <w:t>", "</w:t>
      </w:r>
      <w:proofErr w:type="spellStart"/>
      <w:r w:rsidRPr="00F85C5A">
        <w:rPr>
          <w:rFonts w:ascii="Nirmala UI" w:hAnsi="Nirmala UI" w:cs="Nirmala UI"/>
          <w:sz w:val="18"/>
          <w:szCs w:val="18"/>
        </w:rPr>
        <w:t>গোলাপগঞ্জ</w:t>
      </w:r>
      <w:proofErr w:type="spellEnd"/>
      <w:r w:rsidRPr="00F85C5A">
        <w:rPr>
          <w:sz w:val="18"/>
          <w:szCs w:val="18"/>
        </w:rPr>
        <w:t>", "</w:t>
      </w:r>
      <w:proofErr w:type="spellStart"/>
      <w:r w:rsidRPr="00F85C5A">
        <w:rPr>
          <w:rFonts w:ascii="Nirmala UI" w:hAnsi="Nirmala UI" w:cs="Nirmala UI"/>
          <w:sz w:val="18"/>
          <w:szCs w:val="18"/>
        </w:rPr>
        <w:t>গোয়াইনঘাট</w:t>
      </w:r>
      <w:proofErr w:type="spellEnd"/>
      <w:r w:rsidRPr="00F85C5A">
        <w:rPr>
          <w:sz w:val="18"/>
          <w:szCs w:val="18"/>
        </w:rPr>
        <w:t>", "</w:t>
      </w:r>
      <w:proofErr w:type="spellStart"/>
      <w:r w:rsidRPr="00F85C5A">
        <w:rPr>
          <w:rFonts w:ascii="Nirmala UI" w:hAnsi="Nirmala UI" w:cs="Nirmala UI"/>
          <w:sz w:val="18"/>
          <w:szCs w:val="18"/>
        </w:rPr>
        <w:t>জৈন্তাপুর</w:t>
      </w:r>
      <w:proofErr w:type="spellEnd"/>
      <w:r w:rsidRPr="00F85C5A">
        <w:rPr>
          <w:sz w:val="18"/>
          <w:szCs w:val="18"/>
        </w:rPr>
        <w:t>", "</w:t>
      </w:r>
      <w:proofErr w:type="spellStart"/>
      <w:r w:rsidRPr="00F85C5A">
        <w:rPr>
          <w:rFonts w:ascii="Nirmala UI" w:hAnsi="Nirmala UI" w:cs="Nirmala UI"/>
          <w:sz w:val="18"/>
          <w:szCs w:val="18"/>
        </w:rPr>
        <w:t>কানাইঘাট</w:t>
      </w:r>
      <w:proofErr w:type="spellEnd"/>
      <w:r w:rsidRPr="00F85C5A">
        <w:rPr>
          <w:sz w:val="18"/>
          <w:szCs w:val="18"/>
        </w:rPr>
        <w:t>", "</w:t>
      </w:r>
      <w:proofErr w:type="spellStart"/>
      <w:r w:rsidRPr="00F85C5A">
        <w:rPr>
          <w:rFonts w:ascii="Nirmala UI" w:hAnsi="Nirmala UI" w:cs="Nirmala UI"/>
          <w:sz w:val="18"/>
          <w:szCs w:val="18"/>
        </w:rPr>
        <w:t>জকিগঞ্জ</w:t>
      </w:r>
      <w:proofErr w:type="spellEnd"/>
      <w:r w:rsidRPr="00F85C5A">
        <w:rPr>
          <w:sz w:val="18"/>
          <w:szCs w:val="18"/>
        </w:rPr>
        <w:t>", "</w:t>
      </w:r>
      <w:proofErr w:type="spellStart"/>
      <w:r w:rsidRPr="00F85C5A">
        <w:rPr>
          <w:rFonts w:ascii="Nirmala UI" w:hAnsi="Nirmala UI" w:cs="Nirmala UI"/>
          <w:sz w:val="18"/>
          <w:szCs w:val="18"/>
        </w:rPr>
        <w:t>দক্ষিণ</w:t>
      </w:r>
      <w:proofErr w:type="spellEnd"/>
      <w:r w:rsidRPr="00F85C5A">
        <w:rPr>
          <w:sz w:val="18"/>
          <w:szCs w:val="18"/>
        </w:rPr>
        <w:t xml:space="preserve"> </w:t>
      </w:r>
      <w:proofErr w:type="spellStart"/>
      <w:r w:rsidRPr="00F85C5A">
        <w:rPr>
          <w:rFonts w:ascii="Nirmala UI" w:hAnsi="Nirmala UI" w:cs="Nirmala UI"/>
          <w:sz w:val="18"/>
          <w:szCs w:val="18"/>
        </w:rPr>
        <w:t>সুরমা</w:t>
      </w:r>
      <w:proofErr w:type="spellEnd"/>
      <w:r w:rsidRPr="00F85C5A">
        <w:rPr>
          <w:sz w:val="18"/>
          <w:szCs w:val="18"/>
        </w:rPr>
        <w:t>", "</w:t>
      </w:r>
      <w:proofErr w:type="spellStart"/>
      <w:r w:rsidRPr="00F85C5A">
        <w:rPr>
          <w:rFonts w:ascii="Nirmala UI" w:hAnsi="Nirmala UI" w:cs="Nirmala UI"/>
          <w:sz w:val="18"/>
          <w:szCs w:val="18"/>
        </w:rPr>
        <w:t>ওসমানী</w:t>
      </w:r>
      <w:proofErr w:type="spellEnd"/>
      <w:r w:rsidRPr="00F85C5A">
        <w:rPr>
          <w:sz w:val="18"/>
          <w:szCs w:val="18"/>
        </w:rPr>
        <w:t>", "</w:t>
      </w:r>
      <w:proofErr w:type="spellStart"/>
      <w:r w:rsidRPr="00F85C5A">
        <w:rPr>
          <w:rFonts w:ascii="Nirmala UI" w:hAnsi="Nirmala UI" w:cs="Nirmala UI"/>
          <w:sz w:val="18"/>
          <w:szCs w:val="18"/>
        </w:rPr>
        <w:t>বড়লেখা</w:t>
      </w:r>
      <w:proofErr w:type="spellEnd"/>
      <w:r w:rsidRPr="00F85C5A">
        <w:rPr>
          <w:sz w:val="18"/>
          <w:szCs w:val="18"/>
        </w:rPr>
        <w:t>", "</w:t>
      </w:r>
      <w:proofErr w:type="spellStart"/>
      <w:r w:rsidRPr="00F85C5A">
        <w:rPr>
          <w:rFonts w:ascii="Nirmala UI" w:hAnsi="Nirmala UI" w:cs="Nirmala UI"/>
          <w:sz w:val="18"/>
          <w:szCs w:val="18"/>
        </w:rPr>
        <w:t>কমলগঞ্জ</w:t>
      </w:r>
      <w:proofErr w:type="spellEnd"/>
      <w:r w:rsidRPr="00F85C5A">
        <w:rPr>
          <w:sz w:val="18"/>
          <w:szCs w:val="18"/>
        </w:rPr>
        <w:t>", "</w:t>
      </w:r>
      <w:proofErr w:type="spellStart"/>
      <w:r w:rsidRPr="00F85C5A">
        <w:rPr>
          <w:rFonts w:ascii="Nirmala UI" w:hAnsi="Nirmala UI" w:cs="Nirmala UI"/>
          <w:sz w:val="18"/>
          <w:szCs w:val="18"/>
        </w:rPr>
        <w:t>কুলাউড়া</w:t>
      </w:r>
      <w:proofErr w:type="spellEnd"/>
      <w:r w:rsidRPr="00F85C5A">
        <w:rPr>
          <w:sz w:val="18"/>
          <w:szCs w:val="18"/>
        </w:rPr>
        <w:t>", "</w:t>
      </w:r>
      <w:proofErr w:type="spellStart"/>
      <w:r w:rsidRPr="00F85C5A">
        <w:rPr>
          <w:rFonts w:ascii="Nirmala UI" w:hAnsi="Nirmala UI" w:cs="Nirmala UI"/>
          <w:sz w:val="18"/>
          <w:szCs w:val="18"/>
        </w:rPr>
        <w:t>রাজনগর</w:t>
      </w:r>
      <w:proofErr w:type="spellEnd"/>
      <w:r w:rsidRPr="00F85C5A">
        <w:rPr>
          <w:sz w:val="18"/>
          <w:szCs w:val="18"/>
        </w:rPr>
        <w:t>", "</w:t>
      </w:r>
      <w:proofErr w:type="spellStart"/>
      <w:r w:rsidRPr="00F85C5A">
        <w:rPr>
          <w:rFonts w:ascii="Nirmala UI" w:hAnsi="Nirmala UI" w:cs="Nirmala UI"/>
          <w:sz w:val="18"/>
          <w:szCs w:val="18"/>
        </w:rPr>
        <w:t>শ্রীমঙ্গল</w:t>
      </w:r>
      <w:proofErr w:type="spellEnd"/>
      <w:r w:rsidRPr="00F85C5A">
        <w:rPr>
          <w:sz w:val="18"/>
          <w:szCs w:val="18"/>
        </w:rPr>
        <w:t>", "</w:t>
      </w:r>
      <w:proofErr w:type="spellStart"/>
      <w:r w:rsidRPr="00F85C5A">
        <w:rPr>
          <w:rFonts w:ascii="Nirmala UI" w:hAnsi="Nirmala UI" w:cs="Nirmala UI"/>
          <w:sz w:val="18"/>
          <w:szCs w:val="18"/>
        </w:rPr>
        <w:t>জুড়ী</w:t>
      </w:r>
      <w:proofErr w:type="spellEnd"/>
      <w:r w:rsidRPr="00F85C5A">
        <w:rPr>
          <w:sz w:val="18"/>
          <w:szCs w:val="18"/>
        </w:rPr>
        <w:t>", "</w:t>
      </w:r>
      <w:proofErr w:type="spellStart"/>
      <w:r w:rsidRPr="00F85C5A">
        <w:rPr>
          <w:rFonts w:ascii="Nirmala UI" w:hAnsi="Nirmala UI" w:cs="Nirmala UI"/>
          <w:sz w:val="18"/>
          <w:szCs w:val="18"/>
        </w:rPr>
        <w:t>নবীগঞ্জ</w:t>
      </w:r>
      <w:proofErr w:type="spellEnd"/>
      <w:r w:rsidRPr="00F85C5A">
        <w:rPr>
          <w:sz w:val="18"/>
          <w:szCs w:val="18"/>
        </w:rPr>
        <w:t>", "</w:t>
      </w:r>
      <w:proofErr w:type="spellStart"/>
      <w:r w:rsidRPr="00F85C5A">
        <w:rPr>
          <w:rFonts w:ascii="Nirmala UI" w:hAnsi="Nirmala UI" w:cs="Nirmala UI"/>
          <w:sz w:val="18"/>
          <w:szCs w:val="18"/>
        </w:rPr>
        <w:t>বাহুবল</w:t>
      </w:r>
      <w:proofErr w:type="spellEnd"/>
      <w:r w:rsidRPr="00F85C5A">
        <w:rPr>
          <w:sz w:val="18"/>
          <w:szCs w:val="18"/>
        </w:rPr>
        <w:t>", "</w:t>
      </w:r>
      <w:proofErr w:type="spellStart"/>
      <w:r w:rsidRPr="00F85C5A">
        <w:rPr>
          <w:rFonts w:ascii="Nirmala UI" w:hAnsi="Nirmala UI" w:cs="Nirmala UI"/>
          <w:sz w:val="18"/>
          <w:szCs w:val="18"/>
        </w:rPr>
        <w:t>আজমিরীগঞ্জ</w:t>
      </w:r>
      <w:proofErr w:type="spellEnd"/>
      <w:r w:rsidRPr="00F85C5A">
        <w:rPr>
          <w:sz w:val="18"/>
          <w:szCs w:val="18"/>
        </w:rPr>
        <w:t>", "</w:t>
      </w:r>
      <w:proofErr w:type="spellStart"/>
      <w:r w:rsidRPr="00F85C5A">
        <w:rPr>
          <w:rFonts w:ascii="Nirmala UI" w:hAnsi="Nirmala UI" w:cs="Nirmala UI"/>
          <w:sz w:val="18"/>
          <w:szCs w:val="18"/>
        </w:rPr>
        <w:t>বানিয়াচং</w:t>
      </w:r>
      <w:proofErr w:type="spellEnd"/>
      <w:r w:rsidRPr="00F85C5A">
        <w:rPr>
          <w:sz w:val="18"/>
          <w:szCs w:val="18"/>
        </w:rPr>
        <w:t>", "</w:t>
      </w:r>
      <w:proofErr w:type="spellStart"/>
      <w:r w:rsidRPr="00F85C5A">
        <w:rPr>
          <w:rFonts w:ascii="Nirmala UI" w:hAnsi="Nirmala UI" w:cs="Nirmala UI"/>
          <w:sz w:val="18"/>
          <w:szCs w:val="18"/>
        </w:rPr>
        <w:t>লাখাই</w:t>
      </w:r>
      <w:proofErr w:type="spellEnd"/>
      <w:r w:rsidRPr="00F85C5A">
        <w:rPr>
          <w:sz w:val="18"/>
          <w:szCs w:val="18"/>
        </w:rPr>
        <w:t>", "</w:t>
      </w:r>
      <w:proofErr w:type="spellStart"/>
      <w:r w:rsidRPr="00F85C5A">
        <w:rPr>
          <w:rFonts w:ascii="Nirmala UI" w:hAnsi="Nirmala UI" w:cs="Nirmala UI"/>
          <w:sz w:val="18"/>
          <w:szCs w:val="18"/>
        </w:rPr>
        <w:t>চুনারুঘাট</w:t>
      </w:r>
      <w:proofErr w:type="spellEnd"/>
      <w:r w:rsidRPr="00F85C5A">
        <w:rPr>
          <w:sz w:val="18"/>
          <w:szCs w:val="18"/>
        </w:rPr>
        <w:t>", "</w:t>
      </w:r>
      <w:proofErr w:type="spellStart"/>
      <w:r w:rsidRPr="00F85C5A">
        <w:rPr>
          <w:rFonts w:ascii="Nirmala UI" w:hAnsi="Nirmala UI" w:cs="Nirmala UI"/>
          <w:sz w:val="18"/>
          <w:szCs w:val="18"/>
        </w:rPr>
        <w:t>মাধবপুর</w:t>
      </w:r>
      <w:proofErr w:type="spellEnd"/>
      <w:r w:rsidRPr="00F85C5A">
        <w:rPr>
          <w:sz w:val="18"/>
          <w:szCs w:val="18"/>
        </w:rPr>
        <w:t>", "</w:t>
      </w:r>
      <w:proofErr w:type="spellStart"/>
      <w:r w:rsidRPr="00F85C5A">
        <w:rPr>
          <w:rFonts w:ascii="Nirmala UI" w:hAnsi="Nirmala UI" w:cs="Nirmala UI"/>
          <w:sz w:val="18"/>
          <w:szCs w:val="18"/>
        </w:rPr>
        <w:t>বিশ্বম্ভরপুর</w:t>
      </w:r>
      <w:proofErr w:type="spellEnd"/>
      <w:r w:rsidRPr="00F85C5A">
        <w:rPr>
          <w:sz w:val="18"/>
          <w:szCs w:val="18"/>
        </w:rPr>
        <w:t>", "</w:t>
      </w:r>
      <w:proofErr w:type="spellStart"/>
      <w:r w:rsidRPr="00F85C5A">
        <w:rPr>
          <w:rFonts w:ascii="Nirmala UI" w:hAnsi="Nirmala UI" w:cs="Nirmala UI"/>
          <w:sz w:val="18"/>
          <w:szCs w:val="18"/>
        </w:rPr>
        <w:t>ছাতক</w:t>
      </w:r>
      <w:proofErr w:type="spellEnd"/>
      <w:r w:rsidRPr="00F85C5A">
        <w:rPr>
          <w:sz w:val="18"/>
          <w:szCs w:val="18"/>
        </w:rPr>
        <w:t>", "</w:t>
      </w:r>
      <w:proofErr w:type="spellStart"/>
      <w:r w:rsidRPr="00F85C5A">
        <w:rPr>
          <w:rFonts w:ascii="Nirmala UI" w:hAnsi="Nirmala UI" w:cs="Nirmala UI"/>
          <w:sz w:val="18"/>
          <w:szCs w:val="18"/>
        </w:rPr>
        <w:t>জগন্নাথপুর</w:t>
      </w:r>
      <w:proofErr w:type="spellEnd"/>
      <w:r w:rsidRPr="00F85C5A">
        <w:rPr>
          <w:sz w:val="18"/>
          <w:szCs w:val="18"/>
        </w:rPr>
        <w:t>", "</w:t>
      </w:r>
      <w:proofErr w:type="spellStart"/>
      <w:r w:rsidRPr="00F85C5A">
        <w:rPr>
          <w:rFonts w:ascii="Nirmala UI" w:hAnsi="Nirmala UI" w:cs="Nirmala UI"/>
          <w:sz w:val="18"/>
          <w:szCs w:val="18"/>
        </w:rPr>
        <w:t>দোয়ারাবাজার</w:t>
      </w:r>
      <w:proofErr w:type="spellEnd"/>
      <w:r w:rsidRPr="00F85C5A">
        <w:rPr>
          <w:sz w:val="18"/>
          <w:szCs w:val="18"/>
        </w:rPr>
        <w:t>", "</w:t>
      </w:r>
      <w:proofErr w:type="spellStart"/>
      <w:r w:rsidRPr="00F85C5A">
        <w:rPr>
          <w:rFonts w:ascii="Nirmala UI" w:hAnsi="Nirmala UI" w:cs="Nirmala UI"/>
          <w:sz w:val="18"/>
          <w:szCs w:val="18"/>
        </w:rPr>
        <w:t>তাহিরপুর</w:t>
      </w:r>
      <w:proofErr w:type="spellEnd"/>
      <w:r w:rsidRPr="00F85C5A">
        <w:rPr>
          <w:sz w:val="18"/>
          <w:szCs w:val="18"/>
        </w:rPr>
        <w:t>", "</w:t>
      </w:r>
      <w:proofErr w:type="spellStart"/>
      <w:r w:rsidRPr="00F85C5A">
        <w:rPr>
          <w:rFonts w:ascii="Nirmala UI" w:hAnsi="Nirmala UI" w:cs="Nirmala UI"/>
          <w:sz w:val="18"/>
          <w:szCs w:val="18"/>
        </w:rPr>
        <w:t>ধর্মপাশা</w:t>
      </w:r>
      <w:proofErr w:type="spellEnd"/>
      <w:r w:rsidRPr="00F85C5A">
        <w:rPr>
          <w:sz w:val="18"/>
          <w:szCs w:val="18"/>
        </w:rPr>
        <w:t>", "</w:t>
      </w:r>
      <w:proofErr w:type="spellStart"/>
      <w:r w:rsidRPr="00F85C5A">
        <w:rPr>
          <w:rFonts w:ascii="Nirmala UI" w:hAnsi="Nirmala UI" w:cs="Nirmala UI"/>
          <w:sz w:val="18"/>
          <w:szCs w:val="18"/>
        </w:rPr>
        <w:t>জামালগঞ্জ</w:t>
      </w:r>
      <w:proofErr w:type="spellEnd"/>
      <w:r w:rsidRPr="00F85C5A">
        <w:rPr>
          <w:sz w:val="18"/>
          <w:szCs w:val="18"/>
        </w:rPr>
        <w:t>", "</w:t>
      </w:r>
      <w:proofErr w:type="spellStart"/>
      <w:r w:rsidRPr="00F85C5A">
        <w:rPr>
          <w:rFonts w:ascii="Nirmala UI" w:hAnsi="Nirmala UI" w:cs="Nirmala UI"/>
          <w:sz w:val="18"/>
          <w:szCs w:val="18"/>
        </w:rPr>
        <w:t>শাল্লা</w:t>
      </w:r>
      <w:proofErr w:type="spellEnd"/>
      <w:r w:rsidRPr="00F85C5A">
        <w:rPr>
          <w:sz w:val="18"/>
          <w:szCs w:val="18"/>
        </w:rPr>
        <w:t>", "</w:t>
      </w:r>
      <w:proofErr w:type="spellStart"/>
      <w:r w:rsidRPr="00F85C5A">
        <w:rPr>
          <w:rFonts w:ascii="Nirmala UI" w:hAnsi="Nirmala UI" w:cs="Nirmala UI"/>
          <w:sz w:val="18"/>
          <w:szCs w:val="18"/>
        </w:rPr>
        <w:t>দিরাই</w:t>
      </w:r>
      <w:proofErr w:type="spellEnd"/>
      <w:r w:rsidRPr="00F85C5A">
        <w:rPr>
          <w:sz w:val="18"/>
          <w:szCs w:val="18"/>
        </w:rPr>
        <w:t>"</w:t>
      </w:r>
      <w:r w:rsidRPr="00F85C5A">
        <w:rPr>
          <w:rFonts w:ascii="Nirmala UI" w:hAnsi="Nirmala UI" w:cs="Nirmala UI"/>
          <w:sz w:val="18"/>
          <w:szCs w:val="18"/>
        </w:rPr>
        <w:t>।</w:t>
      </w:r>
    </w:p>
    <w:p w:rsidR="005F487F" w:rsidRDefault="005F487F" w:rsidP="00BF7C5D">
      <w:pPr>
        <w:pStyle w:val="thesis-bodytext"/>
        <w:ind w:firstLine="720"/>
      </w:pPr>
      <w:r>
        <w:t xml:space="preserve">Each feature we procured has its own definition in the penal code of Bangladesh. A criminal code (or penal code) is a document which compiles all, or a significant amount of, a particular jurisdiction criminal law. Typically a criminal code will contain offences which </w:t>
      </w:r>
      <w:r w:rsidR="00246673">
        <w:t>are recogniz</w:t>
      </w:r>
      <w:r>
        <w:t>ed in the jurisdiction, penalties which might be imposed for these offences and some general provisions (such as definitions and prohibitions on retroactive prosecution). Simply the penal code is a set of laws relating to crimes and the punishments for those crimes. Every expression which is explained in any part of this code is used in every part of this code in conformity with the explanation. Here is the all definitions of our features from penal code of Bangladesh for violence detection.</w:t>
      </w:r>
    </w:p>
    <w:p w:rsidR="00246673" w:rsidRDefault="00A25D76" w:rsidP="00246673">
      <w:pPr>
        <w:pStyle w:val="Heading3"/>
      </w:pPr>
      <w:r>
        <w:t>3</w:t>
      </w:r>
      <w:r w:rsidR="00246673">
        <w:t>.</w:t>
      </w:r>
      <w:r>
        <w:t>3</w:t>
      </w:r>
      <w:r w:rsidR="00246673">
        <w:t xml:space="preserve">.1 </w:t>
      </w:r>
      <w:r>
        <w:t>Murder (murder and attempt to murder)</w:t>
      </w:r>
    </w:p>
    <w:p w:rsidR="00246673" w:rsidRDefault="00246673" w:rsidP="002F3039">
      <w:pPr>
        <w:pStyle w:val="thesis-bodytext"/>
        <w:ind w:firstLine="720"/>
      </w:pPr>
      <w:r>
        <w:t>Except in the cases hereinafter excepted, culpable homicide is murder, if the act by which the death is caused is done with the in</w:t>
      </w:r>
      <w:r w:rsidR="00A25D76">
        <w:t>tention of causing death, or-</w:t>
      </w:r>
      <w:r>
        <w:tab/>
      </w:r>
    </w:p>
    <w:p w:rsidR="00246673" w:rsidRDefault="00246673" w:rsidP="00246673">
      <w:pPr>
        <w:pStyle w:val="thesis-bodytext"/>
      </w:pPr>
      <w:r>
        <w:t xml:space="preserve">Secondly.-If it is done with the intention of causing such bodily injury as the offender knows to be likely to cause the death of the person to </w:t>
      </w:r>
      <w:r w:rsidR="00A25D76">
        <w:t>whom the harm is caused, or –</w:t>
      </w:r>
    </w:p>
    <w:p w:rsidR="00246673" w:rsidRDefault="00246673" w:rsidP="00246673">
      <w:pPr>
        <w:pStyle w:val="thesis-bodytext"/>
      </w:pPr>
      <w:r>
        <w:t xml:space="preserve">Thirdly.-If it is done with the intention of causing bodily injury to any person and the bodily injury intended to be inflicted is sufficient in the ordinary course </w:t>
      </w:r>
      <w:r w:rsidR="00A25D76">
        <w:t>of nature to cause death, or –</w:t>
      </w:r>
    </w:p>
    <w:p w:rsidR="00246673" w:rsidRDefault="00A25D76" w:rsidP="00246673">
      <w:pPr>
        <w:pStyle w:val="thesis-bodytext"/>
      </w:pPr>
      <w:r>
        <w:t>Fourthly.-I</w:t>
      </w:r>
      <w:r w:rsidR="00246673">
        <w:t>f the person committing the act knows that it is so imminently dangerous that it must, in all probability, cause death, or such bodily injury as is likely to cause death, and commits such act without any excuse for incurring the risk of causing death or such injury as aforesaid.</w:t>
      </w:r>
      <w:r w:rsidR="00246673">
        <w:tab/>
      </w:r>
    </w:p>
    <w:p w:rsidR="00C824A6" w:rsidRDefault="00A25D76" w:rsidP="00246673">
      <w:pPr>
        <w:pStyle w:val="thesis-bodytext"/>
        <w:rPr>
          <w:i/>
        </w:rPr>
      </w:pPr>
      <w:r w:rsidRPr="00A25D76">
        <w:rPr>
          <w:i/>
        </w:rPr>
        <w:t>Source</w:t>
      </w:r>
      <w:r w:rsidR="00246673" w:rsidRPr="00A25D76">
        <w:rPr>
          <w:i/>
        </w:rPr>
        <w:t>: Under the section 300 of the penal code, 1860.</w:t>
      </w:r>
    </w:p>
    <w:p w:rsidR="00246673" w:rsidRPr="00C824A6" w:rsidRDefault="00C824A6" w:rsidP="00C824A6">
      <w:r>
        <w:br w:type="page"/>
      </w:r>
    </w:p>
    <w:p w:rsidR="00246673" w:rsidRDefault="00246673" w:rsidP="00A20B59">
      <w:pPr>
        <w:pStyle w:val="thesis-bodytext"/>
        <w:ind w:firstLine="720"/>
      </w:pPr>
      <w:r>
        <w:lastRenderedPageBreak/>
        <w:t>Whoever does any act with such intention or knowledge, and under such circumstances that, if he by that act caused death, he would be guilty of murder, shall be punished with imprisonment of either description for a term which may extend to ten years, and shall also be liable to fine; and, if hurt is caused to any person by such act, the offender shall be liable either to imprisonment for life, or to such punishment as is hereinbefore mentioned.</w:t>
      </w:r>
    </w:p>
    <w:p w:rsidR="00246673" w:rsidRPr="00A25D76" w:rsidRDefault="00A25D76" w:rsidP="00246673">
      <w:pPr>
        <w:pStyle w:val="thesis-bodytext"/>
        <w:rPr>
          <w:i/>
        </w:rPr>
      </w:pPr>
      <w:r w:rsidRPr="00A25D76">
        <w:rPr>
          <w:i/>
        </w:rPr>
        <w:t>Source</w:t>
      </w:r>
      <w:r w:rsidR="00246673" w:rsidRPr="00A25D76">
        <w:rPr>
          <w:i/>
        </w:rPr>
        <w:t>: Under the section 307 of the penal code, 1860.</w:t>
      </w:r>
    </w:p>
    <w:p w:rsidR="00246673" w:rsidRDefault="00A25D76" w:rsidP="00A25D76">
      <w:pPr>
        <w:pStyle w:val="Heading3"/>
      </w:pPr>
      <w:r>
        <w:t>3.3.2 Kidnap (abduction and rape)</w:t>
      </w:r>
    </w:p>
    <w:p w:rsidR="00246673" w:rsidRDefault="00246673" w:rsidP="00A225DF">
      <w:pPr>
        <w:pStyle w:val="thesis-bodytext"/>
        <w:ind w:firstLine="720"/>
      </w:pPr>
      <w:r>
        <w:t>Kidnapping is of two kinds: kidnapping from Bangladesh, and kidnapping from lawful guardianship.</w:t>
      </w:r>
    </w:p>
    <w:p w:rsidR="00246673" w:rsidRDefault="00246673" w:rsidP="00A225DF">
      <w:pPr>
        <w:pStyle w:val="thesis-bodytext"/>
        <w:ind w:firstLine="720"/>
      </w:pPr>
      <w:r>
        <w:t>Whoever conveys any person beyond the limits of Bangladesh without the consent of that person, or of some person legally authorized to consent on behalf of that person, is said to kidnap that person from Bangladesh.</w:t>
      </w:r>
    </w:p>
    <w:p w:rsidR="00246673" w:rsidRDefault="00246673" w:rsidP="00A225DF">
      <w:pPr>
        <w:pStyle w:val="thesis-bodytext"/>
        <w:ind w:firstLine="720"/>
      </w:pPr>
      <w:r>
        <w:t>Whoever takes or entices any minor under fourteen years of age if a male, or under sixteen years of age if a female, or any person of unsound mind, out of the keeping of the lawful guardian of such minor or person of unsound mind, without the consent of such guardian, is said to kidnap such minor or person from lawful guardianship.</w:t>
      </w:r>
    </w:p>
    <w:p w:rsidR="00246673" w:rsidRPr="00A25D76" w:rsidRDefault="00A25D76" w:rsidP="00246673">
      <w:pPr>
        <w:pStyle w:val="thesis-bodytext"/>
        <w:rPr>
          <w:i/>
        </w:rPr>
      </w:pPr>
      <w:r w:rsidRPr="00A25D76">
        <w:rPr>
          <w:i/>
        </w:rPr>
        <w:t>Source</w:t>
      </w:r>
      <w:r w:rsidR="00246673" w:rsidRPr="00A25D76">
        <w:rPr>
          <w:i/>
        </w:rPr>
        <w:t>: Under the section 359 of the penal code, 1860.</w:t>
      </w:r>
    </w:p>
    <w:p w:rsidR="00246673" w:rsidRDefault="00246673" w:rsidP="00A225DF">
      <w:pPr>
        <w:pStyle w:val="thesis-bodytext"/>
        <w:ind w:firstLine="720"/>
      </w:pPr>
      <w:r>
        <w:t>Whoever by force compels, or by any deceitful means induces, any person to go from any place, is said to abduct that person.</w:t>
      </w:r>
    </w:p>
    <w:p w:rsidR="00246673" w:rsidRPr="00A25D76" w:rsidRDefault="00A25D76" w:rsidP="00246673">
      <w:pPr>
        <w:pStyle w:val="thesis-bodytext"/>
        <w:rPr>
          <w:i/>
        </w:rPr>
      </w:pPr>
      <w:r>
        <w:rPr>
          <w:i/>
        </w:rPr>
        <w:t>Source</w:t>
      </w:r>
      <w:r w:rsidR="00246673" w:rsidRPr="00A25D76">
        <w:rPr>
          <w:i/>
        </w:rPr>
        <w:t>: Under the section 362 of the penal code, 1860.</w:t>
      </w:r>
    </w:p>
    <w:p w:rsidR="00246673" w:rsidRDefault="00246673" w:rsidP="00A225DF">
      <w:pPr>
        <w:pStyle w:val="thesis-bodytext"/>
        <w:ind w:firstLine="720"/>
      </w:pPr>
      <w:r>
        <w:t xml:space="preserve">A man is said to commit "rape" who except in the case hereinafter </w:t>
      </w:r>
      <w:proofErr w:type="gramStart"/>
      <w:r>
        <w:t>excepted</w:t>
      </w:r>
      <w:proofErr w:type="gramEnd"/>
      <w:r>
        <w:t>, has sexual intercourse with a woman under circumstances falling under any of t</w:t>
      </w:r>
      <w:r w:rsidR="00224C12">
        <w:t>he five following descriptions:</w:t>
      </w:r>
    </w:p>
    <w:p w:rsidR="00246673" w:rsidRDefault="00246673" w:rsidP="00246673">
      <w:pPr>
        <w:pStyle w:val="thesis-bodytext"/>
      </w:pPr>
      <w:r>
        <w:t>Firstly. Against her will.</w:t>
      </w:r>
    </w:p>
    <w:p w:rsidR="002A6E4C" w:rsidRDefault="00224C12" w:rsidP="00246673">
      <w:pPr>
        <w:pStyle w:val="thesis-bodytext"/>
      </w:pPr>
      <w:r>
        <w:t>Secondly. Without her consent.</w:t>
      </w:r>
    </w:p>
    <w:p w:rsidR="00246673" w:rsidRDefault="002A6E4C" w:rsidP="002A6E4C">
      <w:r>
        <w:br w:type="page"/>
      </w:r>
    </w:p>
    <w:p w:rsidR="00246673" w:rsidRDefault="00246673" w:rsidP="00246673">
      <w:pPr>
        <w:pStyle w:val="thesis-bodytext"/>
      </w:pPr>
      <w:r>
        <w:lastRenderedPageBreak/>
        <w:t xml:space="preserve">Thirdly. With her consent, when her consent has been obtained by putting her </w:t>
      </w:r>
      <w:r w:rsidR="00224C12">
        <w:t>in fear of death, or of hurt.</w:t>
      </w:r>
    </w:p>
    <w:p w:rsidR="00246673" w:rsidRDefault="00246673" w:rsidP="00246673">
      <w:pPr>
        <w:pStyle w:val="thesis-bodytext"/>
      </w:pPr>
      <w:r>
        <w:t>Fourthly. With her consent, when the man knows that he is not her husband, and that her consent is given because she believes that he is another man to whom she is or believes h</w:t>
      </w:r>
      <w:r w:rsidR="00224C12">
        <w:t>erself to be lawfully married.</w:t>
      </w:r>
    </w:p>
    <w:p w:rsidR="00246673" w:rsidRDefault="00246673" w:rsidP="00246673">
      <w:pPr>
        <w:pStyle w:val="thesis-bodytext"/>
      </w:pPr>
      <w:r>
        <w:t xml:space="preserve">Fifthly. With or without her consent, when she </w:t>
      </w:r>
      <w:r w:rsidR="00224C12">
        <w:t>is under fourteen years of age.</w:t>
      </w:r>
    </w:p>
    <w:p w:rsidR="00246673" w:rsidRPr="00224C12" w:rsidRDefault="00224C12" w:rsidP="00246673">
      <w:pPr>
        <w:pStyle w:val="thesis-bodytext"/>
        <w:rPr>
          <w:i/>
        </w:rPr>
      </w:pPr>
      <w:r>
        <w:rPr>
          <w:i/>
        </w:rPr>
        <w:t>Source</w:t>
      </w:r>
      <w:r w:rsidR="00246673" w:rsidRPr="00224C12">
        <w:rPr>
          <w:i/>
        </w:rPr>
        <w:t>: Under the sectio</w:t>
      </w:r>
      <w:r>
        <w:rPr>
          <w:i/>
        </w:rPr>
        <w:t>n 357 of the penal code, 1860.</w:t>
      </w:r>
    </w:p>
    <w:p w:rsidR="00246673" w:rsidRDefault="000438FC" w:rsidP="000438FC">
      <w:pPr>
        <w:pStyle w:val="Heading3"/>
      </w:pPr>
      <w:r>
        <w:t>3.3.2 Hassle (rioting and affray)</w:t>
      </w:r>
    </w:p>
    <w:p w:rsidR="00246673" w:rsidRDefault="00246673" w:rsidP="00A225DF">
      <w:pPr>
        <w:pStyle w:val="thesis-bodytext"/>
        <w:ind w:firstLine="720"/>
      </w:pPr>
      <w:r>
        <w:t>Whenever force or violence is used by an unlawful assembly, or by any member thereof, in prosecution of the common object of such assembly, every member of such assembly is guilty of the offence of rioting.</w:t>
      </w:r>
    </w:p>
    <w:p w:rsidR="00246673" w:rsidRPr="000438FC" w:rsidRDefault="000438FC" w:rsidP="00246673">
      <w:pPr>
        <w:pStyle w:val="thesis-bodytext"/>
        <w:rPr>
          <w:i/>
        </w:rPr>
      </w:pPr>
      <w:r>
        <w:rPr>
          <w:i/>
        </w:rPr>
        <w:t>Source</w:t>
      </w:r>
      <w:r w:rsidR="00246673" w:rsidRPr="000438FC">
        <w:rPr>
          <w:i/>
        </w:rPr>
        <w:t>: Under the section 146 of the penal code, 1860.</w:t>
      </w:r>
    </w:p>
    <w:p w:rsidR="00246673" w:rsidRDefault="00246673" w:rsidP="00A225DF">
      <w:pPr>
        <w:pStyle w:val="thesis-bodytext"/>
        <w:ind w:firstLine="720"/>
      </w:pPr>
      <w:r>
        <w:t>When two or more persons, by fighting in a public place, disturb the public peace, they are said to "commit an affray".</w:t>
      </w:r>
    </w:p>
    <w:p w:rsidR="00246673" w:rsidRPr="009C3FDC" w:rsidRDefault="000438FC" w:rsidP="00246673">
      <w:pPr>
        <w:pStyle w:val="thesis-bodytext"/>
        <w:rPr>
          <w:i/>
        </w:rPr>
      </w:pPr>
      <w:r w:rsidRPr="000438FC">
        <w:rPr>
          <w:i/>
        </w:rPr>
        <w:t>Source</w:t>
      </w:r>
      <w:r w:rsidR="00246673" w:rsidRPr="000438FC">
        <w:rPr>
          <w:i/>
        </w:rPr>
        <w:t>: Under the section 159 of the penal code, 1860.</w:t>
      </w:r>
    </w:p>
    <w:p w:rsidR="000438FC" w:rsidRDefault="000438FC" w:rsidP="000438FC">
      <w:pPr>
        <w:pStyle w:val="Heading3"/>
      </w:pPr>
      <w:r>
        <w:t>3.3.2 Protest (unlawful assembly)</w:t>
      </w:r>
    </w:p>
    <w:p w:rsidR="00246673" w:rsidRDefault="00246673" w:rsidP="00A225DF">
      <w:pPr>
        <w:pStyle w:val="thesis-bodytext"/>
        <w:ind w:firstLine="720"/>
      </w:pPr>
      <w:r>
        <w:t>An assembly of five or more persons is designated an "unlawful assembly," if the common object of the per</w:t>
      </w:r>
      <w:r w:rsidR="00EB4CAE">
        <w:t>sons composing that assembly is</w:t>
      </w:r>
    </w:p>
    <w:p w:rsidR="00246673" w:rsidRDefault="00246673" w:rsidP="00246673">
      <w:pPr>
        <w:pStyle w:val="thesis-bodytext"/>
      </w:pPr>
      <w:r>
        <w:t>First.-To overawe by criminal force, or show of criminal force, Government or Legislature, or any public servant in the exercise of the lawful p</w:t>
      </w:r>
      <w:r w:rsidR="00EB4CAE">
        <w:t>ower of such public servant; or</w:t>
      </w:r>
    </w:p>
    <w:p w:rsidR="00246673" w:rsidRDefault="00246673" w:rsidP="00246673">
      <w:pPr>
        <w:pStyle w:val="thesis-bodytext"/>
      </w:pPr>
      <w:r>
        <w:t>Second.-To resist the execution of any l</w:t>
      </w:r>
      <w:r w:rsidR="00EB4CAE">
        <w:t>aw, or of any legal process; or</w:t>
      </w:r>
    </w:p>
    <w:p w:rsidR="00246673" w:rsidRDefault="00246673" w:rsidP="00246673">
      <w:pPr>
        <w:pStyle w:val="thesis-bodytext"/>
      </w:pPr>
      <w:r>
        <w:t>Third.</w:t>
      </w:r>
      <w:r w:rsidR="00EB4CAE">
        <w:t>-</w:t>
      </w:r>
      <w:r>
        <w:t>To commit any mischief or criminal</w:t>
      </w:r>
      <w:r w:rsidR="00EB4CAE">
        <w:t xml:space="preserve"> trespass, or other offence; or</w:t>
      </w:r>
    </w:p>
    <w:p w:rsidR="00246673" w:rsidRDefault="00246673" w:rsidP="00246673">
      <w:pPr>
        <w:pStyle w:val="thesis-bodytext"/>
      </w:pPr>
      <w:r>
        <w:t xml:space="preserve">Fourth.-By means of criminal force, or show of criminal force, to any person to take or obtain possession of any property, or to deprive any person of the enjoyment of a right of </w:t>
      </w:r>
      <w:r>
        <w:lastRenderedPageBreak/>
        <w:t>way, or of the use of water or other incorporeal right of which he is in possession or enjoyment, or to enforce any right or supposed righ</w:t>
      </w:r>
      <w:r w:rsidR="00EB4CAE">
        <w:t>t; or</w:t>
      </w:r>
    </w:p>
    <w:p w:rsidR="00246673" w:rsidRDefault="00246673" w:rsidP="00246673">
      <w:pPr>
        <w:pStyle w:val="thesis-bodytext"/>
      </w:pPr>
      <w:r>
        <w:t>Fifth.-By means of criminal force, or show of criminal force, to compel any person to do what he is not legally bound to do, or to omit to do wha</w:t>
      </w:r>
      <w:r w:rsidR="00EB4CAE">
        <w:t>t he is legally entitled to do.</w:t>
      </w:r>
    </w:p>
    <w:p w:rsidR="00246673" w:rsidRPr="00EB4CAE" w:rsidRDefault="00EB4CAE" w:rsidP="00246673">
      <w:pPr>
        <w:pStyle w:val="thesis-bodytext"/>
        <w:rPr>
          <w:i/>
        </w:rPr>
      </w:pPr>
      <w:r>
        <w:rPr>
          <w:i/>
        </w:rPr>
        <w:t>Source</w:t>
      </w:r>
      <w:r w:rsidR="00246673" w:rsidRPr="00EB4CAE">
        <w:rPr>
          <w:i/>
        </w:rPr>
        <w:t>: Under the section 141 of the penal code, 1860.</w:t>
      </w:r>
    </w:p>
    <w:p w:rsidR="00246673" w:rsidRDefault="00246673" w:rsidP="00246673">
      <w:pPr>
        <w:pStyle w:val="thesis-bodytext"/>
      </w:pPr>
    </w:p>
    <w:p w:rsidR="009C3FDC" w:rsidRDefault="009C3FDC" w:rsidP="009C3FDC">
      <w:pPr>
        <w:pStyle w:val="Heading3"/>
      </w:pPr>
      <w:r>
        <w:t>3.3.2 Accident (accident and Injuring or defiling)</w:t>
      </w:r>
    </w:p>
    <w:p w:rsidR="00246673" w:rsidRDefault="00246673" w:rsidP="00A225DF">
      <w:pPr>
        <w:pStyle w:val="thesis-bodytext"/>
        <w:ind w:firstLine="720"/>
      </w:pPr>
      <w:r>
        <w:t>Nothing is an offence which is done by accident or misfortune, and without any criminal intention or knowledge in the doing of a lawful act in a lawful manner by lawful means and with proper care and caution.</w:t>
      </w:r>
    </w:p>
    <w:p w:rsidR="00246673" w:rsidRPr="005D6D4A" w:rsidRDefault="005D6D4A" w:rsidP="00246673">
      <w:pPr>
        <w:pStyle w:val="thesis-bodytext"/>
        <w:rPr>
          <w:i/>
        </w:rPr>
      </w:pPr>
      <w:r w:rsidRPr="005D6D4A">
        <w:rPr>
          <w:i/>
        </w:rPr>
        <w:t>Source</w:t>
      </w:r>
      <w:r w:rsidR="00246673" w:rsidRPr="005D6D4A">
        <w:rPr>
          <w:i/>
        </w:rPr>
        <w:t>: Under the section 80 of the penal code, 1860.</w:t>
      </w:r>
    </w:p>
    <w:p w:rsidR="00246673" w:rsidRDefault="00246673" w:rsidP="00A225DF">
      <w:pPr>
        <w:pStyle w:val="thesis-bodytext"/>
        <w:ind w:firstLine="720"/>
      </w:pPr>
      <w:r>
        <w:t>Whoever destroys, damages or defiles any place of worship, or any object held sacred by any class of persons with the intention of thereby insulting the religion of any class of persons or with the knowledge that any class of persons is likely to consider such destruction, damage or defilement as an insult to their religion, shall be punished with imprisonment of either description for a term which may extend to two years, or with fine, or with both.</w:t>
      </w:r>
    </w:p>
    <w:p w:rsidR="00246673" w:rsidRPr="008857B3" w:rsidRDefault="008857B3" w:rsidP="00246673">
      <w:pPr>
        <w:pStyle w:val="thesis-bodytext"/>
        <w:rPr>
          <w:i/>
        </w:rPr>
      </w:pPr>
      <w:r w:rsidRPr="008857B3">
        <w:rPr>
          <w:i/>
        </w:rPr>
        <w:t>Source</w:t>
      </w:r>
      <w:r w:rsidR="00246673" w:rsidRPr="008857B3">
        <w:rPr>
          <w:i/>
        </w:rPr>
        <w:t>: Under the section 259 of the penal code, 1860.</w:t>
      </w:r>
    </w:p>
    <w:p w:rsidR="00CC5824" w:rsidRDefault="00CC5824" w:rsidP="00CC5824">
      <w:pPr>
        <w:pStyle w:val="Heading3"/>
      </w:pPr>
      <w:r>
        <w:t>3.3.2 Terror (persons concerned in criminal act)</w:t>
      </w:r>
    </w:p>
    <w:p w:rsidR="00246673" w:rsidRDefault="00246673" w:rsidP="00A225DF">
      <w:pPr>
        <w:pStyle w:val="thesis-bodytext"/>
        <w:ind w:firstLine="720"/>
      </w:pPr>
      <w:r>
        <w:t>Where several persons are engaged or concerned in the commission of a criminal act, they may be guilty of different offences by means of that act.</w:t>
      </w:r>
    </w:p>
    <w:p w:rsidR="004F34A7" w:rsidRDefault="00CC5824" w:rsidP="00246673">
      <w:pPr>
        <w:pStyle w:val="thesis-bodytext"/>
        <w:rPr>
          <w:i/>
        </w:rPr>
      </w:pPr>
      <w:r w:rsidRPr="00CC5824">
        <w:rPr>
          <w:i/>
        </w:rPr>
        <w:t>Source</w:t>
      </w:r>
      <w:r w:rsidR="00246673" w:rsidRPr="00CC5824">
        <w:rPr>
          <w:i/>
        </w:rPr>
        <w:t>: Under the section 38 of the penal code, 1860.</w:t>
      </w:r>
    </w:p>
    <w:p w:rsidR="00246673" w:rsidRPr="004F34A7" w:rsidRDefault="00246673" w:rsidP="004F34A7"/>
    <w:p w:rsidR="007C50A9" w:rsidRDefault="007C50A9" w:rsidP="00246673">
      <w:pPr>
        <w:pStyle w:val="thesis-bodytext"/>
      </w:pPr>
    </w:p>
    <w:p w:rsidR="007C50A9" w:rsidRPr="007C50A9" w:rsidRDefault="007C50A9" w:rsidP="00246673">
      <w:pPr>
        <w:pStyle w:val="thesis-bodytext"/>
      </w:pPr>
    </w:p>
    <w:p w:rsidR="00B17F1D" w:rsidRDefault="00B17F1D" w:rsidP="00B17F1D">
      <w:pPr>
        <w:pStyle w:val="Heading3"/>
      </w:pPr>
      <w:r>
        <w:lastRenderedPageBreak/>
        <w:t>Algorithm 3.3</w:t>
      </w:r>
    </w:p>
    <w:p w:rsidR="005B3201" w:rsidRPr="005B3201" w:rsidRDefault="005B3201" w:rsidP="005B3201">
      <w:pPr>
        <w:pStyle w:val="thesis-bodytext"/>
        <w:rPr>
          <w:b/>
        </w:rPr>
      </w:pPr>
      <w:r w:rsidRPr="005B3201">
        <w:rPr>
          <w:b/>
        </w:rPr>
        <w:t>Balancing the weight of a news for each keyword network</w:t>
      </w:r>
    </w:p>
    <w:p w:rsidR="005B3201" w:rsidRPr="005B3201" w:rsidRDefault="005B3201" w:rsidP="005B3201">
      <w:pPr>
        <w:pStyle w:val="thesis-bodytext"/>
        <w:rPr>
          <w:b/>
        </w:rPr>
      </w:pPr>
      <w:r w:rsidRPr="005B3201">
        <w:rPr>
          <w:b/>
        </w:rPr>
        <w:t xml:space="preserve">Input: </w:t>
      </w:r>
    </w:p>
    <w:p w:rsidR="005B3201" w:rsidRDefault="005B3201" w:rsidP="005B3201">
      <w:pPr>
        <w:pStyle w:val="thesis-bodytext"/>
        <w:numPr>
          <w:ilvl w:val="0"/>
          <w:numId w:val="12"/>
        </w:numPr>
      </w:pPr>
      <w:proofErr w:type="spellStart"/>
      <w:r>
        <w:t>data_set</w:t>
      </w:r>
      <w:proofErr w:type="spellEnd"/>
    </w:p>
    <w:p w:rsidR="005B3201" w:rsidRDefault="005B3201" w:rsidP="005B3201">
      <w:pPr>
        <w:pStyle w:val="thesis-bodytext"/>
        <w:numPr>
          <w:ilvl w:val="0"/>
          <w:numId w:val="12"/>
        </w:numPr>
      </w:pPr>
      <w:proofErr w:type="spellStart"/>
      <w:r>
        <w:t>keyword_network</w:t>
      </w:r>
      <w:proofErr w:type="spellEnd"/>
    </w:p>
    <w:p w:rsidR="005B3201" w:rsidRPr="00097DC9" w:rsidRDefault="00097DC9" w:rsidP="00E73BBA">
      <w:pPr>
        <w:pStyle w:val="thesis-bodytext"/>
        <w:spacing w:line="240" w:lineRule="auto"/>
        <w:rPr>
          <w:sz w:val="22"/>
          <w:szCs w:val="22"/>
        </w:rPr>
      </w:pPr>
      <w:r w:rsidRPr="00097DC9">
        <w:rPr>
          <w:sz w:val="22"/>
          <w:szCs w:val="22"/>
        </w:rPr>
        <w:t>F</w:t>
      </w:r>
      <w:r w:rsidR="005B3201" w:rsidRPr="00097DC9">
        <w:rPr>
          <w:sz w:val="22"/>
          <w:szCs w:val="22"/>
        </w:rPr>
        <w:t xml:space="preserve">or each news in </w:t>
      </w:r>
      <w:proofErr w:type="spellStart"/>
      <w:r w:rsidR="005B3201" w:rsidRPr="00097DC9">
        <w:rPr>
          <w:sz w:val="22"/>
          <w:szCs w:val="22"/>
        </w:rPr>
        <w:t>data_set</w:t>
      </w:r>
      <w:proofErr w:type="spellEnd"/>
    </w:p>
    <w:p w:rsidR="005B3201" w:rsidRPr="00097DC9" w:rsidRDefault="00097DC9" w:rsidP="00E73BBA">
      <w:pPr>
        <w:pStyle w:val="thesis-bodytext"/>
        <w:spacing w:line="240" w:lineRule="auto"/>
        <w:rPr>
          <w:sz w:val="22"/>
          <w:szCs w:val="22"/>
        </w:rPr>
      </w:pPr>
      <w:r w:rsidRPr="00097DC9">
        <w:rPr>
          <w:sz w:val="22"/>
          <w:szCs w:val="22"/>
        </w:rPr>
        <w:t>D</w:t>
      </w:r>
      <w:r w:rsidR="005B3201" w:rsidRPr="00097DC9">
        <w:rPr>
          <w:sz w:val="22"/>
          <w:szCs w:val="22"/>
        </w:rPr>
        <w:t>o</w:t>
      </w:r>
    </w:p>
    <w:p w:rsidR="005B3201" w:rsidRPr="00097DC9" w:rsidRDefault="005B3201" w:rsidP="00E73BBA">
      <w:pPr>
        <w:pStyle w:val="thesis-bodytext"/>
        <w:spacing w:line="240" w:lineRule="auto"/>
        <w:ind w:firstLine="720"/>
        <w:rPr>
          <w:sz w:val="22"/>
          <w:szCs w:val="22"/>
        </w:rPr>
      </w:pPr>
      <w:r w:rsidRPr="00097DC9">
        <w:rPr>
          <w:sz w:val="22"/>
          <w:szCs w:val="22"/>
        </w:rPr>
        <w:t xml:space="preserve">Initiate with day, month, year, and news from </w:t>
      </w:r>
      <w:proofErr w:type="spellStart"/>
      <w:r w:rsidRPr="00097DC9">
        <w:rPr>
          <w:sz w:val="22"/>
          <w:szCs w:val="22"/>
        </w:rPr>
        <w:t>data_set</w:t>
      </w:r>
      <w:proofErr w:type="spellEnd"/>
      <w:r w:rsidRPr="00097DC9">
        <w:rPr>
          <w:sz w:val="22"/>
          <w:szCs w:val="22"/>
        </w:rPr>
        <w:t xml:space="preserve"> </w:t>
      </w:r>
    </w:p>
    <w:p w:rsidR="005B3201" w:rsidRPr="00097DC9" w:rsidRDefault="00097DC9" w:rsidP="00E73BBA">
      <w:pPr>
        <w:pStyle w:val="thesis-bodytext"/>
        <w:spacing w:line="240" w:lineRule="auto"/>
        <w:ind w:firstLine="720"/>
        <w:rPr>
          <w:sz w:val="22"/>
          <w:szCs w:val="22"/>
        </w:rPr>
      </w:pPr>
      <w:r w:rsidRPr="00097DC9">
        <w:rPr>
          <w:sz w:val="22"/>
          <w:szCs w:val="22"/>
        </w:rPr>
        <w:t>F</w:t>
      </w:r>
      <w:r w:rsidR="005B3201" w:rsidRPr="00097DC9">
        <w:rPr>
          <w:sz w:val="22"/>
          <w:szCs w:val="22"/>
        </w:rPr>
        <w:t>or each word of a news</w:t>
      </w:r>
    </w:p>
    <w:p w:rsidR="005B3201" w:rsidRPr="00097DC9" w:rsidRDefault="00097DC9" w:rsidP="00E73BBA">
      <w:pPr>
        <w:pStyle w:val="thesis-bodytext"/>
        <w:spacing w:line="240" w:lineRule="auto"/>
        <w:ind w:firstLine="720"/>
        <w:rPr>
          <w:sz w:val="22"/>
          <w:szCs w:val="22"/>
        </w:rPr>
      </w:pPr>
      <w:r w:rsidRPr="00097DC9">
        <w:rPr>
          <w:sz w:val="22"/>
          <w:szCs w:val="22"/>
        </w:rPr>
        <w:t>D</w:t>
      </w:r>
      <w:r w:rsidR="005B3201" w:rsidRPr="00097DC9">
        <w:rPr>
          <w:sz w:val="22"/>
          <w:szCs w:val="22"/>
        </w:rPr>
        <w:t xml:space="preserve">o </w:t>
      </w:r>
    </w:p>
    <w:p w:rsidR="005B3201" w:rsidRPr="00097DC9" w:rsidRDefault="00097DC9" w:rsidP="00E73BBA">
      <w:pPr>
        <w:pStyle w:val="thesis-bodytext"/>
        <w:spacing w:line="240" w:lineRule="auto"/>
        <w:ind w:left="720" w:firstLine="720"/>
        <w:rPr>
          <w:sz w:val="22"/>
          <w:szCs w:val="22"/>
        </w:rPr>
      </w:pPr>
      <w:r w:rsidRPr="00097DC9">
        <w:rPr>
          <w:sz w:val="22"/>
          <w:szCs w:val="22"/>
        </w:rPr>
        <w:t>F</w:t>
      </w:r>
      <w:r w:rsidR="005B3201" w:rsidRPr="00097DC9">
        <w:rPr>
          <w:sz w:val="22"/>
          <w:szCs w:val="22"/>
        </w:rPr>
        <w:t>or each attribute of the keyword networks</w:t>
      </w:r>
    </w:p>
    <w:p w:rsidR="005B3201" w:rsidRPr="00097DC9" w:rsidRDefault="00097DC9" w:rsidP="00E73BBA">
      <w:pPr>
        <w:pStyle w:val="thesis-bodytext"/>
        <w:spacing w:line="240" w:lineRule="auto"/>
        <w:ind w:left="1440"/>
        <w:rPr>
          <w:sz w:val="22"/>
          <w:szCs w:val="22"/>
        </w:rPr>
      </w:pPr>
      <w:r w:rsidRPr="00097DC9">
        <w:rPr>
          <w:sz w:val="22"/>
          <w:szCs w:val="22"/>
        </w:rPr>
        <w:t>D</w:t>
      </w:r>
      <w:r w:rsidR="005B3201" w:rsidRPr="00097DC9">
        <w:rPr>
          <w:sz w:val="22"/>
          <w:szCs w:val="22"/>
        </w:rPr>
        <w:t xml:space="preserve">o </w:t>
      </w:r>
    </w:p>
    <w:p w:rsidR="005B3201" w:rsidRPr="00097DC9" w:rsidRDefault="00097DC9" w:rsidP="00E73BBA">
      <w:pPr>
        <w:pStyle w:val="thesis-bodytext"/>
        <w:spacing w:line="240" w:lineRule="auto"/>
        <w:ind w:left="1440" w:firstLine="720"/>
        <w:rPr>
          <w:sz w:val="22"/>
          <w:szCs w:val="22"/>
        </w:rPr>
      </w:pPr>
      <w:r w:rsidRPr="00097DC9">
        <w:rPr>
          <w:sz w:val="22"/>
          <w:szCs w:val="22"/>
        </w:rPr>
        <w:t>I</w:t>
      </w:r>
      <w:r w:rsidR="005B3201" w:rsidRPr="00097DC9">
        <w:rPr>
          <w:sz w:val="22"/>
          <w:szCs w:val="22"/>
        </w:rPr>
        <w:t>f news word associate with any keyword</w:t>
      </w:r>
    </w:p>
    <w:p w:rsidR="005B3201" w:rsidRPr="00097DC9" w:rsidRDefault="005B3201" w:rsidP="00E73BBA">
      <w:pPr>
        <w:pStyle w:val="thesis-bodytext"/>
        <w:spacing w:line="240" w:lineRule="auto"/>
        <w:ind w:left="2160" w:firstLine="720"/>
        <w:rPr>
          <w:sz w:val="22"/>
          <w:szCs w:val="22"/>
        </w:rPr>
      </w:pPr>
      <w:r w:rsidRPr="00097DC9">
        <w:rPr>
          <w:sz w:val="22"/>
          <w:szCs w:val="22"/>
        </w:rPr>
        <w:t>Count the keyword attendance for the corresponding network</w:t>
      </w:r>
    </w:p>
    <w:p w:rsidR="005B3201" w:rsidRPr="00097DC9" w:rsidRDefault="00097DC9" w:rsidP="00E73BBA">
      <w:pPr>
        <w:pStyle w:val="thesis-bodytext"/>
        <w:spacing w:line="240" w:lineRule="auto"/>
        <w:ind w:left="1440" w:firstLine="720"/>
        <w:rPr>
          <w:sz w:val="22"/>
          <w:szCs w:val="22"/>
        </w:rPr>
      </w:pPr>
      <w:r w:rsidRPr="00097DC9">
        <w:rPr>
          <w:sz w:val="22"/>
          <w:szCs w:val="22"/>
        </w:rPr>
        <w:t>E</w:t>
      </w:r>
      <w:r w:rsidR="005B3201" w:rsidRPr="00097DC9">
        <w:rPr>
          <w:sz w:val="22"/>
          <w:szCs w:val="22"/>
        </w:rPr>
        <w:t>nd if</w:t>
      </w:r>
    </w:p>
    <w:p w:rsidR="005B3201" w:rsidRPr="00097DC9" w:rsidRDefault="005B3201" w:rsidP="00E73BBA">
      <w:pPr>
        <w:pStyle w:val="thesis-bodytext"/>
        <w:spacing w:line="240" w:lineRule="auto"/>
        <w:ind w:left="1440" w:firstLine="720"/>
        <w:rPr>
          <w:sz w:val="22"/>
          <w:szCs w:val="22"/>
        </w:rPr>
      </w:pPr>
      <w:r w:rsidRPr="00097DC9">
        <w:rPr>
          <w:sz w:val="22"/>
          <w:szCs w:val="22"/>
        </w:rPr>
        <w:t>Accomplish the weight of the networks for the corresponding news</w:t>
      </w:r>
    </w:p>
    <w:p w:rsidR="005B3201" w:rsidRPr="00097DC9" w:rsidRDefault="00097DC9" w:rsidP="00E73BBA">
      <w:pPr>
        <w:pStyle w:val="thesis-bodytext"/>
        <w:spacing w:line="240" w:lineRule="auto"/>
        <w:ind w:left="720" w:firstLine="720"/>
        <w:rPr>
          <w:sz w:val="22"/>
          <w:szCs w:val="22"/>
        </w:rPr>
      </w:pPr>
      <w:r w:rsidRPr="00097DC9">
        <w:rPr>
          <w:sz w:val="22"/>
          <w:szCs w:val="22"/>
        </w:rPr>
        <w:t>E</w:t>
      </w:r>
      <w:r w:rsidR="005B3201" w:rsidRPr="00097DC9">
        <w:rPr>
          <w:sz w:val="22"/>
          <w:szCs w:val="22"/>
        </w:rPr>
        <w:t>nd for</w:t>
      </w:r>
    </w:p>
    <w:p w:rsidR="005B3201" w:rsidRPr="00097DC9" w:rsidRDefault="00097DC9" w:rsidP="00E73BBA">
      <w:pPr>
        <w:pStyle w:val="thesis-bodytext"/>
        <w:spacing w:line="240" w:lineRule="auto"/>
        <w:ind w:firstLine="720"/>
        <w:rPr>
          <w:sz w:val="22"/>
          <w:szCs w:val="22"/>
        </w:rPr>
      </w:pPr>
      <w:r w:rsidRPr="00097DC9">
        <w:rPr>
          <w:sz w:val="22"/>
          <w:szCs w:val="22"/>
        </w:rPr>
        <w:t>E</w:t>
      </w:r>
      <w:r w:rsidR="005B3201" w:rsidRPr="00097DC9">
        <w:rPr>
          <w:sz w:val="22"/>
          <w:szCs w:val="22"/>
        </w:rPr>
        <w:t xml:space="preserve">nd for </w:t>
      </w:r>
    </w:p>
    <w:p w:rsidR="005B3201" w:rsidRPr="00097DC9" w:rsidRDefault="005B3201" w:rsidP="00E73BBA">
      <w:pPr>
        <w:pStyle w:val="thesis-bodytext"/>
        <w:spacing w:line="240" w:lineRule="auto"/>
        <w:ind w:firstLine="720"/>
        <w:rPr>
          <w:sz w:val="22"/>
          <w:szCs w:val="22"/>
        </w:rPr>
      </w:pPr>
      <w:r w:rsidRPr="00097DC9">
        <w:rPr>
          <w:sz w:val="22"/>
          <w:szCs w:val="22"/>
        </w:rPr>
        <w:t>Write values into a comma-separated values (CSV) file by the day, month, year and the accomplished weight of the networks for a news</w:t>
      </w:r>
    </w:p>
    <w:p w:rsidR="00716287" w:rsidRDefault="00097DC9" w:rsidP="00E73BBA">
      <w:pPr>
        <w:pStyle w:val="thesis-bodytext"/>
        <w:spacing w:line="240" w:lineRule="auto"/>
        <w:rPr>
          <w:sz w:val="22"/>
          <w:szCs w:val="22"/>
        </w:rPr>
      </w:pPr>
      <w:r w:rsidRPr="00097DC9">
        <w:rPr>
          <w:sz w:val="22"/>
          <w:szCs w:val="22"/>
        </w:rPr>
        <w:t>E</w:t>
      </w:r>
      <w:r w:rsidR="005B3201" w:rsidRPr="00097DC9">
        <w:rPr>
          <w:sz w:val="22"/>
          <w:szCs w:val="22"/>
        </w:rPr>
        <w:t>nd for</w:t>
      </w:r>
    </w:p>
    <w:p w:rsidR="00716287" w:rsidRDefault="00716287" w:rsidP="00097DC9">
      <w:pPr>
        <w:pStyle w:val="thesis-bodytext"/>
        <w:spacing w:line="240" w:lineRule="auto"/>
        <w:rPr>
          <w:sz w:val="22"/>
          <w:szCs w:val="22"/>
        </w:rPr>
      </w:pPr>
    </w:p>
    <w:p w:rsidR="007C50A9" w:rsidRDefault="007C50A9" w:rsidP="00097DC9">
      <w:pPr>
        <w:pStyle w:val="thesis-bodytext"/>
        <w:spacing w:line="240" w:lineRule="auto"/>
        <w:rPr>
          <w:sz w:val="22"/>
          <w:szCs w:val="22"/>
        </w:rPr>
      </w:pPr>
    </w:p>
    <w:p w:rsidR="007C50A9" w:rsidRDefault="007C50A9" w:rsidP="00097DC9">
      <w:pPr>
        <w:pStyle w:val="thesis-bodytext"/>
        <w:spacing w:line="240" w:lineRule="auto"/>
        <w:rPr>
          <w:sz w:val="22"/>
          <w:szCs w:val="22"/>
        </w:rPr>
      </w:pPr>
    </w:p>
    <w:p w:rsidR="007C50A9" w:rsidRDefault="007C50A9" w:rsidP="00097DC9">
      <w:pPr>
        <w:pStyle w:val="thesis-bodytext"/>
        <w:spacing w:line="240" w:lineRule="auto"/>
        <w:rPr>
          <w:sz w:val="22"/>
          <w:szCs w:val="22"/>
        </w:rPr>
      </w:pPr>
    </w:p>
    <w:p w:rsidR="007C50A9" w:rsidRDefault="007C50A9" w:rsidP="00097DC9">
      <w:pPr>
        <w:pStyle w:val="thesis-bodytext"/>
        <w:spacing w:line="240" w:lineRule="auto"/>
        <w:rPr>
          <w:sz w:val="22"/>
          <w:szCs w:val="22"/>
        </w:rPr>
      </w:pPr>
    </w:p>
    <w:p w:rsidR="00CE6752" w:rsidRPr="00CE6752" w:rsidRDefault="00CE6752" w:rsidP="001C7164">
      <w:pPr>
        <w:rPr>
          <w:szCs w:val="24"/>
        </w:rPr>
      </w:pPr>
    </w:p>
    <w:tbl>
      <w:tblPr>
        <w:tblW w:w="9100" w:type="dxa"/>
        <w:tblLayout w:type="fixed"/>
        <w:tblCellMar>
          <w:top w:w="15" w:type="dxa"/>
          <w:left w:w="15" w:type="dxa"/>
          <w:bottom w:w="15" w:type="dxa"/>
          <w:right w:w="15" w:type="dxa"/>
        </w:tblCellMar>
        <w:tblLook w:val="04A0" w:firstRow="1" w:lastRow="0" w:firstColumn="1" w:lastColumn="0" w:noHBand="0" w:noVBand="1"/>
      </w:tblPr>
      <w:tblGrid>
        <w:gridCol w:w="9100"/>
      </w:tblGrid>
      <w:tr w:rsidR="00CE6752" w:rsidRPr="00CE6752" w:rsidTr="00CE6752">
        <w:trPr>
          <w:trHeight w:val="2160"/>
        </w:trPr>
        <w:tc>
          <w:tcPr>
            <w:tcW w:w="9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716287" w:rsidP="00CE6752">
            <w:pPr>
              <w:jc w:val="center"/>
              <w:rPr>
                <w:szCs w:val="24"/>
              </w:rPr>
            </w:pPr>
            <w:r>
              <w:rPr>
                <w:b/>
                <w:bCs/>
                <w:color w:val="000000"/>
                <w:sz w:val="22"/>
                <w:szCs w:val="22"/>
              </w:rPr>
              <w:lastRenderedPageBreak/>
              <w:t>Table for time division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881"/>
              <w:gridCol w:w="881"/>
              <w:gridCol w:w="881"/>
              <w:gridCol w:w="881"/>
              <w:gridCol w:w="881"/>
              <w:gridCol w:w="881"/>
              <w:gridCol w:w="881"/>
              <w:gridCol w:w="881"/>
              <w:gridCol w:w="881"/>
              <w:gridCol w:w="881"/>
            </w:tblGrid>
            <w:tr w:rsidR="00CE6752" w:rsidRPr="00CE6752" w:rsidTr="00CE6752">
              <w:trPr>
                <w:trHeight w:val="177"/>
              </w:trPr>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news_id</w:t>
                  </w:r>
                  <w:proofErr w:type="spellEnd"/>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day</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month</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year</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murder</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kidnap</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hassle</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protests</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accident</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r w:rsidRPr="00CE6752">
                    <w:rPr>
                      <w:color w:val="000000"/>
                      <w:sz w:val="18"/>
                      <w:szCs w:val="16"/>
                    </w:rPr>
                    <w:t>terror</w:t>
                  </w:r>
                </w:p>
              </w:tc>
            </w:tr>
            <w:tr w:rsidR="00CE6752" w:rsidRPr="00CE6752" w:rsidTr="00CE6752">
              <w:trPr>
                <w:trHeight w:val="132"/>
              </w:trPr>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2018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39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30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3</w:t>
                  </w:r>
                </w:p>
              </w:tc>
            </w:tr>
            <w:tr w:rsidR="00CE6752" w:rsidRPr="00CE6752" w:rsidTr="00CE6752">
              <w:trPr>
                <w:trHeight w:val="96"/>
              </w:trPr>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2018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r>
            <w:tr w:rsidR="00CE6752" w:rsidRPr="00CE6752" w:rsidTr="00CE6752">
              <w:trPr>
                <w:trHeight w:val="22"/>
              </w:trPr>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2018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4</w:t>
                  </w:r>
                </w:p>
              </w:tc>
            </w:tr>
          </w:tbl>
          <w:p w:rsidR="00CE6752" w:rsidRPr="00CE6752" w:rsidRDefault="00CE6752" w:rsidP="00CE6752">
            <w:pPr>
              <w:rPr>
                <w:szCs w:val="24"/>
              </w:rPr>
            </w:pPr>
          </w:p>
        </w:tc>
      </w:tr>
      <w:tr w:rsidR="00CE6752" w:rsidRPr="00CE6752" w:rsidTr="00CE6752">
        <w:trPr>
          <w:trHeight w:val="2180"/>
        </w:trPr>
        <w:tc>
          <w:tcPr>
            <w:tcW w:w="9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716287" w:rsidP="00CE6752">
            <w:pPr>
              <w:jc w:val="center"/>
              <w:rPr>
                <w:szCs w:val="24"/>
              </w:rPr>
            </w:pPr>
            <w:r>
              <w:rPr>
                <w:b/>
                <w:bCs/>
                <w:color w:val="000000"/>
                <w:sz w:val="22"/>
                <w:szCs w:val="22"/>
              </w:rPr>
              <w:t>Table for area division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78"/>
              <w:gridCol w:w="979"/>
              <w:gridCol w:w="979"/>
              <w:gridCol w:w="979"/>
              <w:gridCol w:w="979"/>
              <w:gridCol w:w="979"/>
              <w:gridCol w:w="979"/>
              <w:gridCol w:w="979"/>
              <w:gridCol w:w="979"/>
            </w:tblGrid>
            <w:tr w:rsidR="00CE6752" w:rsidRPr="00CE6752" w:rsidTr="00CE6752">
              <w:trPr>
                <w:trHeight w:val="184"/>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news_id</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barisal</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chittagong</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dhaka</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khulna</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rajshahi</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rangpur</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sylhet</w:t>
                  </w:r>
                  <w:proofErr w:type="spellEnd"/>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18"/>
                      <w:szCs w:val="24"/>
                    </w:rPr>
                  </w:pPr>
                  <w:proofErr w:type="spellStart"/>
                  <w:r w:rsidRPr="00CE6752">
                    <w:rPr>
                      <w:color w:val="000000"/>
                      <w:sz w:val="18"/>
                      <w:szCs w:val="16"/>
                    </w:rPr>
                    <w:t>mymensingh</w:t>
                  </w:r>
                  <w:proofErr w:type="spellEnd"/>
                </w:p>
              </w:tc>
            </w:tr>
            <w:tr w:rsidR="00CE6752" w:rsidRPr="00CE6752" w:rsidTr="00CE6752">
              <w:trPr>
                <w:trHeight w:val="184"/>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8</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6</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r>
            <w:tr w:rsidR="00CE6752" w:rsidRPr="00CE6752" w:rsidTr="00CE6752">
              <w:trPr>
                <w:trHeight w:val="184"/>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r>
            <w:tr w:rsidR="00CE6752" w:rsidRPr="00CE6752" w:rsidTr="00CE6752">
              <w:trPr>
                <w:trHeight w:val="184"/>
              </w:trPr>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6</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2</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1</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c>
                <w:tcPr>
                  <w:tcW w:w="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6752" w:rsidRPr="00CE6752" w:rsidRDefault="00CE6752" w:rsidP="00CE6752">
                  <w:pPr>
                    <w:jc w:val="center"/>
                    <w:rPr>
                      <w:sz w:val="20"/>
                      <w:szCs w:val="24"/>
                    </w:rPr>
                  </w:pPr>
                  <w:r w:rsidRPr="00CE6752">
                    <w:rPr>
                      <w:color w:val="000000"/>
                      <w:sz w:val="20"/>
                      <w:szCs w:val="16"/>
                    </w:rPr>
                    <w:t>0</w:t>
                  </w:r>
                </w:p>
              </w:tc>
            </w:tr>
          </w:tbl>
          <w:p w:rsidR="00CE6752" w:rsidRPr="00CE6752" w:rsidRDefault="00CE6752" w:rsidP="00CE6752">
            <w:pPr>
              <w:rPr>
                <w:szCs w:val="24"/>
              </w:rPr>
            </w:pPr>
          </w:p>
        </w:tc>
      </w:tr>
    </w:tbl>
    <w:p w:rsidR="00CE6752" w:rsidRPr="00097DC9" w:rsidRDefault="001C7164" w:rsidP="004C5F5A">
      <w:pPr>
        <w:pStyle w:val="thesis-bodytext"/>
        <w:spacing w:line="240" w:lineRule="auto"/>
        <w:jc w:val="center"/>
        <w:rPr>
          <w:b/>
          <w:sz w:val="22"/>
          <w:szCs w:val="22"/>
        </w:rPr>
      </w:pPr>
      <w:r w:rsidRPr="00660020">
        <w:rPr>
          <w:bCs/>
          <w:color w:val="000000"/>
          <w:szCs w:val="24"/>
        </w:rPr>
        <w:t>Table 3.3</w:t>
      </w:r>
      <w:r w:rsidRPr="00CE6752">
        <w:rPr>
          <w:bCs/>
          <w:color w:val="000000"/>
          <w:szCs w:val="24"/>
        </w:rPr>
        <w:t>:</w:t>
      </w:r>
      <w:r w:rsidRPr="00CE6752">
        <w:rPr>
          <w:b/>
          <w:bCs/>
          <w:color w:val="000000"/>
          <w:szCs w:val="24"/>
        </w:rPr>
        <w:t xml:space="preserve"> </w:t>
      </w:r>
      <w:r w:rsidRPr="00CE6752">
        <w:rPr>
          <w:iCs/>
          <w:color w:val="000000"/>
          <w:szCs w:val="24"/>
        </w:rPr>
        <w:t>After procurement of the feature we isolated the dataset into two tables</w:t>
      </w:r>
      <w:r w:rsidRPr="00660020">
        <w:rPr>
          <w:iCs/>
          <w:color w:val="000000"/>
          <w:szCs w:val="24"/>
        </w:rPr>
        <w:t>.</w:t>
      </w:r>
    </w:p>
    <w:p w:rsidR="0077740B" w:rsidRPr="00107A8D" w:rsidRDefault="0077740B" w:rsidP="0077740B">
      <w:pPr>
        <w:pStyle w:val="Title"/>
      </w:pPr>
      <w:r w:rsidRPr="00107A8D">
        <w:lastRenderedPageBreak/>
        <w:t>Chapter 4</w:t>
      </w:r>
    </w:p>
    <w:p w:rsidR="0077740B" w:rsidRDefault="0077740B" w:rsidP="0077740B">
      <w:pPr>
        <w:pStyle w:val="Heading1"/>
      </w:pPr>
      <w:r>
        <w:t>Bottom up Hierarchical (BUH) Classifier</w:t>
      </w:r>
    </w:p>
    <w:p w:rsidR="0077740B" w:rsidRDefault="0077740B" w:rsidP="00952D71">
      <w:pPr>
        <w:pStyle w:val="thesis-bodytext"/>
        <w:ind w:firstLine="720"/>
      </w:pPr>
      <w:r w:rsidRPr="0077740B">
        <w:t xml:space="preserve">In this experiment, our goal is to detect event with the recognition of exact violent news by their violence criteria’s. After using many classifier algorithms we couldn’t reach at our expectations. So we constructed a classification algorithm which prevents concept-drifting problem with better </w:t>
      </w:r>
      <w:proofErr w:type="spellStart"/>
      <w:r w:rsidRPr="0077740B">
        <w:t>tf</w:t>
      </w:r>
      <w:proofErr w:type="spellEnd"/>
      <w:r w:rsidRPr="0077740B">
        <w:t>–</w:t>
      </w:r>
      <w:proofErr w:type="spellStart"/>
      <w:r w:rsidRPr="0077740B">
        <w:t>idf</w:t>
      </w:r>
      <w:proofErr w:type="spellEnd"/>
      <w:r w:rsidRPr="0077740B">
        <w:t xml:space="preserve"> evidence and utilizes a supervised learning technique. Our principal goal is to giving the proper importance for individual keyword network so that we can classify the event and recognize their criteria of violence. We have got very su</w:t>
      </w:r>
      <w:r>
        <w:t>rprising results from this BUH c</w:t>
      </w:r>
      <w:r w:rsidRPr="0077740B">
        <w:t>lassifier. In the beginning, we need to learn about the keyword networks. Here is our all keyword networks with all keywords</w:t>
      </w:r>
      <w:r w:rsidR="00D425CE">
        <w:t>.</w:t>
      </w:r>
    </w:p>
    <w:p w:rsidR="00F85C5A" w:rsidRPr="00F85C5A" w:rsidRDefault="00F85C5A" w:rsidP="00F85C5A">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25"/>
        <w:gridCol w:w="760"/>
        <w:gridCol w:w="701"/>
        <w:gridCol w:w="679"/>
        <w:gridCol w:w="664"/>
        <w:gridCol w:w="811"/>
        <w:gridCol w:w="683"/>
        <w:gridCol w:w="757"/>
        <w:gridCol w:w="870"/>
        <w:gridCol w:w="637"/>
        <w:gridCol w:w="794"/>
      </w:tblGrid>
      <w:tr w:rsidR="00F85C5A" w:rsidRPr="00F85C5A" w:rsidTr="00F85C5A">
        <w:trPr>
          <w:trHeight w:val="460"/>
        </w:trPr>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Keyword Networks</w:t>
            </w:r>
          </w:p>
        </w:tc>
        <w:tc>
          <w:tcPr>
            <w:tcW w:w="7356" w:type="dxa"/>
            <w:gridSpan w:val="10"/>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Keywords</w:t>
            </w:r>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Murder or “</w:t>
            </w:r>
            <w:proofErr w:type="spellStart"/>
            <w:r w:rsidRPr="00F85C5A">
              <w:rPr>
                <w:rFonts w:ascii="Nirmala UI" w:hAnsi="Nirmala UI" w:cs="Nirmala UI"/>
                <w:color w:val="000000"/>
                <w:sz w:val="16"/>
                <w:szCs w:val="16"/>
              </w:rPr>
              <w:t>খুন</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খুন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নিহত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ঘাত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আঘাত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হত্যা</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গুলি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চাকু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বন্দুক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পিস্তল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আগ্নেয়াস্ত</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ছুড়ি</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অস্ত্র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সশস্ত্র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রক্তপাত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মার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মেরে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লাশ</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মৃত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ঘাতক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পিটিয়ে</w:t>
            </w:r>
            <w:proofErr w:type="spellEnd"/>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Kidnap or “</w:t>
            </w:r>
            <w:proofErr w:type="spellStart"/>
            <w:r w:rsidRPr="00F85C5A">
              <w:rPr>
                <w:rFonts w:ascii="Nirmala UI" w:hAnsi="Nirmala UI" w:cs="Nirmala UI"/>
                <w:color w:val="000000"/>
                <w:sz w:val="16"/>
                <w:szCs w:val="16"/>
              </w:rPr>
              <w:t>অপহরণ</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অপহরণ</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হরণ</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তুলে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গুম</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ক্ষিপ্র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জোর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পাচার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দখল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পীড়ন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নিপীড়ন</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শিকার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অত্যাচার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নির্যাতন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জুলুম</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জবরদস্তি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বলাত্কার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নারীধর্ষণ</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ধর্ষণ</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ধর্ষিত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ধর্মনাশ</w:t>
            </w:r>
            <w:proofErr w:type="spellEnd"/>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Hassle or “</w:t>
            </w:r>
            <w:proofErr w:type="spellStart"/>
            <w:r w:rsidRPr="00F85C5A">
              <w:rPr>
                <w:rFonts w:ascii="Nirmala UI" w:hAnsi="Nirmala UI" w:cs="Nirmala UI"/>
                <w:color w:val="000000"/>
                <w:sz w:val="16"/>
                <w:szCs w:val="16"/>
              </w:rPr>
              <w:t>মারামারি</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মারামারি</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হামলা</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আহত</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ধেয়ে</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ধাওয়া</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পাল্টা</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আক্রমণ</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হানা</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ধোলাই</w:t>
            </w:r>
            <w:proofErr w:type="spellEnd"/>
          </w:p>
        </w:tc>
        <w:tc>
          <w:tcPr>
            <w:tcW w:w="0" w:type="auto"/>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দ্বন্দ্ব</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চক্রান্ত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ষড়যন্ত্র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ঝগড়া</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সংঘর্ষ</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দাঙ্গা</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লড়াই</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কলহ</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সহিংস</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সংঘাত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শত্রুতা</w:t>
            </w:r>
            <w:proofErr w:type="spellEnd"/>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Protest or “</w:t>
            </w:r>
            <w:proofErr w:type="spellStart"/>
            <w:r w:rsidRPr="00F85C5A">
              <w:rPr>
                <w:rFonts w:ascii="Nirmala UI" w:hAnsi="Nirmala UI" w:cs="Nirmala UI"/>
                <w:color w:val="000000"/>
                <w:sz w:val="16"/>
                <w:szCs w:val="16"/>
              </w:rPr>
              <w:t>বিক্ষোভ</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বিক্ষোভ</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সভা</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সমাবেশ</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হরতাল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ছত্রভঙ্গ</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হল্লা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বিবাদ</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বিরোধ</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গোলমাল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প্রতিদ্বন্দ্বিতা</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সংগ্রাম্</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আন্দোলন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মিছিল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অবরোধ</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নাশকতা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ধর্মঘট</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আলোড়ন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বিশৃঙ্খলা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ঝামেলা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প্রতিবাদ</w:t>
            </w:r>
            <w:proofErr w:type="spellEnd"/>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Accident or “</w:t>
            </w:r>
            <w:proofErr w:type="spellStart"/>
            <w:r w:rsidRPr="00F85C5A">
              <w:rPr>
                <w:rFonts w:ascii="Nirmala UI" w:hAnsi="Nirmala UI" w:cs="Nirmala UI"/>
                <w:color w:val="000000"/>
                <w:sz w:val="16"/>
                <w:szCs w:val="16"/>
              </w:rPr>
              <w:t>দূর্ঘটনা</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দূর্ঘটনা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ভিড়</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আকস্মিক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দুর্দশা</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সংকট</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বাগিয়ে</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কবল</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এলোপাতাড়ি</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ক্ষত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ক্ষয়</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বিপর্যয়</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সর্বনাশ</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আচমকা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হটা</w:t>
            </w:r>
            <w:proofErr w:type="spellEnd"/>
            <w:r w:rsidRPr="00F85C5A">
              <w:rPr>
                <w:rFonts w:ascii="Nirmala UI" w:hAnsi="Nirmala UI" w:cs="Nirmala UI"/>
                <w:color w:val="000000"/>
                <w:sz w:val="16"/>
                <w:szCs w:val="16"/>
              </w:rPr>
              <w:t>ৎ</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অপ্রত্যাশিত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দৃঢ়ভাবে</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দুর্বিপাক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বিপাক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আপদ</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আর্তনাদ</w:t>
            </w:r>
            <w:proofErr w:type="spellEnd"/>
          </w:p>
        </w:tc>
      </w:tr>
      <w:tr w:rsidR="00F85C5A" w:rsidRPr="00F85C5A" w:rsidTr="00F85C5A">
        <w:trPr>
          <w:trHeight w:val="400"/>
        </w:trPr>
        <w:tc>
          <w:tcPr>
            <w:tcW w:w="0" w:type="auto"/>
            <w:vMerge w:val="restart"/>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r w:rsidRPr="00F85C5A">
              <w:rPr>
                <w:color w:val="000000"/>
                <w:sz w:val="16"/>
                <w:szCs w:val="16"/>
              </w:rPr>
              <w:t>Terror or “</w:t>
            </w:r>
            <w:proofErr w:type="spellStart"/>
            <w:r w:rsidRPr="00F85C5A">
              <w:rPr>
                <w:rFonts w:ascii="Nirmala UI" w:hAnsi="Nirmala UI" w:cs="Nirmala UI"/>
                <w:color w:val="000000"/>
                <w:sz w:val="16"/>
                <w:szCs w:val="16"/>
              </w:rPr>
              <w:t>আতঙ্ক</w:t>
            </w:r>
            <w:proofErr w:type="spellEnd"/>
            <w:r w:rsidRPr="00F85C5A">
              <w:rPr>
                <w:color w:val="000000"/>
                <w:sz w:val="16"/>
                <w:szCs w:val="16"/>
              </w:rPr>
              <w:t>”</w:t>
            </w: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আতঙ্ক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বিস্তার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হৈচৈ</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ভয়</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উত্তেজনা</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রেশ</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ক্রুদ্ধ</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ক্রোধ</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বিপদ</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অশান্তি</w:t>
            </w:r>
            <w:proofErr w:type="spellEnd"/>
          </w:p>
        </w:tc>
      </w:tr>
      <w:tr w:rsidR="00F85C5A" w:rsidRPr="00F85C5A" w:rsidTr="00F85C5A">
        <w:trPr>
          <w:trHeight w:val="400"/>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F85C5A" w:rsidRPr="00F85C5A" w:rsidRDefault="00F85C5A" w:rsidP="00F85C5A">
            <w:pPr>
              <w:rPr>
                <w:szCs w:val="24"/>
              </w:rPr>
            </w:pPr>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অস্থির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উপদ্রব</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অসাধুতা</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নিয়মভঙ্গ</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উপদ্রব</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প্রভাব</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চক্র</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চাঁচল্য</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আশঙ্কা</w:t>
            </w:r>
            <w:proofErr w:type="spellEnd"/>
          </w:p>
        </w:tc>
        <w:tc>
          <w:tcPr>
            <w:tcW w:w="0" w:type="auto"/>
            <w:tcBorders>
              <w:top w:val="single" w:sz="8" w:space="0" w:color="0000FF"/>
              <w:left w:val="single" w:sz="8" w:space="0" w:color="0000FF"/>
              <w:bottom w:val="single" w:sz="8" w:space="0" w:color="0000FF"/>
              <w:right w:val="single" w:sz="8" w:space="0" w:color="0000FF"/>
            </w:tcBorders>
            <w:tcMar>
              <w:top w:w="14" w:type="dxa"/>
              <w:left w:w="14" w:type="dxa"/>
              <w:bottom w:w="14" w:type="dxa"/>
              <w:right w:w="14" w:type="dxa"/>
            </w:tcMar>
            <w:vAlign w:val="center"/>
            <w:hideMark/>
          </w:tcPr>
          <w:p w:rsidR="00F85C5A" w:rsidRPr="00F85C5A" w:rsidRDefault="00F85C5A" w:rsidP="00F85C5A">
            <w:pPr>
              <w:jc w:val="center"/>
              <w:rPr>
                <w:szCs w:val="24"/>
              </w:rPr>
            </w:pPr>
            <w:proofErr w:type="spellStart"/>
            <w:r w:rsidRPr="00F85C5A">
              <w:rPr>
                <w:rFonts w:ascii="Nirmala UI" w:hAnsi="Nirmala UI" w:cs="Nirmala UI"/>
                <w:color w:val="000000"/>
                <w:sz w:val="16"/>
                <w:szCs w:val="16"/>
              </w:rPr>
              <w:t>নালিশ</w:t>
            </w:r>
            <w:proofErr w:type="spellEnd"/>
          </w:p>
        </w:tc>
      </w:tr>
    </w:tbl>
    <w:p w:rsidR="00F01E6B" w:rsidRDefault="00F01E6B" w:rsidP="00A57624"/>
    <w:p w:rsidR="00A57624" w:rsidRDefault="00A57624" w:rsidP="00A57624"/>
    <w:p w:rsidR="00A57624" w:rsidRDefault="00A57624" w:rsidP="00A57624">
      <w:r>
        <w:br w:type="page"/>
      </w:r>
    </w:p>
    <w:p w:rsidR="00D425CE" w:rsidRDefault="00D425CE" w:rsidP="00952D71">
      <w:pPr>
        <w:pStyle w:val="thesis-bodytext"/>
        <w:ind w:firstLine="720"/>
      </w:pPr>
      <w:r>
        <w:lastRenderedPageBreak/>
        <w:t>So each keyword network holds twenty keywords. This keywords are trying to classify their corresponding networks which is helping to recognize the violence from the news data set by their criteria. We counted the presence of each keyword in two ways. One approach is binary appearance and other one is maximum appearance. So by the all consideration we should get three set appearance for an individual news.</w:t>
      </w:r>
    </w:p>
    <w:p w:rsidR="00AD6A31" w:rsidRPr="00D77F12" w:rsidRDefault="00D425CE" w:rsidP="00D77F12">
      <w:pPr>
        <w:pStyle w:val="thesis-bodytext"/>
        <w:ind w:firstLine="720"/>
      </w:pPr>
      <w:r>
        <w:t>By the previous method we get a single row for an identical news. We have counted each keyword network importance with total appearance Here is the example of a news which holds the id as “11”.</w:t>
      </w:r>
    </w:p>
    <w:tbl>
      <w:tblPr>
        <w:tblW w:w="9086" w:type="dxa"/>
        <w:tblCellMar>
          <w:top w:w="15" w:type="dxa"/>
          <w:left w:w="15" w:type="dxa"/>
          <w:bottom w:w="15" w:type="dxa"/>
          <w:right w:w="15" w:type="dxa"/>
        </w:tblCellMar>
        <w:tblLook w:val="04A0" w:firstRow="1" w:lastRow="0" w:firstColumn="1" w:lastColumn="0" w:noHBand="0" w:noVBand="1"/>
      </w:tblPr>
      <w:tblGrid>
        <w:gridCol w:w="1298"/>
        <w:gridCol w:w="1298"/>
        <w:gridCol w:w="1298"/>
        <w:gridCol w:w="1298"/>
        <w:gridCol w:w="1298"/>
        <w:gridCol w:w="1298"/>
        <w:gridCol w:w="1298"/>
      </w:tblGrid>
      <w:tr w:rsidR="00AD6A31" w:rsidRPr="00AD6A31" w:rsidTr="00AD6A31">
        <w:trPr>
          <w:trHeight w:val="300"/>
        </w:trPr>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proofErr w:type="spellStart"/>
            <w:r w:rsidRPr="00AD6A31">
              <w:rPr>
                <w:color w:val="000000"/>
                <w:sz w:val="20"/>
              </w:rPr>
              <w:t>news_id</w:t>
            </w:r>
            <w:proofErr w:type="spellEnd"/>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murder</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kidnap</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hassle</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protest</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accident</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terror</w:t>
            </w:r>
          </w:p>
        </w:tc>
      </w:tr>
      <w:tr w:rsidR="00AD6A31" w:rsidRPr="00AD6A31" w:rsidTr="00AD6A31">
        <w:trPr>
          <w:trHeight w:val="300"/>
        </w:trPr>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11</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3</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33</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1</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3</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0</w:t>
            </w:r>
          </w:p>
        </w:tc>
        <w:tc>
          <w:tcPr>
            <w:tcW w:w="1298" w:type="dxa"/>
            <w:tcBorders>
              <w:top w:val="single" w:sz="8" w:space="0" w:color="0000FF"/>
              <w:left w:val="single" w:sz="8" w:space="0" w:color="0000FF"/>
              <w:bottom w:val="single" w:sz="8" w:space="0" w:color="0000FF"/>
              <w:right w:val="single" w:sz="8" w:space="0" w:color="0000FF"/>
            </w:tcBorders>
            <w:tcMar>
              <w:top w:w="86" w:type="dxa"/>
              <w:left w:w="86" w:type="dxa"/>
              <w:bottom w:w="86" w:type="dxa"/>
              <w:right w:w="86" w:type="dxa"/>
            </w:tcMar>
            <w:vAlign w:val="center"/>
            <w:hideMark/>
          </w:tcPr>
          <w:p w:rsidR="00AD6A31" w:rsidRPr="00AD6A31" w:rsidRDefault="00AD6A31" w:rsidP="00AD6A31">
            <w:pPr>
              <w:jc w:val="center"/>
              <w:rPr>
                <w:sz w:val="20"/>
              </w:rPr>
            </w:pPr>
            <w:r w:rsidRPr="00AD6A31">
              <w:rPr>
                <w:color w:val="000000"/>
                <w:sz w:val="20"/>
              </w:rPr>
              <w:t>0</w:t>
            </w:r>
          </w:p>
        </w:tc>
      </w:tr>
    </w:tbl>
    <w:p w:rsidR="00AD6A31" w:rsidRDefault="00D77F12" w:rsidP="00D77F12">
      <w:pPr>
        <w:jc w:val="center"/>
      </w:pPr>
      <w:r w:rsidRPr="00AD6A31">
        <w:rPr>
          <w:b/>
          <w:bCs/>
          <w:color w:val="000000"/>
          <w:szCs w:val="24"/>
        </w:rPr>
        <w:t>Table D#1:</w:t>
      </w:r>
      <w:r w:rsidRPr="00AD6A31">
        <w:rPr>
          <w:color w:val="000000"/>
          <w:szCs w:val="24"/>
        </w:rPr>
        <w:t xml:space="preserve"> Weighted by total appearance of each keyword for their corresponding network.</w:t>
      </w:r>
    </w:p>
    <w:p w:rsidR="00853F0F" w:rsidRDefault="00853F0F" w:rsidP="00952D71">
      <w:pPr>
        <w:pStyle w:val="thesis-bodytext"/>
        <w:ind w:firstLine="720"/>
      </w:pPr>
      <w:r>
        <w:t>In this system the weighting approach is not so strong for a classification algorithm. So we intend to give each keyword network a better rank by their corresponding keywords. In Details, for the requirement of the weight named as murder keyword network, we set the column murder as class variable and other networks as feature variables. Then we classified the characteristic for murder by a popular classification algorithm and set the training accuracy as the rank for the murder network. Same process occurs for each network for their proper ranking. Other networks also become the class variable when the ranking is needed. For an individual news, class variable bends six times because we have six keyword networks.</w:t>
      </w:r>
    </w:p>
    <w:p w:rsidR="00853F0F" w:rsidRDefault="00853F0F" w:rsidP="00952D71">
      <w:pPr>
        <w:pStyle w:val="thesis-bodytext"/>
        <w:ind w:firstLine="720"/>
      </w:pPr>
      <w:r>
        <w:t xml:space="preserve">In our system we ranked every attribute by two classification algorithm with two types of weighted keywords. We used Neural Network classifier which provides multilayer perceptron and we also used k-Nearest Neighbor classifier for both appearance approach of an individual news, which is the binary appearance and the maximum appearance. </w:t>
      </w:r>
    </w:p>
    <w:p w:rsidR="006D419C" w:rsidRDefault="00853F0F" w:rsidP="00977B33">
      <w:pPr>
        <w:pStyle w:val="thesis-bodytext"/>
        <w:ind w:firstLine="720"/>
      </w:pPr>
      <w:r>
        <w:t xml:space="preserve">In the following table D#2 we counted the keyword appearance as a Boolean variable. Such as if </w:t>
      </w:r>
      <w:r w:rsidRPr="00853F0F">
        <w:rPr>
          <w:sz w:val="20"/>
        </w:rPr>
        <w:t>"</w:t>
      </w:r>
      <w:proofErr w:type="spellStart"/>
      <w:r w:rsidRPr="00853F0F">
        <w:rPr>
          <w:rFonts w:ascii="Nirmala UI" w:hAnsi="Nirmala UI" w:cs="Nirmala UI"/>
          <w:sz w:val="20"/>
        </w:rPr>
        <w:t>খুন</w:t>
      </w:r>
      <w:proofErr w:type="spellEnd"/>
      <w:r w:rsidRPr="00853F0F">
        <w:rPr>
          <w:sz w:val="20"/>
        </w:rPr>
        <w:t>"</w:t>
      </w:r>
      <w:r>
        <w:t xml:space="preserve"> exist in the news then </w:t>
      </w:r>
      <w:r w:rsidRPr="00853F0F">
        <w:rPr>
          <w:sz w:val="20"/>
        </w:rPr>
        <w:t>"</w:t>
      </w:r>
      <w:proofErr w:type="spellStart"/>
      <w:r w:rsidRPr="00853F0F">
        <w:rPr>
          <w:rFonts w:ascii="Nirmala UI" w:hAnsi="Nirmala UI" w:cs="Nirmala UI"/>
          <w:sz w:val="20"/>
        </w:rPr>
        <w:t>খুন</w:t>
      </w:r>
      <w:proofErr w:type="spellEnd"/>
      <w:r w:rsidRPr="00853F0F">
        <w:rPr>
          <w:sz w:val="20"/>
        </w:rPr>
        <w:t>"</w:t>
      </w:r>
      <w:r>
        <w:t xml:space="preserve"> keyword gets its importance 1 for murder network, If not then its importance is 0.</w:t>
      </w:r>
    </w:p>
    <w:p w:rsidR="00853F0F" w:rsidRPr="00853F0F" w:rsidRDefault="006D419C" w:rsidP="006D419C">
      <w:r>
        <w:br w:type="page"/>
      </w:r>
    </w:p>
    <w:tbl>
      <w:tblPr>
        <w:tblW w:w="8906" w:type="dxa"/>
        <w:tblCellMar>
          <w:top w:w="15" w:type="dxa"/>
          <w:left w:w="15" w:type="dxa"/>
          <w:bottom w:w="15" w:type="dxa"/>
          <w:right w:w="15" w:type="dxa"/>
        </w:tblCellMar>
        <w:tblLook w:val="04A0" w:firstRow="1" w:lastRow="0" w:firstColumn="1" w:lastColumn="0" w:noHBand="0" w:noVBand="1"/>
      </w:tblPr>
      <w:tblGrid>
        <w:gridCol w:w="840"/>
        <w:gridCol w:w="404"/>
        <w:gridCol w:w="404"/>
        <w:gridCol w:w="404"/>
        <w:gridCol w:w="404"/>
        <w:gridCol w:w="404"/>
        <w:gridCol w:w="404"/>
        <w:gridCol w:w="403"/>
        <w:gridCol w:w="403"/>
        <w:gridCol w:w="403"/>
        <w:gridCol w:w="403"/>
        <w:gridCol w:w="403"/>
        <w:gridCol w:w="403"/>
        <w:gridCol w:w="403"/>
        <w:gridCol w:w="403"/>
        <w:gridCol w:w="403"/>
        <w:gridCol w:w="403"/>
        <w:gridCol w:w="403"/>
        <w:gridCol w:w="403"/>
        <w:gridCol w:w="403"/>
        <w:gridCol w:w="403"/>
      </w:tblGrid>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proofErr w:type="spellStart"/>
            <w:r w:rsidRPr="00853F0F">
              <w:rPr>
                <w:color w:val="000000"/>
                <w:sz w:val="20"/>
              </w:rPr>
              <w:lastRenderedPageBreak/>
              <w:t>news_id</w:t>
            </w:r>
            <w:proofErr w:type="spellEnd"/>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11</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murder</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kidnap</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hassle</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protest</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1</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accident</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r>
      <w:tr w:rsidR="00853F0F" w:rsidRPr="00853F0F" w:rsidTr="00977B3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terror</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853F0F" w:rsidRPr="00853F0F" w:rsidRDefault="00853F0F" w:rsidP="00853F0F">
            <w:pPr>
              <w:jc w:val="center"/>
              <w:rPr>
                <w:sz w:val="20"/>
              </w:rPr>
            </w:pPr>
            <w:r w:rsidRPr="00853F0F">
              <w:rPr>
                <w:color w:val="000000"/>
                <w:sz w:val="20"/>
              </w:rPr>
              <w:t>0</w:t>
            </w:r>
          </w:p>
        </w:tc>
      </w:tr>
    </w:tbl>
    <w:p w:rsidR="00853F0F" w:rsidRDefault="00977B33" w:rsidP="00977B33">
      <w:pPr>
        <w:pStyle w:val="thesis-bodytext"/>
        <w:jc w:val="center"/>
        <w:rPr>
          <w:sz w:val="20"/>
        </w:rPr>
      </w:pPr>
      <w:r>
        <w:rPr>
          <w:b/>
        </w:rPr>
        <w:t>Table D#2</w:t>
      </w:r>
      <w:r w:rsidRPr="00853F0F">
        <w:rPr>
          <w:b/>
        </w:rPr>
        <w:t>:</w:t>
      </w:r>
      <w:r w:rsidRPr="00853F0F">
        <w:t xml:space="preserve"> Binary presence of keywords for news id 11.</w:t>
      </w:r>
    </w:p>
    <w:p w:rsidR="002173FB" w:rsidRPr="00977B33" w:rsidRDefault="00853F0F" w:rsidP="00977B33">
      <w:pPr>
        <w:pStyle w:val="thesis-bodytext"/>
        <w:ind w:firstLine="720"/>
      </w:pPr>
      <w:r w:rsidRPr="00853F0F">
        <w:t xml:space="preserve">In the following table D#3 we counted the keyword appearance as much as it appeared in an individual news. Such as if </w:t>
      </w:r>
      <w:r w:rsidRPr="00853F0F">
        <w:rPr>
          <w:sz w:val="20"/>
        </w:rPr>
        <w:t>"</w:t>
      </w:r>
      <w:proofErr w:type="spellStart"/>
      <w:r w:rsidRPr="00853F0F">
        <w:rPr>
          <w:rFonts w:ascii="Nirmala UI" w:hAnsi="Nirmala UI" w:cs="Nirmala UI"/>
          <w:sz w:val="20"/>
        </w:rPr>
        <w:t>খুন</w:t>
      </w:r>
      <w:proofErr w:type="spellEnd"/>
      <w:r w:rsidRPr="00853F0F">
        <w:rPr>
          <w:sz w:val="20"/>
        </w:rPr>
        <w:t xml:space="preserve">" </w:t>
      </w:r>
      <w:r w:rsidRPr="00853F0F">
        <w:t>exist in the news then "</w:t>
      </w:r>
      <w:proofErr w:type="spellStart"/>
      <w:r w:rsidRPr="00853F0F">
        <w:rPr>
          <w:rFonts w:ascii="Nirmala UI" w:hAnsi="Nirmala UI" w:cs="Nirmala UI"/>
          <w:sz w:val="20"/>
        </w:rPr>
        <w:t>খুন</w:t>
      </w:r>
      <w:proofErr w:type="spellEnd"/>
      <w:r w:rsidRPr="00853F0F">
        <w:rPr>
          <w:sz w:val="20"/>
        </w:rPr>
        <w:t xml:space="preserve">" </w:t>
      </w:r>
      <w:r w:rsidRPr="00853F0F">
        <w:t>keyword gets its importance the total amount it appeared in the news for murder network, If not then its importance is 0.</w:t>
      </w:r>
    </w:p>
    <w:tbl>
      <w:tblPr>
        <w:tblW w:w="8906" w:type="dxa"/>
        <w:tblCellMar>
          <w:top w:w="15" w:type="dxa"/>
          <w:left w:w="15" w:type="dxa"/>
          <w:bottom w:w="15" w:type="dxa"/>
          <w:right w:w="15" w:type="dxa"/>
        </w:tblCellMar>
        <w:tblLook w:val="04A0" w:firstRow="1" w:lastRow="0" w:firstColumn="1" w:lastColumn="0" w:noHBand="0" w:noVBand="1"/>
      </w:tblPr>
      <w:tblGrid>
        <w:gridCol w:w="840"/>
        <w:gridCol w:w="404"/>
        <w:gridCol w:w="404"/>
        <w:gridCol w:w="404"/>
        <w:gridCol w:w="404"/>
        <w:gridCol w:w="404"/>
        <w:gridCol w:w="404"/>
        <w:gridCol w:w="403"/>
        <w:gridCol w:w="403"/>
        <w:gridCol w:w="403"/>
        <w:gridCol w:w="403"/>
        <w:gridCol w:w="403"/>
        <w:gridCol w:w="403"/>
        <w:gridCol w:w="403"/>
        <w:gridCol w:w="403"/>
        <w:gridCol w:w="403"/>
        <w:gridCol w:w="403"/>
        <w:gridCol w:w="403"/>
        <w:gridCol w:w="403"/>
        <w:gridCol w:w="403"/>
        <w:gridCol w:w="403"/>
      </w:tblGrid>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proofErr w:type="spellStart"/>
            <w:r w:rsidRPr="002173FB">
              <w:rPr>
                <w:color w:val="000000"/>
                <w:sz w:val="20"/>
              </w:rPr>
              <w:t>news_id</w:t>
            </w:r>
            <w:proofErr w:type="spellEnd"/>
            <w:r w:rsidRPr="002173FB">
              <w:rPr>
                <w:color w:val="000000"/>
                <w:sz w:val="20"/>
              </w:rPr>
              <w:t xml:space="preserve"> </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11</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murder</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2</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kidnap</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5</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19</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9</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hassle</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protest</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2</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1</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accident</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r>
      <w:tr w:rsidR="00A00CD3" w:rsidRPr="002173FB" w:rsidTr="00A00CD3">
        <w:trPr>
          <w:trHeight w:val="300"/>
        </w:trPr>
        <w:tc>
          <w:tcPr>
            <w:tcW w:w="0" w:type="auto"/>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terror</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4"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c>
          <w:tcPr>
            <w:tcW w:w="403" w:type="dxa"/>
            <w:tcBorders>
              <w:top w:val="single" w:sz="6" w:space="0" w:color="0000FF"/>
              <w:left w:val="single" w:sz="6" w:space="0" w:color="0000FF"/>
              <w:bottom w:val="single" w:sz="6" w:space="0" w:color="0000FF"/>
              <w:right w:val="single" w:sz="6" w:space="0" w:color="0000FF"/>
            </w:tcBorders>
            <w:tcMar>
              <w:top w:w="86" w:type="dxa"/>
              <w:left w:w="86" w:type="dxa"/>
              <w:bottom w:w="86" w:type="dxa"/>
              <w:right w:w="86" w:type="dxa"/>
            </w:tcMar>
            <w:vAlign w:val="center"/>
            <w:hideMark/>
          </w:tcPr>
          <w:p w:rsidR="002173FB" w:rsidRPr="002173FB" w:rsidRDefault="002173FB" w:rsidP="002173FB">
            <w:pPr>
              <w:jc w:val="center"/>
              <w:rPr>
                <w:sz w:val="20"/>
              </w:rPr>
            </w:pPr>
            <w:r w:rsidRPr="002173FB">
              <w:rPr>
                <w:color w:val="000000"/>
                <w:sz w:val="20"/>
              </w:rPr>
              <w:t>0</w:t>
            </w:r>
          </w:p>
        </w:tc>
      </w:tr>
    </w:tbl>
    <w:p w:rsidR="00A00CD3" w:rsidRDefault="00977B33" w:rsidP="00977B33">
      <w:pPr>
        <w:pStyle w:val="thesis-bodytext"/>
        <w:jc w:val="center"/>
      </w:pPr>
      <w:r>
        <w:rPr>
          <w:b/>
          <w:bCs/>
          <w:color w:val="000000"/>
          <w:szCs w:val="24"/>
        </w:rPr>
        <w:t>Table D#3</w:t>
      </w:r>
      <w:r w:rsidRPr="000F19ED">
        <w:rPr>
          <w:b/>
          <w:bCs/>
          <w:color w:val="000000"/>
          <w:szCs w:val="24"/>
        </w:rPr>
        <w:t>:</w:t>
      </w:r>
      <w:r w:rsidRPr="000F19ED">
        <w:rPr>
          <w:color w:val="000000"/>
          <w:szCs w:val="24"/>
        </w:rPr>
        <w:t xml:space="preserve"> Maximum presence of keywords for news id 11.</w:t>
      </w:r>
    </w:p>
    <w:p w:rsidR="00A00CD3" w:rsidRPr="005941FD" w:rsidRDefault="00A00CD3" w:rsidP="005941FD">
      <w:pPr>
        <w:pStyle w:val="thesis-bodytext"/>
        <w:ind w:firstLine="720"/>
      </w:pPr>
      <w:r w:rsidRPr="00A00CD3">
        <w:t>Each news goes through this process and collects their rank for the corresponding keyword networks which exposes the importance of their violence criteria. After this process through two classifiers we achieve four types of importance for an individual news. Two types of importance for Neural Network and K-Nearest Neighbor classifier attempts to find the impact of each keyword network on the news. Now we can use any other classifier to acknowledge the violence of the news. In table R#1 and R#2 we have accordingly binary and maximum presence by neural network classifier and in table R#3 and R#4 we have accordingly binary and maximum presence by K-NN classifier.</w:t>
      </w:r>
    </w:p>
    <w:tbl>
      <w:tblPr>
        <w:tblW w:w="8996" w:type="dxa"/>
        <w:tblCellMar>
          <w:top w:w="15" w:type="dxa"/>
          <w:left w:w="15" w:type="dxa"/>
          <w:bottom w:w="15" w:type="dxa"/>
          <w:right w:w="15" w:type="dxa"/>
        </w:tblCellMar>
        <w:tblLook w:val="04A0" w:firstRow="1" w:lastRow="0" w:firstColumn="1" w:lastColumn="0" w:noHBand="0" w:noVBand="1"/>
      </w:tblPr>
      <w:tblGrid>
        <w:gridCol w:w="1285"/>
        <w:gridCol w:w="1285"/>
        <w:gridCol w:w="1285"/>
        <w:gridCol w:w="1285"/>
        <w:gridCol w:w="1285"/>
        <w:gridCol w:w="1285"/>
        <w:gridCol w:w="1286"/>
      </w:tblGrid>
      <w:tr w:rsidR="00A00CD3" w:rsidRPr="00A00CD3" w:rsidTr="00A00CD3">
        <w:trPr>
          <w:trHeight w:val="2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proofErr w:type="spellStart"/>
            <w:r w:rsidRPr="00A00CD3">
              <w:rPr>
                <w:color w:val="000000"/>
                <w:sz w:val="20"/>
              </w:rPr>
              <w:lastRenderedPageBreak/>
              <w:t>news_id</w:t>
            </w:r>
            <w:proofErr w:type="spellEnd"/>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murder</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kidnap</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hassle</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protest</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accident</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terror</w:t>
            </w:r>
          </w:p>
        </w:tc>
      </w:tr>
      <w:tr w:rsidR="00A00CD3" w:rsidRPr="00A00CD3" w:rsidTr="00A00CD3">
        <w:trPr>
          <w:trHeight w:val="2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0.05</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1</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0.1</w:t>
            </w:r>
          </w:p>
        </w:tc>
      </w:tr>
    </w:tbl>
    <w:p w:rsidR="00A00CD3" w:rsidRPr="00A00CD3" w:rsidRDefault="00A00CD3" w:rsidP="00A00CD3">
      <w:pPr>
        <w:jc w:val="center"/>
        <w:rPr>
          <w:szCs w:val="24"/>
        </w:rPr>
      </w:pPr>
      <w:r w:rsidRPr="00A00CD3">
        <w:rPr>
          <w:b/>
          <w:bCs/>
          <w:color w:val="000000"/>
          <w:szCs w:val="24"/>
        </w:rPr>
        <w:t>Table R#1:</w:t>
      </w:r>
      <w:r w:rsidRPr="00A00CD3">
        <w:rPr>
          <w:color w:val="000000"/>
          <w:szCs w:val="24"/>
        </w:rPr>
        <w:t xml:space="preserve"> Weighted by neural network classifier with binary presence.</w:t>
      </w:r>
    </w:p>
    <w:p w:rsidR="00A00CD3" w:rsidRPr="00A00CD3" w:rsidRDefault="00A00CD3" w:rsidP="00A00CD3">
      <w:pPr>
        <w:rPr>
          <w:szCs w:val="24"/>
        </w:rPr>
      </w:pPr>
    </w:p>
    <w:tbl>
      <w:tblPr>
        <w:tblW w:w="8996" w:type="dxa"/>
        <w:tblCellMar>
          <w:top w:w="15" w:type="dxa"/>
          <w:left w:w="15" w:type="dxa"/>
          <w:bottom w:w="15" w:type="dxa"/>
          <w:right w:w="15" w:type="dxa"/>
        </w:tblCellMar>
        <w:tblLook w:val="04A0" w:firstRow="1" w:lastRow="0" w:firstColumn="1" w:lastColumn="0" w:noHBand="0" w:noVBand="1"/>
      </w:tblPr>
      <w:tblGrid>
        <w:gridCol w:w="1285"/>
        <w:gridCol w:w="1285"/>
        <w:gridCol w:w="1285"/>
        <w:gridCol w:w="1285"/>
        <w:gridCol w:w="1285"/>
        <w:gridCol w:w="1285"/>
        <w:gridCol w:w="1286"/>
      </w:tblGrid>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proofErr w:type="spellStart"/>
            <w:r w:rsidRPr="00A00CD3">
              <w:rPr>
                <w:color w:val="000000"/>
                <w:sz w:val="20"/>
              </w:rPr>
              <w:t>news_id</w:t>
            </w:r>
            <w:proofErr w:type="spellEnd"/>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murder</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kidnap</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hassle</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protest</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accident</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terror</w:t>
            </w:r>
          </w:p>
        </w:tc>
      </w:tr>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0.95</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1</w:t>
            </w:r>
          </w:p>
        </w:tc>
      </w:tr>
    </w:tbl>
    <w:p w:rsidR="00A00CD3" w:rsidRPr="00A00CD3" w:rsidRDefault="00A00CD3" w:rsidP="00A00CD3">
      <w:pPr>
        <w:jc w:val="center"/>
        <w:rPr>
          <w:sz w:val="28"/>
          <w:szCs w:val="24"/>
        </w:rPr>
      </w:pPr>
      <w:r w:rsidRPr="00A00CD3">
        <w:rPr>
          <w:b/>
          <w:bCs/>
          <w:color w:val="000000"/>
          <w:szCs w:val="22"/>
        </w:rPr>
        <w:t>Table R#2:</w:t>
      </w:r>
      <w:r w:rsidRPr="00A00CD3">
        <w:rPr>
          <w:color w:val="000000"/>
          <w:szCs w:val="22"/>
        </w:rPr>
        <w:t xml:space="preserve"> Weighted by neural network classifier with maximum presence.</w:t>
      </w:r>
    </w:p>
    <w:p w:rsidR="00A00CD3" w:rsidRPr="00A00CD3" w:rsidRDefault="00A00CD3" w:rsidP="00A00CD3">
      <w:pPr>
        <w:rPr>
          <w:szCs w:val="24"/>
        </w:rPr>
      </w:pPr>
    </w:p>
    <w:tbl>
      <w:tblPr>
        <w:tblW w:w="8996" w:type="dxa"/>
        <w:tblCellMar>
          <w:top w:w="15" w:type="dxa"/>
          <w:left w:w="15" w:type="dxa"/>
          <w:bottom w:w="15" w:type="dxa"/>
          <w:right w:w="15" w:type="dxa"/>
        </w:tblCellMar>
        <w:tblLook w:val="04A0" w:firstRow="1" w:lastRow="0" w:firstColumn="1" w:lastColumn="0" w:noHBand="0" w:noVBand="1"/>
      </w:tblPr>
      <w:tblGrid>
        <w:gridCol w:w="1285"/>
        <w:gridCol w:w="1285"/>
        <w:gridCol w:w="1285"/>
        <w:gridCol w:w="1285"/>
        <w:gridCol w:w="1285"/>
        <w:gridCol w:w="1285"/>
        <w:gridCol w:w="1286"/>
      </w:tblGrid>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proofErr w:type="spellStart"/>
            <w:r w:rsidRPr="00A00CD3">
              <w:rPr>
                <w:color w:val="000000"/>
                <w:sz w:val="20"/>
              </w:rPr>
              <w:t>news_id</w:t>
            </w:r>
            <w:proofErr w:type="spellEnd"/>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murder</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kidnap</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hassle</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protest</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accident</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terror</w:t>
            </w:r>
          </w:p>
        </w:tc>
      </w:tr>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0.933</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0.933</w:t>
            </w:r>
          </w:p>
        </w:tc>
      </w:tr>
    </w:tbl>
    <w:p w:rsidR="00A00CD3" w:rsidRPr="00A00CD3" w:rsidRDefault="00A00CD3" w:rsidP="00A00CD3">
      <w:pPr>
        <w:jc w:val="center"/>
        <w:rPr>
          <w:sz w:val="28"/>
          <w:szCs w:val="24"/>
        </w:rPr>
      </w:pPr>
      <w:r w:rsidRPr="00A00CD3">
        <w:rPr>
          <w:b/>
          <w:bCs/>
          <w:color w:val="000000"/>
          <w:szCs w:val="22"/>
        </w:rPr>
        <w:t>Table R#3:</w:t>
      </w:r>
      <w:r w:rsidRPr="00A00CD3">
        <w:rPr>
          <w:color w:val="000000"/>
          <w:szCs w:val="22"/>
        </w:rPr>
        <w:t xml:space="preserve"> Weighted by KNN classifier with binary presence.</w:t>
      </w:r>
    </w:p>
    <w:p w:rsidR="00A00CD3" w:rsidRPr="00A00CD3" w:rsidRDefault="00A00CD3" w:rsidP="00A00CD3">
      <w:pPr>
        <w:rPr>
          <w:szCs w:val="24"/>
        </w:rPr>
      </w:pPr>
    </w:p>
    <w:tbl>
      <w:tblPr>
        <w:tblW w:w="8996" w:type="dxa"/>
        <w:tblCellMar>
          <w:top w:w="15" w:type="dxa"/>
          <w:left w:w="15" w:type="dxa"/>
          <w:bottom w:w="15" w:type="dxa"/>
          <w:right w:w="15" w:type="dxa"/>
        </w:tblCellMar>
        <w:tblLook w:val="04A0" w:firstRow="1" w:lastRow="0" w:firstColumn="1" w:lastColumn="0" w:noHBand="0" w:noVBand="1"/>
      </w:tblPr>
      <w:tblGrid>
        <w:gridCol w:w="1285"/>
        <w:gridCol w:w="1285"/>
        <w:gridCol w:w="1285"/>
        <w:gridCol w:w="1285"/>
        <w:gridCol w:w="1285"/>
        <w:gridCol w:w="1285"/>
        <w:gridCol w:w="1286"/>
      </w:tblGrid>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proofErr w:type="spellStart"/>
            <w:r w:rsidRPr="00A00CD3">
              <w:rPr>
                <w:color w:val="000000"/>
                <w:sz w:val="20"/>
              </w:rPr>
              <w:t>news_id</w:t>
            </w:r>
            <w:proofErr w:type="spellEnd"/>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murder</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kidnap</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hassle</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protest</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accident</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terror</w:t>
            </w:r>
          </w:p>
        </w:tc>
      </w:tr>
      <w:tr w:rsidR="00A00CD3" w:rsidRPr="00A00CD3" w:rsidTr="00A00CD3">
        <w:trPr>
          <w:trHeight w:val="300"/>
        </w:trPr>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0.933</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5"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hideMark/>
          </w:tcPr>
          <w:p w:rsidR="00A00CD3" w:rsidRPr="00A00CD3" w:rsidRDefault="00A00CD3" w:rsidP="00A00CD3">
            <w:pPr>
              <w:jc w:val="center"/>
              <w:rPr>
                <w:sz w:val="20"/>
              </w:rPr>
            </w:pPr>
            <w:r w:rsidRPr="00A00CD3">
              <w:rPr>
                <w:color w:val="000000"/>
                <w:sz w:val="20"/>
              </w:rPr>
              <w:t>1</w:t>
            </w:r>
          </w:p>
        </w:tc>
        <w:tc>
          <w:tcPr>
            <w:tcW w:w="1286" w:type="dxa"/>
            <w:tcBorders>
              <w:top w:val="single" w:sz="8" w:space="0" w:color="00FF00"/>
              <w:left w:val="single" w:sz="8" w:space="0" w:color="00FF00"/>
              <w:bottom w:val="single" w:sz="8" w:space="0" w:color="00FF00"/>
              <w:right w:val="single" w:sz="8" w:space="0" w:color="00FF00"/>
            </w:tcBorders>
            <w:tcMar>
              <w:top w:w="86" w:type="dxa"/>
              <w:left w:w="86" w:type="dxa"/>
              <w:bottom w:w="86" w:type="dxa"/>
              <w:right w:w="86" w:type="dxa"/>
            </w:tcMar>
            <w:vAlign w:val="center"/>
            <w:hideMark/>
          </w:tcPr>
          <w:p w:rsidR="00A00CD3" w:rsidRPr="00A00CD3" w:rsidRDefault="00A00CD3" w:rsidP="00A00CD3">
            <w:pPr>
              <w:jc w:val="center"/>
              <w:rPr>
                <w:sz w:val="20"/>
              </w:rPr>
            </w:pPr>
            <w:r w:rsidRPr="00A00CD3">
              <w:rPr>
                <w:color w:val="000000"/>
                <w:sz w:val="20"/>
              </w:rPr>
              <w:t>0.933</w:t>
            </w:r>
          </w:p>
        </w:tc>
      </w:tr>
    </w:tbl>
    <w:p w:rsidR="00A00CD3" w:rsidRPr="00A00CD3" w:rsidRDefault="00A00CD3" w:rsidP="00A00CD3">
      <w:pPr>
        <w:jc w:val="center"/>
        <w:rPr>
          <w:sz w:val="28"/>
          <w:szCs w:val="24"/>
        </w:rPr>
      </w:pPr>
      <w:r w:rsidRPr="00A00CD3">
        <w:rPr>
          <w:b/>
          <w:bCs/>
          <w:color w:val="000000"/>
          <w:szCs w:val="22"/>
        </w:rPr>
        <w:t>Table R#3:</w:t>
      </w:r>
      <w:r w:rsidRPr="00A00CD3">
        <w:rPr>
          <w:color w:val="000000"/>
          <w:szCs w:val="22"/>
        </w:rPr>
        <w:t xml:space="preserve"> Weighted by KNN classifier with maximum presence.</w:t>
      </w:r>
    </w:p>
    <w:p w:rsidR="002173FB" w:rsidRDefault="002173FB" w:rsidP="00853F0F">
      <w:pPr>
        <w:pStyle w:val="thesis-bodytext"/>
      </w:pPr>
    </w:p>
    <w:p w:rsidR="00546668" w:rsidRPr="00546668" w:rsidRDefault="00546668" w:rsidP="00546668">
      <w:pPr>
        <w:spacing w:line="360" w:lineRule="auto"/>
        <w:rPr>
          <w:szCs w:val="24"/>
        </w:rPr>
      </w:pPr>
      <w:r w:rsidRPr="00546668">
        <w:rPr>
          <w:b/>
          <w:szCs w:val="24"/>
        </w:rPr>
        <w:t>Algorithm:</w:t>
      </w:r>
      <w:r w:rsidRPr="00546668">
        <w:rPr>
          <w:szCs w:val="24"/>
        </w:rPr>
        <w:t xml:space="preserve"> BUH Classifier </w:t>
      </w:r>
    </w:p>
    <w:p w:rsidR="00546668" w:rsidRPr="00546668" w:rsidRDefault="00546668" w:rsidP="00546668">
      <w:pPr>
        <w:spacing w:line="360" w:lineRule="auto"/>
        <w:rPr>
          <w:szCs w:val="24"/>
        </w:rPr>
      </w:pPr>
      <w:r w:rsidRPr="00546668">
        <w:rPr>
          <w:b/>
          <w:szCs w:val="24"/>
        </w:rPr>
        <w:t>Input:</w:t>
      </w:r>
      <w:r>
        <w:rPr>
          <w:szCs w:val="24"/>
        </w:rPr>
        <w:t xml:space="preserve"> </w:t>
      </w:r>
      <w:proofErr w:type="spellStart"/>
      <w:r w:rsidRPr="00546668">
        <w:rPr>
          <w:szCs w:val="24"/>
        </w:rPr>
        <w:t>data_set</w:t>
      </w:r>
      <w:proofErr w:type="spellEnd"/>
      <w:r w:rsidRPr="00546668">
        <w:rPr>
          <w:szCs w:val="24"/>
        </w:rPr>
        <w:t xml:space="preserve"> [Binary or Maximum appearance]</w:t>
      </w:r>
    </w:p>
    <w:p w:rsidR="00546668" w:rsidRPr="00E73BBA" w:rsidRDefault="00546668" w:rsidP="003717BB">
      <w:pPr>
        <w:spacing w:line="360" w:lineRule="auto"/>
        <w:rPr>
          <w:sz w:val="22"/>
          <w:szCs w:val="24"/>
        </w:rPr>
      </w:pPr>
      <w:proofErr w:type="spellStart"/>
      <w:r w:rsidRPr="00E73BBA">
        <w:rPr>
          <w:sz w:val="22"/>
          <w:szCs w:val="24"/>
        </w:rPr>
        <w:t>total_news</w:t>
      </w:r>
      <w:proofErr w:type="spellEnd"/>
      <w:r w:rsidRPr="00E73BBA">
        <w:rPr>
          <w:sz w:val="22"/>
          <w:szCs w:val="24"/>
        </w:rPr>
        <w:t xml:space="preserve"> = (</w:t>
      </w:r>
      <w:proofErr w:type="spellStart"/>
      <w:r w:rsidRPr="00E73BBA">
        <w:rPr>
          <w:sz w:val="22"/>
          <w:szCs w:val="24"/>
        </w:rPr>
        <w:t>data_set</w:t>
      </w:r>
      <w:proofErr w:type="spellEnd"/>
      <w:r w:rsidRPr="00E73BBA">
        <w:rPr>
          <w:sz w:val="22"/>
          <w:szCs w:val="24"/>
        </w:rPr>
        <w:t xml:space="preserve"> length)/20</w:t>
      </w:r>
    </w:p>
    <w:p w:rsidR="00546668" w:rsidRPr="00E73BBA" w:rsidRDefault="00546668" w:rsidP="003717BB">
      <w:pPr>
        <w:spacing w:line="360" w:lineRule="auto"/>
        <w:rPr>
          <w:sz w:val="22"/>
          <w:szCs w:val="24"/>
        </w:rPr>
      </w:pPr>
      <w:r w:rsidRPr="00E73BBA">
        <w:rPr>
          <w:sz w:val="22"/>
          <w:szCs w:val="24"/>
        </w:rPr>
        <w:t xml:space="preserve">For each news in the range of </w:t>
      </w:r>
      <w:proofErr w:type="spellStart"/>
      <w:r w:rsidRPr="00E73BBA">
        <w:rPr>
          <w:sz w:val="22"/>
          <w:szCs w:val="24"/>
        </w:rPr>
        <w:t>total_news</w:t>
      </w:r>
      <w:proofErr w:type="spellEnd"/>
    </w:p>
    <w:p w:rsidR="00546668" w:rsidRPr="00E73BBA" w:rsidRDefault="00546668" w:rsidP="003717BB">
      <w:pPr>
        <w:spacing w:line="360" w:lineRule="auto"/>
        <w:rPr>
          <w:sz w:val="22"/>
          <w:szCs w:val="24"/>
        </w:rPr>
      </w:pPr>
      <w:r w:rsidRPr="00E73BBA">
        <w:rPr>
          <w:sz w:val="22"/>
          <w:szCs w:val="24"/>
        </w:rPr>
        <w:t xml:space="preserve">Do </w:t>
      </w:r>
    </w:p>
    <w:p w:rsidR="00546668" w:rsidRPr="00E73BBA" w:rsidRDefault="00546668" w:rsidP="003717BB">
      <w:pPr>
        <w:spacing w:line="360" w:lineRule="auto"/>
        <w:ind w:firstLine="720"/>
        <w:rPr>
          <w:sz w:val="22"/>
          <w:szCs w:val="24"/>
        </w:rPr>
      </w:pPr>
      <w:proofErr w:type="spellStart"/>
      <w:r w:rsidRPr="00E73BBA">
        <w:rPr>
          <w:sz w:val="22"/>
          <w:szCs w:val="24"/>
        </w:rPr>
        <w:t>news_tracking_id</w:t>
      </w:r>
      <w:proofErr w:type="spellEnd"/>
      <w:r w:rsidRPr="00E73BBA">
        <w:rPr>
          <w:sz w:val="22"/>
          <w:szCs w:val="24"/>
        </w:rPr>
        <w:t xml:space="preserve"> = get the id of the news from the </w:t>
      </w:r>
      <w:proofErr w:type="spellStart"/>
      <w:r w:rsidRPr="00E73BBA">
        <w:rPr>
          <w:sz w:val="22"/>
          <w:szCs w:val="24"/>
        </w:rPr>
        <w:t>data_set</w:t>
      </w:r>
      <w:proofErr w:type="spellEnd"/>
    </w:p>
    <w:p w:rsidR="00546668" w:rsidRPr="00E73BBA" w:rsidRDefault="00546668" w:rsidP="003717BB">
      <w:pPr>
        <w:spacing w:line="360" w:lineRule="auto"/>
        <w:ind w:firstLine="720"/>
        <w:rPr>
          <w:sz w:val="22"/>
          <w:szCs w:val="24"/>
        </w:rPr>
      </w:pPr>
      <w:r w:rsidRPr="00E73BBA">
        <w:rPr>
          <w:sz w:val="22"/>
          <w:szCs w:val="24"/>
        </w:rPr>
        <w:t xml:space="preserve">For each 20 rows from the </w:t>
      </w:r>
      <w:proofErr w:type="spellStart"/>
      <w:r w:rsidRPr="00E73BBA">
        <w:rPr>
          <w:sz w:val="22"/>
          <w:szCs w:val="24"/>
        </w:rPr>
        <w:t>data_set</w:t>
      </w:r>
      <w:proofErr w:type="spellEnd"/>
      <w:r w:rsidRPr="00E73BBA">
        <w:rPr>
          <w:sz w:val="22"/>
          <w:szCs w:val="24"/>
        </w:rPr>
        <w:t xml:space="preserve"> by the </w:t>
      </w:r>
      <w:proofErr w:type="spellStart"/>
      <w:r w:rsidRPr="00E73BBA">
        <w:rPr>
          <w:sz w:val="22"/>
          <w:szCs w:val="24"/>
        </w:rPr>
        <w:t>news_tracking_id</w:t>
      </w:r>
      <w:proofErr w:type="spellEnd"/>
      <w:r w:rsidRPr="00E73BBA">
        <w:rPr>
          <w:sz w:val="22"/>
          <w:szCs w:val="24"/>
        </w:rPr>
        <w:t xml:space="preserve"> </w:t>
      </w:r>
    </w:p>
    <w:p w:rsidR="00546668" w:rsidRPr="00E73BBA" w:rsidRDefault="00546668" w:rsidP="003717BB">
      <w:pPr>
        <w:spacing w:line="360" w:lineRule="auto"/>
        <w:ind w:firstLine="720"/>
        <w:rPr>
          <w:sz w:val="22"/>
          <w:szCs w:val="24"/>
        </w:rPr>
      </w:pPr>
      <w:r w:rsidRPr="00E73BBA">
        <w:rPr>
          <w:sz w:val="22"/>
          <w:szCs w:val="24"/>
        </w:rPr>
        <w:t xml:space="preserve">Do </w:t>
      </w:r>
    </w:p>
    <w:p w:rsidR="00546668" w:rsidRPr="00E73BBA" w:rsidRDefault="00546668" w:rsidP="003717BB">
      <w:pPr>
        <w:spacing w:line="360" w:lineRule="auto"/>
        <w:ind w:left="1440"/>
        <w:rPr>
          <w:sz w:val="22"/>
          <w:szCs w:val="24"/>
        </w:rPr>
      </w:pPr>
      <w:proofErr w:type="spellStart"/>
      <w:r w:rsidRPr="00E73BBA">
        <w:rPr>
          <w:sz w:val="22"/>
          <w:szCs w:val="24"/>
        </w:rPr>
        <w:t>keyword_appearance_array</w:t>
      </w:r>
      <w:proofErr w:type="spellEnd"/>
      <w:r w:rsidRPr="00E73BBA">
        <w:rPr>
          <w:sz w:val="22"/>
          <w:szCs w:val="24"/>
        </w:rPr>
        <w:t xml:space="preserve"> </w:t>
      </w:r>
      <w:r w:rsidR="00E75D05" w:rsidRPr="00E73BBA">
        <w:rPr>
          <w:sz w:val="22"/>
          <w:szCs w:val="24"/>
        </w:rPr>
        <w:t>= accumulate</w:t>
      </w:r>
      <w:r w:rsidRPr="00E73BBA">
        <w:rPr>
          <w:sz w:val="22"/>
          <w:szCs w:val="24"/>
        </w:rPr>
        <w:t xml:space="preserve"> the appearance of the keyword for each </w:t>
      </w:r>
      <w:proofErr w:type="spellStart"/>
      <w:r w:rsidRPr="00E73BBA">
        <w:rPr>
          <w:sz w:val="22"/>
          <w:szCs w:val="24"/>
        </w:rPr>
        <w:t>news_tracking_id</w:t>
      </w:r>
      <w:proofErr w:type="spellEnd"/>
    </w:p>
    <w:p w:rsidR="00546668" w:rsidRPr="00E73BBA" w:rsidRDefault="00E75D05" w:rsidP="003717BB">
      <w:pPr>
        <w:spacing w:line="360" w:lineRule="auto"/>
        <w:ind w:firstLine="720"/>
        <w:rPr>
          <w:sz w:val="22"/>
          <w:szCs w:val="24"/>
        </w:rPr>
      </w:pPr>
      <w:r w:rsidRPr="00E73BBA">
        <w:rPr>
          <w:sz w:val="22"/>
          <w:szCs w:val="24"/>
        </w:rPr>
        <w:t>E</w:t>
      </w:r>
      <w:r w:rsidR="00546668" w:rsidRPr="00E73BBA">
        <w:rPr>
          <w:sz w:val="22"/>
          <w:szCs w:val="24"/>
        </w:rPr>
        <w:t>nd for</w:t>
      </w:r>
    </w:p>
    <w:p w:rsidR="00546668" w:rsidRPr="00E73BBA" w:rsidRDefault="00E75D05" w:rsidP="003717BB">
      <w:pPr>
        <w:spacing w:line="360" w:lineRule="auto"/>
        <w:ind w:firstLine="720"/>
        <w:rPr>
          <w:sz w:val="22"/>
          <w:szCs w:val="24"/>
        </w:rPr>
      </w:pPr>
      <w:r w:rsidRPr="00E73BBA">
        <w:rPr>
          <w:sz w:val="22"/>
          <w:szCs w:val="24"/>
        </w:rPr>
        <w:t>F</w:t>
      </w:r>
      <w:r w:rsidR="00546668" w:rsidRPr="00E73BBA">
        <w:rPr>
          <w:sz w:val="22"/>
          <w:szCs w:val="24"/>
        </w:rPr>
        <w:t xml:space="preserve">or each column in </w:t>
      </w:r>
      <w:proofErr w:type="spellStart"/>
      <w:r w:rsidR="00546668" w:rsidRPr="00E73BBA">
        <w:rPr>
          <w:sz w:val="22"/>
          <w:szCs w:val="24"/>
        </w:rPr>
        <w:t>keywoard_appearance_array</w:t>
      </w:r>
      <w:proofErr w:type="spellEnd"/>
    </w:p>
    <w:p w:rsidR="00546668" w:rsidRPr="00E73BBA" w:rsidRDefault="00E75D05" w:rsidP="003717BB">
      <w:pPr>
        <w:spacing w:line="360" w:lineRule="auto"/>
        <w:ind w:firstLine="720"/>
        <w:rPr>
          <w:sz w:val="22"/>
          <w:szCs w:val="24"/>
        </w:rPr>
      </w:pPr>
      <w:r w:rsidRPr="00E73BBA">
        <w:rPr>
          <w:sz w:val="22"/>
          <w:szCs w:val="24"/>
        </w:rPr>
        <w:t>D</w:t>
      </w:r>
      <w:r w:rsidR="00546668" w:rsidRPr="00E73BBA">
        <w:rPr>
          <w:sz w:val="22"/>
          <w:szCs w:val="24"/>
        </w:rPr>
        <w:t xml:space="preserve">o </w:t>
      </w:r>
    </w:p>
    <w:p w:rsidR="00546668" w:rsidRPr="00E73BBA" w:rsidRDefault="00546668" w:rsidP="003717BB">
      <w:pPr>
        <w:spacing w:line="360" w:lineRule="auto"/>
        <w:ind w:left="720" w:firstLine="720"/>
        <w:rPr>
          <w:sz w:val="22"/>
          <w:szCs w:val="24"/>
        </w:rPr>
      </w:pPr>
      <w:proofErr w:type="spellStart"/>
      <w:r w:rsidRPr="00E73BBA">
        <w:rPr>
          <w:sz w:val="22"/>
          <w:szCs w:val="24"/>
        </w:rPr>
        <w:t>y_train</w:t>
      </w:r>
      <w:proofErr w:type="spellEnd"/>
      <w:r w:rsidRPr="00E73BBA">
        <w:rPr>
          <w:sz w:val="22"/>
          <w:szCs w:val="24"/>
        </w:rPr>
        <w:t xml:space="preserve"> = corresponding column as class variable</w:t>
      </w:r>
    </w:p>
    <w:p w:rsidR="00546668" w:rsidRPr="00E73BBA" w:rsidRDefault="00546668" w:rsidP="003717BB">
      <w:pPr>
        <w:spacing w:line="360" w:lineRule="auto"/>
        <w:ind w:left="720" w:firstLine="720"/>
        <w:rPr>
          <w:sz w:val="22"/>
          <w:szCs w:val="24"/>
        </w:rPr>
      </w:pPr>
      <w:proofErr w:type="spellStart"/>
      <w:r w:rsidRPr="00E73BBA">
        <w:rPr>
          <w:sz w:val="22"/>
          <w:szCs w:val="24"/>
        </w:rPr>
        <w:t>x_train</w:t>
      </w:r>
      <w:proofErr w:type="spellEnd"/>
      <w:r w:rsidRPr="00E73BBA">
        <w:rPr>
          <w:sz w:val="22"/>
          <w:szCs w:val="24"/>
        </w:rPr>
        <w:t xml:space="preserve"> = all columns except the class variable</w:t>
      </w:r>
    </w:p>
    <w:p w:rsidR="00546668" w:rsidRPr="00E73BBA" w:rsidRDefault="00546668" w:rsidP="003717BB">
      <w:pPr>
        <w:spacing w:line="360" w:lineRule="auto"/>
        <w:ind w:left="720" w:firstLine="720"/>
        <w:rPr>
          <w:sz w:val="22"/>
          <w:szCs w:val="24"/>
        </w:rPr>
      </w:pPr>
      <w:proofErr w:type="spellStart"/>
      <w:proofErr w:type="gramStart"/>
      <w:r w:rsidRPr="00E73BBA">
        <w:rPr>
          <w:sz w:val="22"/>
          <w:szCs w:val="24"/>
        </w:rPr>
        <w:t>clf</w:t>
      </w:r>
      <w:proofErr w:type="spellEnd"/>
      <w:proofErr w:type="gramEnd"/>
      <w:r w:rsidRPr="00E73BBA">
        <w:rPr>
          <w:sz w:val="22"/>
          <w:szCs w:val="24"/>
        </w:rPr>
        <w:t xml:space="preserve"> = fit </w:t>
      </w:r>
      <w:proofErr w:type="spellStart"/>
      <w:r w:rsidRPr="00E73BBA">
        <w:rPr>
          <w:sz w:val="22"/>
          <w:szCs w:val="24"/>
        </w:rPr>
        <w:t>x_train</w:t>
      </w:r>
      <w:proofErr w:type="spellEnd"/>
      <w:r w:rsidRPr="00E73BBA">
        <w:rPr>
          <w:sz w:val="22"/>
          <w:szCs w:val="24"/>
        </w:rPr>
        <w:t xml:space="preserve"> and </w:t>
      </w:r>
      <w:proofErr w:type="spellStart"/>
      <w:r w:rsidRPr="00E73BBA">
        <w:rPr>
          <w:sz w:val="22"/>
          <w:szCs w:val="24"/>
        </w:rPr>
        <w:t>y_train</w:t>
      </w:r>
      <w:proofErr w:type="spellEnd"/>
      <w:r w:rsidRPr="00E73BBA">
        <w:rPr>
          <w:sz w:val="22"/>
          <w:szCs w:val="24"/>
        </w:rPr>
        <w:t xml:space="preserve"> into the classifier</w:t>
      </w:r>
    </w:p>
    <w:p w:rsidR="00546668" w:rsidRPr="00E73BBA" w:rsidRDefault="00546668" w:rsidP="003717BB">
      <w:pPr>
        <w:spacing w:line="360" w:lineRule="auto"/>
        <w:ind w:left="720" w:firstLine="720"/>
        <w:rPr>
          <w:sz w:val="22"/>
          <w:szCs w:val="24"/>
        </w:rPr>
      </w:pPr>
      <w:proofErr w:type="gramStart"/>
      <w:r w:rsidRPr="00E73BBA">
        <w:rPr>
          <w:sz w:val="22"/>
          <w:szCs w:val="24"/>
        </w:rPr>
        <w:t>accuracy</w:t>
      </w:r>
      <w:proofErr w:type="gramEnd"/>
      <w:r w:rsidRPr="00E73BBA">
        <w:rPr>
          <w:sz w:val="22"/>
          <w:szCs w:val="24"/>
        </w:rPr>
        <w:t xml:space="preserve"> = get training score of </w:t>
      </w:r>
      <w:proofErr w:type="spellStart"/>
      <w:r w:rsidRPr="00E73BBA">
        <w:rPr>
          <w:sz w:val="22"/>
          <w:szCs w:val="24"/>
        </w:rPr>
        <w:t>clf</w:t>
      </w:r>
      <w:proofErr w:type="spellEnd"/>
      <w:r w:rsidRPr="00E73BBA">
        <w:rPr>
          <w:sz w:val="22"/>
          <w:szCs w:val="24"/>
        </w:rPr>
        <w:t xml:space="preserve"> by </w:t>
      </w:r>
      <w:proofErr w:type="spellStart"/>
      <w:r w:rsidRPr="00E73BBA">
        <w:rPr>
          <w:sz w:val="22"/>
          <w:szCs w:val="24"/>
        </w:rPr>
        <w:t>x_train</w:t>
      </w:r>
      <w:proofErr w:type="spellEnd"/>
      <w:r w:rsidRPr="00E73BBA">
        <w:rPr>
          <w:sz w:val="22"/>
          <w:szCs w:val="24"/>
        </w:rPr>
        <w:t xml:space="preserve"> and </w:t>
      </w:r>
      <w:proofErr w:type="spellStart"/>
      <w:r w:rsidRPr="00E73BBA">
        <w:rPr>
          <w:sz w:val="22"/>
          <w:szCs w:val="24"/>
        </w:rPr>
        <w:t>y_train</w:t>
      </w:r>
      <w:proofErr w:type="spellEnd"/>
      <w:r w:rsidRPr="00E73BBA">
        <w:rPr>
          <w:sz w:val="22"/>
          <w:szCs w:val="24"/>
        </w:rPr>
        <w:t xml:space="preserve"> of </w:t>
      </w:r>
      <w:proofErr w:type="spellStart"/>
      <w:r w:rsidRPr="00E73BBA">
        <w:rPr>
          <w:sz w:val="22"/>
          <w:szCs w:val="24"/>
        </w:rPr>
        <w:t>tracking_id</w:t>
      </w:r>
      <w:proofErr w:type="spellEnd"/>
    </w:p>
    <w:p w:rsidR="00546668" w:rsidRPr="00E73BBA" w:rsidRDefault="00546668" w:rsidP="003717BB">
      <w:pPr>
        <w:spacing w:line="360" w:lineRule="auto"/>
        <w:ind w:left="1440"/>
        <w:rPr>
          <w:sz w:val="22"/>
          <w:szCs w:val="24"/>
        </w:rPr>
      </w:pPr>
      <w:proofErr w:type="spellStart"/>
      <w:r w:rsidRPr="00E73BBA">
        <w:rPr>
          <w:sz w:val="22"/>
          <w:szCs w:val="24"/>
        </w:rPr>
        <w:t>network_ranked_array</w:t>
      </w:r>
      <w:proofErr w:type="spellEnd"/>
      <w:r w:rsidRPr="00E73BBA">
        <w:rPr>
          <w:sz w:val="22"/>
          <w:szCs w:val="24"/>
        </w:rPr>
        <w:t xml:space="preserve"> = accomplish the accuracy as the rank of the class variable keyword network of the </w:t>
      </w:r>
      <w:proofErr w:type="spellStart"/>
      <w:r w:rsidRPr="00E73BBA">
        <w:rPr>
          <w:sz w:val="22"/>
          <w:szCs w:val="24"/>
        </w:rPr>
        <w:t>tracking_id</w:t>
      </w:r>
      <w:proofErr w:type="spellEnd"/>
    </w:p>
    <w:p w:rsidR="00546668" w:rsidRPr="00E73BBA" w:rsidRDefault="00E75D05" w:rsidP="003717BB">
      <w:pPr>
        <w:spacing w:line="360" w:lineRule="auto"/>
        <w:ind w:firstLine="720"/>
        <w:rPr>
          <w:sz w:val="22"/>
          <w:szCs w:val="24"/>
        </w:rPr>
      </w:pPr>
      <w:r w:rsidRPr="00E73BBA">
        <w:rPr>
          <w:sz w:val="22"/>
          <w:szCs w:val="24"/>
        </w:rPr>
        <w:lastRenderedPageBreak/>
        <w:t>E</w:t>
      </w:r>
      <w:r w:rsidR="00546668" w:rsidRPr="00E73BBA">
        <w:rPr>
          <w:sz w:val="22"/>
          <w:szCs w:val="24"/>
        </w:rPr>
        <w:t xml:space="preserve">nd for </w:t>
      </w:r>
    </w:p>
    <w:p w:rsidR="00546668" w:rsidRPr="00E73BBA" w:rsidRDefault="00E75D05" w:rsidP="003717BB">
      <w:pPr>
        <w:spacing w:line="360" w:lineRule="auto"/>
        <w:rPr>
          <w:sz w:val="22"/>
          <w:szCs w:val="24"/>
        </w:rPr>
      </w:pPr>
      <w:r w:rsidRPr="00E73BBA">
        <w:rPr>
          <w:sz w:val="22"/>
          <w:szCs w:val="24"/>
        </w:rPr>
        <w:t>E</w:t>
      </w:r>
      <w:r w:rsidR="00546668" w:rsidRPr="00E73BBA">
        <w:rPr>
          <w:sz w:val="22"/>
          <w:szCs w:val="24"/>
        </w:rPr>
        <w:t xml:space="preserve">nd for </w:t>
      </w:r>
    </w:p>
    <w:p w:rsidR="008D2700" w:rsidRPr="00E73BBA" w:rsidRDefault="00E75D05" w:rsidP="003717BB">
      <w:pPr>
        <w:spacing w:line="360" w:lineRule="auto"/>
        <w:rPr>
          <w:sz w:val="22"/>
          <w:szCs w:val="24"/>
        </w:rPr>
      </w:pPr>
      <w:r w:rsidRPr="00E73BBA">
        <w:rPr>
          <w:sz w:val="22"/>
          <w:szCs w:val="24"/>
        </w:rPr>
        <w:t>W</w:t>
      </w:r>
      <w:r w:rsidR="00546668" w:rsidRPr="00E73BBA">
        <w:rPr>
          <w:sz w:val="22"/>
          <w:szCs w:val="24"/>
        </w:rPr>
        <w:t xml:space="preserve">rite values of </w:t>
      </w:r>
      <w:proofErr w:type="spellStart"/>
      <w:r w:rsidR="00546668" w:rsidRPr="00E73BBA">
        <w:rPr>
          <w:sz w:val="22"/>
          <w:szCs w:val="24"/>
        </w:rPr>
        <w:t>network_ranked_array</w:t>
      </w:r>
      <w:proofErr w:type="spellEnd"/>
      <w:r w:rsidR="00546668" w:rsidRPr="00E73BBA">
        <w:rPr>
          <w:sz w:val="22"/>
          <w:szCs w:val="24"/>
        </w:rPr>
        <w:t xml:space="preserve"> into a comma-separated values (CSV) file</w:t>
      </w:r>
      <w:r w:rsidRPr="00E73BBA">
        <w:rPr>
          <w:sz w:val="22"/>
          <w:szCs w:val="24"/>
        </w:rPr>
        <w:t>.</w:t>
      </w:r>
    </w:p>
    <w:p w:rsidR="00546668" w:rsidRPr="00546668" w:rsidRDefault="000D3B89" w:rsidP="008D2700">
      <w:pPr>
        <w:rPr>
          <w:szCs w:val="24"/>
        </w:rPr>
      </w:pPr>
      <w:r>
        <w:rPr>
          <w:b/>
          <w:i/>
          <w:szCs w:val="24"/>
        </w:rPr>
        <w:t>Output</w:t>
      </w:r>
      <w:r w:rsidR="00546668" w:rsidRPr="000D3B89">
        <w:rPr>
          <w:b/>
          <w:i/>
          <w:szCs w:val="24"/>
        </w:rPr>
        <w:t>:</w:t>
      </w:r>
      <w:r w:rsidR="00546668" w:rsidRPr="00546668">
        <w:rPr>
          <w:szCs w:val="24"/>
        </w:rPr>
        <w:t xml:space="preserve"> Table R#1, R#2, R#3 and R#4 type ranked network fo</w:t>
      </w:r>
      <w:r>
        <w:rPr>
          <w:szCs w:val="24"/>
        </w:rPr>
        <w:t xml:space="preserve">r their corresponding </w:t>
      </w:r>
      <w:proofErr w:type="spellStart"/>
      <w:r>
        <w:rPr>
          <w:szCs w:val="24"/>
        </w:rPr>
        <w:t>data_set</w:t>
      </w:r>
      <w:proofErr w:type="spellEnd"/>
      <w:r>
        <w:rPr>
          <w:szCs w:val="24"/>
        </w:rPr>
        <w:t>.</w:t>
      </w:r>
    </w:p>
    <w:p w:rsidR="00546668" w:rsidRPr="00546668" w:rsidRDefault="00546668" w:rsidP="00546668">
      <w:pPr>
        <w:spacing w:line="360" w:lineRule="auto"/>
        <w:rPr>
          <w:szCs w:val="24"/>
        </w:rPr>
      </w:pPr>
    </w:p>
    <w:p w:rsidR="004A6C80" w:rsidRDefault="00546668" w:rsidP="00952D71">
      <w:pPr>
        <w:spacing w:line="360" w:lineRule="auto"/>
        <w:ind w:firstLine="720"/>
        <w:rPr>
          <w:szCs w:val="24"/>
        </w:rPr>
      </w:pPr>
      <w:r w:rsidRPr="00546668">
        <w:rPr>
          <w:szCs w:val="24"/>
        </w:rPr>
        <w:t xml:space="preserve">Now we can fit this various ranked datasets into a classifier and observe the results in multilayer perceptron. In chapter 5 we exposed the results with comparing all approaches. Here we used decision tree for the detection of the event and </w:t>
      </w:r>
      <w:r w:rsidR="000D3B89" w:rsidRPr="00546668">
        <w:rPr>
          <w:szCs w:val="24"/>
        </w:rPr>
        <w:t>recognized</w:t>
      </w:r>
      <w:r w:rsidRPr="00546668">
        <w:rPr>
          <w:szCs w:val="24"/>
        </w:rPr>
        <w:t xml:space="preserve"> the violence, ranked by neural network and K-NN classifier. In this system R#1, R#2, R#3 and R#4 dataset stands for the solution of concept-drifting error which supports the decision tree classifier to detect the event.</w:t>
      </w:r>
    </w:p>
    <w:p w:rsidR="00853F0F" w:rsidRPr="004A6C80" w:rsidRDefault="004A6C80" w:rsidP="004A6C80">
      <w:r>
        <w:br w:type="page"/>
      </w:r>
    </w:p>
    <w:p w:rsidR="00CD51C8" w:rsidRPr="00107A8D" w:rsidRDefault="00CD51C8" w:rsidP="00FA158C">
      <w:pPr>
        <w:pStyle w:val="Title"/>
      </w:pPr>
      <w:r w:rsidRPr="00107A8D">
        <w:lastRenderedPageBreak/>
        <w:t xml:space="preserve">Chapter </w:t>
      </w:r>
      <w:r w:rsidR="00836A19">
        <w:t>5</w:t>
      </w:r>
    </w:p>
    <w:p w:rsidR="00902BB4" w:rsidRDefault="0095628F" w:rsidP="00CD51C8">
      <w:pPr>
        <w:pStyle w:val="Heading1"/>
      </w:pPr>
      <w:bookmarkStart w:id="15" w:name="_Toc360787110"/>
      <w:bookmarkStart w:id="16" w:name="_Toc527764827"/>
      <w:r w:rsidRPr="0095628F">
        <w:t>Results and Diagram</w:t>
      </w:r>
      <w:bookmarkEnd w:id="15"/>
      <w:bookmarkEnd w:id="16"/>
      <w:r>
        <w:t>s</w:t>
      </w:r>
    </w:p>
    <w:p w:rsidR="0095628F" w:rsidRPr="0095628F" w:rsidRDefault="0095628F" w:rsidP="0095628F">
      <w:pPr>
        <w:pStyle w:val="Heading2"/>
      </w:pPr>
      <w:r>
        <w:t>5.1 Results</w:t>
      </w:r>
    </w:p>
    <w:p w:rsidR="007A1CC8" w:rsidRDefault="007A1CC8" w:rsidP="002039E9">
      <w:pPr>
        <w:pStyle w:val="thesis-bodytext"/>
        <w:ind w:firstLine="720"/>
      </w:pPr>
      <w:r>
        <w:t>Here we meet the problem of detecting events from multiple and heterogeneous news. This heterogeneity makes the event detection task more challenging, hence we accomplished a very potential approach. We are able to automatically detect, and measure the violence weight when a new real world event has occurred, and also able to classify and cluster the news by any kind of events. In this module the textual similarity between the event keyword network and news words is measured potentially. This module can classify and cluster by any potential topics but the concernment must be switched to the corresponding event. We can also classify events into categories such as plane crashes, economic collapses and natural disasters. Some classifiers algorithm has been tested for better accuracy such as Naive Bayes Classifiers, k-Nearest Neighbors (k-NN) and Decision Tree. There is several steps of refinement which increases the exactness of the result of the classifiers. We can reduce the number of false positives by using heterogeneous classifier and cluster algorithm which is entitled as</w:t>
      </w:r>
      <w:r w:rsidR="00D13D91">
        <w:t xml:space="preserve"> ensemble learning.</w:t>
      </w:r>
    </w:p>
    <w:p w:rsidR="007A1CC8" w:rsidRDefault="007A1CC8" w:rsidP="002039E9">
      <w:pPr>
        <w:pStyle w:val="thesis-bodytext"/>
        <w:ind w:firstLine="720"/>
      </w:pPr>
      <w:r>
        <w:t xml:space="preserve">As we refine and improve this module we need to revise how we are calculating the importance of a news. For example different production should have different weights such as if a news contains more than one area we can increase the importance. The objective of event detection is to detect episodic related stories from a massive news collection. In information retrieval, </w:t>
      </w:r>
      <w:proofErr w:type="spellStart"/>
      <w:r>
        <w:t>tf</w:t>
      </w:r>
      <w:proofErr w:type="spellEnd"/>
      <w:r>
        <w:t>–</w:t>
      </w:r>
      <w:proofErr w:type="spellStart"/>
      <w:r>
        <w:t>idf</w:t>
      </w:r>
      <w:proofErr w:type="spellEnd"/>
      <w:r>
        <w:t xml:space="preserve">, short for term frequency–inverse document frequency, is a numerical statistic that is intended to reflect how important a word is to a document in a collection. It is mostly used as a weighting factor in searches of information retrieval, text mining and user modeling. The </w:t>
      </w:r>
      <w:proofErr w:type="spellStart"/>
      <w:r>
        <w:t>tf-idf</w:t>
      </w:r>
      <w:proofErr w:type="spellEnd"/>
      <w:r>
        <w:t xml:space="preserve"> value increases proportionally to the number of times a word appears in the document, and is offset by the frequency of the word in the corpus, which helps to adjust for the fact that some words appear more frequently in general. Here, </w:t>
      </w:r>
      <w:proofErr w:type="spellStart"/>
      <w:r>
        <w:t>tf-idf</w:t>
      </w:r>
      <w:proofErr w:type="spellEnd"/>
      <w:r>
        <w:t xml:space="preserve"> was applied to observe words with the purpose of conducting event matching as violence recognition.</w:t>
      </w:r>
    </w:p>
    <w:p w:rsidR="007A1CC8" w:rsidRDefault="007A1CC8" w:rsidP="007A1CC8">
      <w:pPr>
        <w:pStyle w:val="thesis-bodytext"/>
      </w:pPr>
    </w:p>
    <w:p w:rsidR="007A1CC8" w:rsidRPr="00D13D91" w:rsidRDefault="007A1CC8" w:rsidP="002039E9">
      <w:pPr>
        <w:pStyle w:val="thesis-bodytext"/>
        <w:ind w:firstLine="720"/>
      </w:pPr>
      <w:r>
        <w:t>Potential concept terms are the key terms which is united by the news. Concept terms can be used for dealing with the problems of lexicon altering, and accordingly the idea of using concepts has been applied for the quest of propagation. It combines the technique of global analy</w:t>
      </w:r>
      <w:r w:rsidR="00715021">
        <w:t>sis and local feedback between</w:t>
      </w:r>
      <w:r>
        <w:t xml:space="preserve"> </w:t>
      </w:r>
      <w:r w:rsidR="00715021">
        <w:t>quests</w:t>
      </w:r>
      <w:r>
        <w:t>. A major problem is ignored by most of the classification techniqu</w:t>
      </w:r>
      <w:r w:rsidR="00715021">
        <w:t>es, which is concept-evolution. T</w:t>
      </w:r>
      <w:r>
        <w:t>hat means the appearance of a novel class. In case of intrusion detection, a new kind of intrusion might go undetected by traditional classifier, but our approach should not only be able to detect the intrusion, but also deduce that it is a new kind of intrusion. This scheme would lead to an intense analysis of the intrusion by human experts in order to understand its cause, find a cure, and make the scheme more assured. The detection process can be done in unsupervised way, but supervision is necessary for classification. Without external supervision, two separate clusters could be regarded as two different classes although they are not. Conversely, if more than one novel classes appear simultaneously, all of them could be regarded as a single novel class if the labels of those instances are never revealed. Furthermore, traditional novelty detection techniques simply identify data points as inconsistent that deviate from the normal class. But our scheme not only detects whether a single data point deviates from the existing classes, but also uncover whether a group of such outliers possess the potential of forming a new class by showing strong cohesion among themselves. Therefore, our scheme is a “multi-class” classification model and a novel class detection model</w:t>
      </w:r>
      <w:sdt>
        <w:sdtPr>
          <w:id w:val="614792086"/>
          <w:citation/>
        </w:sdtPr>
        <w:sdtContent>
          <w:r w:rsidR="00496B37" w:rsidRPr="001B4C2A">
            <w:rPr>
              <w:color w:val="FF0000"/>
            </w:rPr>
            <w:fldChar w:fldCharType="begin"/>
          </w:r>
          <w:r w:rsidR="001B4C2A">
            <w:rPr>
              <w:color w:val="FF0000"/>
            </w:rPr>
            <w:instrText xml:space="preserve">CITATION 14 \l 1033 </w:instrText>
          </w:r>
          <w:r w:rsidR="00496B37" w:rsidRPr="001B4C2A">
            <w:rPr>
              <w:color w:val="FF0000"/>
            </w:rPr>
            <w:fldChar w:fldCharType="separate"/>
          </w:r>
          <w:r w:rsidR="001B4C2A">
            <w:rPr>
              <w:noProof/>
              <w:color w:val="FF0000"/>
            </w:rPr>
            <w:t xml:space="preserve"> </w:t>
          </w:r>
          <w:r w:rsidR="001B4C2A" w:rsidRPr="001B4C2A">
            <w:rPr>
              <w:noProof/>
              <w:color w:val="FF0000"/>
            </w:rPr>
            <w:t>(Mohammad M. Masud, Jing Gao, Latifur Khan, Jiawei Han, Bhavani Thuraisingham)</w:t>
          </w:r>
          <w:r w:rsidR="00496B37" w:rsidRPr="001B4C2A">
            <w:rPr>
              <w:color w:val="FF0000"/>
            </w:rPr>
            <w:fldChar w:fldCharType="end"/>
          </w:r>
        </w:sdtContent>
      </w:sdt>
      <w:r>
        <w:t>.</w:t>
      </w:r>
      <w:r w:rsidRPr="008C0551">
        <w:rPr>
          <w:color w:val="FF0000"/>
        </w:rPr>
        <w:t xml:space="preserve"> </w:t>
      </w:r>
    </w:p>
    <w:p w:rsidR="009C1D15" w:rsidRDefault="007A1CC8" w:rsidP="002039E9">
      <w:pPr>
        <w:pStyle w:val="thesis-bodytext"/>
        <w:ind w:firstLine="720"/>
      </w:pPr>
      <w:r>
        <w:t>In table C#0 we can see the discrimination of all approaches with following BUH classifier, which is performed only in the news of 2018. We have 2844 numbers of news following by their id and six keyword networks. We took 35% of our data as test set and the remaining 75% is training set.</w:t>
      </w:r>
      <w:r w:rsidR="009C1D15" w:rsidRPr="009C1D15">
        <w:t xml:space="preserve"> </w:t>
      </w:r>
      <w:r w:rsidR="007B4716">
        <w:t>Here KNN classifier holds N=7 and NN classifiers holds iteration=1000.</w:t>
      </w:r>
    </w:p>
    <w:p w:rsidR="009C1D15" w:rsidRDefault="009C1D15" w:rsidP="007B4716">
      <w:pPr>
        <w:pStyle w:val="thesis-bodytext"/>
        <w:ind w:firstLine="720"/>
      </w:pPr>
      <w:r>
        <w:t xml:space="preserve">We experimented this system in a different dataset to see the discrimination of all approaches with following BUH classifier. </w:t>
      </w:r>
      <w:r w:rsidR="00DF08C4">
        <w:t>T</w:t>
      </w:r>
      <w:r>
        <w:t>able C#1</w:t>
      </w:r>
      <w:r w:rsidR="00DF08C4">
        <w:t xml:space="preserve">, </w:t>
      </w:r>
      <w:r>
        <w:t xml:space="preserve">which is </w:t>
      </w:r>
      <w:r w:rsidR="00DF08C4" w:rsidRPr="00DF08C4">
        <w:t>demonstrating</w:t>
      </w:r>
      <w:r w:rsidR="00DF08C4">
        <w:t xml:space="preserve"> the same result as table C#0 but </w:t>
      </w:r>
      <w:r>
        <w:t xml:space="preserve">performed in </w:t>
      </w:r>
      <w:r w:rsidR="00DF08C4">
        <w:t>a human labeled dataset</w:t>
      </w:r>
      <w:r>
        <w:t xml:space="preserve"> </w:t>
      </w:r>
      <w:r w:rsidR="00E264BF">
        <w:t>of various timeline</w:t>
      </w:r>
      <w:r>
        <w:t xml:space="preserve">. </w:t>
      </w:r>
      <w:r w:rsidR="00E264BF">
        <w:t>It</w:t>
      </w:r>
      <w:r>
        <w:t xml:space="preserve"> </w:t>
      </w:r>
      <w:r w:rsidR="00E264BF">
        <w:t>has</w:t>
      </w:r>
      <w:r>
        <w:t xml:space="preserve"> </w:t>
      </w:r>
      <w:r w:rsidR="00E264BF">
        <w:t>593</w:t>
      </w:r>
      <w:r>
        <w:t xml:space="preserve"> numbers of news following by their id and six keyword networks. We took 35% of </w:t>
      </w:r>
      <w:r>
        <w:lastRenderedPageBreak/>
        <w:t>our data as test set and the remaining 75% is training set.</w:t>
      </w:r>
      <w:r w:rsidR="007B4716" w:rsidRPr="007B4716">
        <w:t xml:space="preserve"> </w:t>
      </w:r>
      <w:r w:rsidR="007B4716">
        <w:t>Here KNN classifier holds N=7 and NN classifiers holds iteration=1000.</w:t>
      </w:r>
    </w:p>
    <w:tbl>
      <w:tblPr>
        <w:tblW w:w="0" w:type="auto"/>
        <w:tblCellMar>
          <w:top w:w="15" w:type="dxa"/>
          <w:left w:w="15" w:type="dxa"/>
          <w:bottom w:w="15" w:type="dxa"/>
          <w:right w:w="15" w:type="dxa"/>
        </w:tblCellMar>
        <w:tblLook w:val="04A0" w:firstRow="1" w:lastRow="0" w:firstColumn="1" w:lastColumn="0" w:noHBand="0" w:noVBand="1"/>
      </w:tblPr>
      <w:tblGrid>
        <w:gridCol w:w="1829"/>
        <w:gridCol w:w="1137"/>
        <w:gridCol w:w="1350"/>
        <w:gridCol w:w="1440"/>
        <w:gridCol w:w="1530"/>
        <w:gridCol w:w="1539"/>
      </w:tblGrid>
      <w:tr w:rsidR="009C1D15" w:rsidRPr="00D13D91" w:rsidTr="009C1D15">
        <w:trPr>
          <w:trHeight w:val="713"/>
        </w:trPr>
        <w:tc>
          <w:tcPr>
            <w:tcW w:w="182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Facts</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Keyword network</w:t>
            </w:r>
          </w:p>
        </w:tc>
        <w:tc>
          <w:tcPr>
            <w:tcW w:w="135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Binary BUH of KNN</w:t>
            </w:r>
          </w:p>
        </w:tc>
        <w:tc>
          <w:tcPr>
            <w:tcW w:w="144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Maximum BUH of KNN</w:t>
            </w:r>
          </w:p>
        </w:tc>
        <w:tc>
          <w:tcPr>
            <w:tcW w:w="153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Binary BUH of neural network</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Maximum BUH of neural network</w:t>
            </w:r>
          </w:p>
        </w:tc>
      </w:tr>
      <w:tr w:rsidR="009C1D15" w:rsidRPr="00D13D91" w:rsidTr="00B46914">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Training set</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0.542</w:t>
            </w:r>
          </w:p>
        </w:tc>
        <w:tc>
          <w:tcPr>
            <w:tcW w:w="135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0.653</w:t>
            </w:r>
          </w:p>
        </w:tc>
        <w:tc>
          <w:tcPr>
            <w:tcW w:w="144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0.619</w:t>
            </w:r>
          </w:p>
        </w:tc>
        <w:tc>
          <w:tcPr>
            <w:tcW w:w="153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0.635</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0.638</w:t>
            </w:r>
          </w:p>
        </w:tc>
      </w:tr>
      <w:tr w:rsidR="009C1D15" w:rsidRPr="00D13D91" w:rsidTr="00B46914">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Test set</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0.485</w:t>
            </w:r>
          </w:p>
        </w:tc>
        <w:tc>
          <w:tcPr>
            <w:tcW w:w="135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0.661</w:t>
            </w:r>
          </w:p>
        </w:tc>
        <w:tc>
          <w:tcPr>
            <w:tcW w:w="144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0.238</w:t>
            </w:r>
          </w:p>
        </w:tc>
        <w:tc>
          <w:tcPr>
            <w:tcW w:w="153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0.621</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0.613</w:t>
            </w:r>
          </w:p>
        </w:tc>
      </w:tr>
      <w:tr w:rsidR="009C1D15" w:rsidRPr="00D13D91" w:rsidTr="00B46914">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misclassified news</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418</w:t>
            </w:r>
          </w:p>
        </w:tc>
        <w:tc>
          <w:tcPr>
            <w:tcW w:w="135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275</w:t>
            </w:r>
          </w:p>
        </w:tc>
        <w:tc>
          <w:tcPr>
            <w:tcW w:w="144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619</w:t>
            </w:r>
          </w:p>
        </w:tc>
        <w:tc>
          <w:tcPr>
            <w:tcW w:w="1530"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308</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9C1D15" w:rsidRPr="00D13D91" w:rsidRDefault="009C1D15" w:rsidP="00B46914">
            <w:pPr>
              <w:jc w:val="center"/>
              <w:rPr>
                <w:sz w:val="22"/>
                <w:szCs w:val="22"/>
              </w:rPr>
            </w:pPr>
            <w:r w:rsidRPr="00D13D91">
              <w:rPr>
                <w:color w:val="000000"/>
                <w:sz w:val="22"/>
                <w:szCs w:val="22"/>
              </w:rPr>
              <w:t>496</w:t>
            </w:r>
          </w:p>
        </w:tc>
      </w:tr>
    </w:tbl>
    <w:p w:rsidR="009C1D15" w:rsidRDefault="009C1D15" w:rsidP="009C1D15">
      <w:pPr>
        <w:pStyle w:val="thesis-bodytext"/>
        <w:jc w:val="center"/>
      </w:pPr>
      <w:r>
        <w:t>Table C#0</w:t>
      </w:r>
      <w:r w:rsidRPr="0095628F">
        <w:t xml:space="preserve">: The discrimination of accuracy for all </w:t>
      </w:r>
      <w:r w:rsidR="00E264BF">
        <w:t>2018 news</w:t>
      </w:r>
      <w:r w:rsidRPr="0095628F">
        <w:t>.</w:t>
      </w:r>
    </w:p>
    <w:tbl>
      <w:tblPr>
        <w:tblW w:w="0" w:type="auto"/>
        <w:tblCellMar>
          <w:top w:w="15" w:type="dxa"/>
          <w:left w:w="15" w:type="dxa"/>
          <w:bottom w:w="15" w:type="dxa"/>
          <w:right w:w="15" w:type="dxa"/>
        </w:tblCellMar>
        <w:tblLook w:val="04A0" w:firstRow="1" w:lastRow="0" w:firstColumn="1" w:lastColumn="0" w:noHBand="0" w:noVBand="1"/>
      </w:tblPr>
      <w:tblGrid>
        <w:gridCol w:w="1829"/>
        <w:gridCol w:w="1137"/>
        <w:gridCol w:w="1350"/>
        <w:gridCol w:w="1440"/>
        <w:gridCol w:w="1530"/>
        <w:gridCol w:w="1539"/>
      </w:tblGrid>
      <w:tr w:rsidR="00703A0D" w:rsidRPr="00D13D91" w:rsidTr="00703A0D">
        <w:trPr>
          <w:trHeight w:val="713"/>
        </w:trPr>
        <w:tc>
          <w:tcPr>
            <w:tcW w:w="182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Facts</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Keyword network</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Binary BUH of KNN</w:t>
            </w:r>
          </w:p>
        </w:tc>
        <w:tc>
          <w:tcPr>
            <w:tcW w:w="144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Maximum BUH of KNN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Binary BUH of neural network</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Maximum BUH of neural network</w:t>
            </w:r>
          </w:p>
        </w:tc>
      </w:tr>
      <w:tr w:rsidR="00E264BF" w:rsidRPr="00D13D91" w:rsidTr="00703A0D">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Training set</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Pr>
                <w:color w:val="000000"/>
                <w:sz w:val="22"/>
                <w:szCs w:val="22"/>
              </w:rPr>
              <w:t>0.811</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6" w:type="dxa"/>
              <w:left w:w="86" w:type="dxa"/>
              <w:bottom w:w="86" w:type="dxa"/>
              <w:right w:w="86" w:type="dxa"/>
            </w:tcMar>
            <w:vAlign w:val="center"/>
            <w:hideMark/>
          </w:tcPr>
          <w:p w:rsidR="00E264BF" w:rsidRPr="00D13D91" w:rsidRDefault="00E264BF" w:rsidP="00B46914">
            <w:pPr>
              <w:jc w:val="center"/>
              <w:rPr>
                <w:sz w:val="22"/>
                <w:szCs w:val="22"/>
              </w:rPr>
            </w:pPr>
            <w:r w:rsidRPr="00E264BF">
              <w:rPr>
                <w:color w:val="000000"/>
                <w:sz w:val="22"/>
                <w:szCs w:val="22"/>
              </w:rPr>
              <w:t>0.757</w:t>
            </w:r>
          </w:p>
        </w:tc>
        <w:tc>
          <w:tcPr>
            <w:tcW w:w="144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E264BF" w:rsidRPr="00D13D91" w:rsidRDefault="00703A0D" w:rsidP="00703A0D">
            <w:pPr>
              <w:jc w:val="center"/>
              <w:rPr>
                <w:sz w:val="22"/>
                <w:szCs w:val="22"/>
              </w:rPr>
            </w:pPr>
            <w:r w:rsidRPr="00D13D91">
              <w:rPr>
                <w:color w:val="000000"/>
                <w:sz w:val="22"/>
                <w:szCs w:val="22"/>
              </w:rPr>
              <w:t>0.</w:t>
            </w:r>
            <w:r>
              <w:rPr>
                <w:color w:val="000000"/>
                <w:sz w:val="22"/>
                <w:szCs w:val="22"/>
              </w:rPr>
              <w:t>794</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6" w:type="dxa"/>
              <w:left w:w="86" w:type="dxa"/>
              <w:bottom w:w="86" w:type="dxa"/>
              <w:right w:w="86" w:type="dxa"/>
            </w:tcMar>
            <w:vAlign w:val="center"/>
            <w:hideMark/>
          </w:tcPr>
          <w:p w:rsidR="00E264BF" w:rsidRPr="00D13D91" w:rsidRDefault="00703A0D" w:rsidP="00703A0D">
            <w:pPr>
              <w:jc w:val="center"/>
              <w:rPr>
                <w:sz w:val="22"/>
                <w:szCs w:val="22"/>
              </w:rPr>
            </w:pPr>
            <w:r w:rsidRPr="00D13D91">
              <w:rPr>
                <w:color w:val="000000"/>
                <w:sz w:val="22"/>
                <w:szCs w:val="22"/>
              </w:rPr>
              <w:t>0.</w:t>
            </w:r>
            <w:r>
              <w:rPr>
                <w:color w:val="000000"/>
                <w:sz w:val="22"/>
                <w:szCs w:val="22"/>
              </w:rPr>
              <w:t>787</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Pr>
                <w:color w:val="000000"/>
                <w:sz w:val="22"/>
                <w:szCs w:val="22"/>
              </w:rPr>
              <w:t>0.776</w:t>
            </w:r>
          </w:p>
        </w:tc>
      </w:tr>
      <w:tr w:rsidR="00E264BF" w:rsidRPr="00D13D91" w:rsidTr="00703A0D">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Test set</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E264BF">
            <w:pPr>
              <w:jc w:val="center"/>
              <w:rPr>
                <w:sz w:val="22"/>
                <w:szCs w:val="22"/>
              </w:rPr>
            </w:pPr>
            <w:r w:rsidRPr="00D13D91">
              <w:rPr>
                <w:color w:val="000000"/>
                <w:sz w:val="22"/>
                <w:szCs w:val="22"/>
              </w:rPr>
              <w:t>0.</w:t>
            </w:r>
            <w:r>
              <w:rPr>
                <w:color w:val="000000"/>
                <w:sz w:val="22"/>
                <w:szCs w:val="22"/>
              </w:rPr>
              <w:t>568</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6" w:type="dxa"/>
              <w:left w:w="86" w:type="dxa"/>
              <w:bottom w:w="86" w:type="dxa"/>
              <w:right w:w="86" w:type="dxa"/>
            </w:tcMar>
            <w:vAlign w:val="center"/>
            <w:hideMark/>
          </w:tcPr>
          <w:p w:rsidR="00E264BF" w:rsidRPr="00D13D91" w:rsidRDefault="00E264BF" w:rsidP="00E264BF">
            <w:pPr>
              <w:jc w:val="center"/>
              <w:rPr>
                <w:sz w:val="22"/>
                <w:szCs w:val="22"/>
              </w:rPr>
            </w:pPr>
            <w:r w:rsidRPr="00D13D91">
              <w:rPr>
                <w:color w:val="000000"/>
                <w:sz w:val="22"/>
                <w:szCs w:val="22"/>
              </w:rPr>
              <w:t>0.</w:t>
            </w:r>
            <w:r w:rsidRPr="00E264BF">
              <w:rPr>
                <w:color w:val="000000"/>
                <w:sz w:val="22"/>
                <w:szCs w:val="22"/>
              </w:rPr>
              <w:t>574</w:t>
            </w:r>
          </w:p>
        </w:tc>
        <w:tc>
          <w:tcPr>
            <w:tcW w:w="144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E264BF" w:rsidRPr="00D13D91" w:rsidRDefault="00E264BF" w:rsidP="00703A0D">
            <w:pPr>
              <w:jc w:val="center"/>
              <w:rPr>
                <w:sz w:val="22"/>
                <w:szCs w:val="22"/>
              </w:rPr>
            </w:pPr>
            <w:r w:rsidRPr="00D13D91">
              <w:rPr>
                <w:color w:val="000000"/>
                <w:sz w:val="22"/>
                <w:szCs w:val="22"/>
              </w:rPr>
              <w:t>0.</w:t>
            </w:r>
            <w:r w:rsidR="00703A0D">
              <w:rPr>
                <w:color w:val="000000"/>
                <w:sz w:val="22"/>
                <w:szCs w:val="22"/>
              </w:rPr>
              <w:t>612</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6" w:type="dxa"/>
              <w:left w:w="86" w:type="dxa"/>
              <w:bottom w:w="86" w:type="dxa"/>
              <w:right w:w="86" w:type="dxa"/>
            </w:tcMar>
            <w:vAlign w:val="center"/>
            <w:hideMark/>
          </w:tcPr>
          <w:p w:rsidR="00E264BF" w:rsidRPr="00D13D91" w:rsidRDefault="00E264BF" w:rsidP="00703A0D">
            <w:pPr>
              <w:jc w:val="center"/>
              <w:rPr>
                <w:sz w:val="22"/>
                <w:szCs w:val="22"/>
              </w:rPr>
            </w:pPr>
            <w:r w:rsidRPr="00D13D91">
              <w:rPr>
                <w:color w:val="000000"/>
                <w:sz w:val="22"/>
                <w:szCs w:val="22"/>
              </w:rPr>
              <w:t>0.</w:t>
            </w:r>
            <w:r w:rsidR="00703A0D">
              <w:rPr>
                <w:color w:val="000000"/>
                <w:sz w:val="22"/>
                <w:szCs w:val="22"/>
              </w:rPr>
              <w:t>582</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E264BF">
            <w:pPr>
              <w:jc w:val="center"/>
              <w:rPr>
                <w:sz w:val="22"/>
                <w:szCs w:val="22"/>
              </w:rPr>
            </w:pPr>
            <w:r w:rsidRPr="00D13D91">
              <w:rPr>
                <w:color w:val="000000"/>
                <w:sz w:val="22"/>
                <w:szCs w:val="22"/>
              </w:rPr>
              <w:t>0.</w:t>
            </w:r>
            <w:r>
              <w:rPr>
                <w:color w:val="000000"/>
                <w:sz w:val="22"/>
                <w:szCs w:val="22"/>
              </w:rPr>
              <w:t>574</w:t>
            </w:r>
          </w:p>
        </w:tc>
      </w:tr>
      <w:tr w:rsidR="00E264BF" w:rsidRPr="00D13D91" w:rsidTr="00703A0D">
        <w:trPr>
          <w:trHeight w:val="300"/>
        </w:trPr>
        <w:tc>
          <w:tcPr>
            <w:tcW w:w="0" w:type="auto"/>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sidRPr="00D13D91">
              <w:rPr>
                <w:color w:val="000000"/>
                <w:sz w:val="22"/>
                <w:szCs w:val="22"/>
              </w:rPr>
              <w:t>misclassified news</w:t>
            </w:r>
          </w:p>
        </w:tc>
        <w:tc>
          <w:tcPr>
            <w:tcW w:w="1137"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Pr>
                <w:color w:val="000000"/>
                <w:sz w:val="22"/>
                <w:szCs w:val="22"/>
              </w:rPr>
              <w:t>73</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6" w:type="dxa"/>
              <w:left w:w="86" w:type="dxa"/>
              <w:bottom w:w="86" w:type="dxa"/>
              <w:right w:w="86" w:type="dxa"/>
            </w:tcMar>
            <w:vAlign w:val="center"/>
            <w:hideMark/>
          </w:tcPr>
          <w:p w:rsidR="00E264BF" w:rsidRPr="00D13D91" w:rsidRDefault="00E264BF" w:rsidP="00B46914">
            <w:pPr>
              <w:jc w:val="center"/>
              <w:rPr>
                <w:sz w:val="22"/>
                <w:szCs w:val="22"/>
              </w:rPr>
            </w:pPr>
            <w:r w:rsidRPr="00E264BF">
              <w:rPr>
                <w:color w:val="000000"/>
                <w:sz w:val="22"/>
                <w:szCs w:val="22"/>
              </w:rPr>
              <w:t>72</w:t>
            </w:r>
          </w:p>
        </w:tc>
        <w:tc>
          <w:tcPr>
            <w:tcW w:w="1440" w:type="dxa"/>
            <w:tcBorders>
              <w:top w:val="single" w:sz="8" w:space="0" w:color="000000"/>
              <w:left w:val="single" w:sz="8" w:space="0" w:color="000000"/>
              <w:bottom w:val="single" w:sz="8" w:space="0" w:color="000000"/>
              <w:right w:val="single" w:sz="8" w:space="0" w:color="000000"/>
            </w:tcBorders>
            <w:shd w:val="clear" w:color="auto" w:fill="00FF00"/>
            <w:tcMar>
              <w:top w:w="86" w:type="dxa"/>
              <w:left w:w="86" w:type="dxa"/>
              <w:bottom w:w="86" w:type="dxa"/>
              <w:right w:w="86" w:type="dxa"/>
            </w:tcMar>
            <w:vAlign w:val="center"/>
            <w:hideMark/>
          </w:tcPr>
          <w:p w:rsidR="00E264BF" w:rsidRPr="00D13D91" w:rsidRDefault="00703A0D" w:rsidP="00703A0D">
            <w:pPr>
              <w:jc w:val="center"/>
              <w:rPr>
                <w:sz w:val="22"/>
                <w:szCs w:val="22"/>
              </w:rPr>
            </w:pPr>
            <w:r>
              <w:rPr>
                <w:color w:val="000000"/>
                <w:sz w:val="22"/>
                <w:szCs w:val="22"/>
              </w:rPr>
              <w:t>69</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86" w:type="dxa"/>
              <w:left w:w="86" w:type="dxa"/>
              <w:bottom w:w="86" w:type="dxa"/>
              <w:right w:w="86" w:type="dxa"/>
            </w:tcMar>
            <w:vAlign w:val="center"/>
            <w:hideMark/>
          </w:tcPr>
          <w:p w:rsidR="00E264BF" w:rsidRPr="00D13D91" w:rsidRDefault="00703A0D" w:rsidP="00703A0D">
            <w:pPr>
              <w:jc w:val="center"/>
              <w:rPr>
                <w:sz w:val="22"/>
                <w:szCs w:val="22"/>
              </w:rPr>
            </w:pPr>
            <w:r>
              <w:rPr>
                <w:color w:val="000000"/>
                <w:sz w:val="22"/>
                <w:szCs w:val="22"/>
              </w:rPr>
              <w:t>71</w:t>
            </w:r>
          </w:p>
        </w:tc>
        <w:tc>
          <w:tcPr>
            <w:tcW w:w="1539" w:type="dxa"/>
            <w:tcBorders>
              <w:top w:val="single" w:sz="8" w:space="0" w:color="000000"/>
              <w:left w:val="single" w:sz="8" w:space="0" w:color="000000"/>
              <w:bottom w:val="single" w:sz="8" w:space="0" w:color="000000"/>
              <w:right w:val="single" w:sz="8" w:space="0" w:color="000000"/>
            </w:tcBorders>
            <w:tcMar>
              <w:top w:w="86" w:type="dxa"/>
              <w:left w:w="86" w:type="dxa"/>
              <w:bottom w:w="86" w:type="dxa"/>
              <w:right w:w="86" w:type="dxa"/>
            </w:tcMar>
            <w:vAlign w:val="center"/>
            <w:hideMark/>
          </w:tcPr>
          <w:p w:rsidR="00E264BF" w:rsidRPr="00D13D91" w:rsidRDefault="00E264BF" w:rsidP="00B46914">
            <w:pPr>
              <w:jc w:val="center"/>
              <w:rPr>
                <w:sz w:val="22"/>
                <w:szCs w:val="22"/>
              </w:rPr>
            </w:pPr>
            <w:r>
              <w:rPr>
                <w:color w:val="000000"/>
                <w:sz w:val="22"/>
                <w:szCs w:val="22"/>
              </w:rPr>
              <w:t>72</w:t>
            </w:r>
          </w:p>
        </w:tc>
      </w:tr>
    </w:tbl>
    <w:p w:rsidR="009C1D15" w:rsidRDefault="00E264BF" w:rsidP="00317514">
      <w:pPr>
        <w:pStyle w:val="thesis-bodytext"/>
        <w:jc w:val="center"/>
      </w:pPr>
      <w:r>
        <w:t>Table C#1</w:t>
      </w:r>
      <w:r w:rsidRPr="0095628F">
        <w:t xml:space="preserve">: The discrimination of accuracy for </w:t>
      </w:r>
      <w:r w:rsidR="00317514">
        <w:t>human labeled dataset</w:t>
      </w:r>
      <w:r w:rsidRPr="0095628F">
        <w:t>.</w:t>
      </w:r>
    </w:p>
    <w:p w:rsidR="00D13D91" w:rsidRPr="00D13D91" w:rsidRDefault="009C1D15" w:rsidP="002039E9">
      <w:pPr>
        <w:pStyle w:val="thesis-bodytext"/>
        <w:ind w:firstLine="720"/>
      </w:pPr>
      <w:r w:rsidRPr="009C1D15">
        <w:t xml:space="preserve">The </w:t>
      </w:r>
      <w:proofErr w:type="spellStart"/>
      <w:r w:rsidRPr="009C1D15">
        <w:t>autoconvolution</w:t>
      </w:r>
      <w:proofErr w:type="spellEnd"/>
      <w:r w:rsidRPr="009C1D15">
        <w:t xml:space="preserve"> with the autocorrelation provides a second-order description that discriminates between deterministic and stochastic signals, even those with equivalent spectrum. All classifiers and weighting approaches admit a multi-dimensional spectral representation that has unique and powerful properties, such as detecting deterministic event components in correlated stochastic noise with the knowledge of unification.</w:t>
      </w:r>
    </w:p>
    <w:p w:rsidR="009C1D15" w:rsidRDefault="009C1D15"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317514" w:rsidRDefault="00317514" w:rsidP="0095628F">
      <w:pPr>
        <w:pStyle w:val="NormalWeb"/>
        <w:spacing w:before="0" w:beforeAutospacing="0" w:after="0" w:afterAutospacing="0"/>
        <w:rPr>
          <w:color w:val="000000"/>
          <w:szCs w:val="22"/>
        </w:rPr>
      </w:pPr>
    </w:p>
    <w:p w:rsidR="00977B33" w:rsidRDefault="00977B33" w:rsidP="0095628F">
      <w:pPr>
        <w:pStyle w:val="NormalWeb"/>
        <w:spacing w:before="0" w:beforeAutospacing="0" w:after="0" w:afterAutospacing="0"/>
        <w:rPr>
          <w:color w:val="000000"/>
          <w:szCs w:val="22"/>
        </w:rPr>
      </w:pPr>
    </w:p>
    <w:p w:rsidR="00977B33" w:rsidRDefault="00977B33" w:rsidP="0095628F">
      <w:pPr>
        <w:pStyle w:val="NormalWeb"/>
        <w:spacing w:before="0" w:beforeAutospacing="0" w:after="0" w:afterAutospacing="0"/>
        <w:rPr>
          <w:color w:val="000000"/>
          <w:szCs w:val="22"/>
        </w:rPr>
      </w:pPr>
    </w:p>
    <w:p w:rsidR="00977B33" w:rsidRDefault="00977B33" w:rsidP="0095628F">
      <w:pPr>
        <w:pStyle w:val="NormalWeb"/>
        <w:spacing w:before="0" w:beforeAutospacing="0" w:after="0" w:afterAutospacing="0"/>
        <w:rPr>
          <w:color w:val="000000"/>
          <w:szCs w:val="22"/>
        </w:rPr>
      </w:pPr>
    </w:p>
    <w:p w:rsidR="0095628F" w:rsidRPr="0095628F" w:rsidRDefault="0095628F" w:rsidP="0095628F">
      <w:pPr>
        <w:pStyle w:val="Heading2"/>
      </w:pPr>
      <w:r>
        <w:lastRenderedPageBreak/>
        <w:t xml:space="preserve">5.2 </w:t>
      </w:r>
      <w:r w:rsidRPr="0095628F">
        <w:t>Diagrams</w:t>
      </w:r>
    </w:p>
    <w:p w:rsidR="0095628F" w:rsidRDefault="00C44266" w:rsidP="007A1CC8">
      <w:pPr>
        <w:pStyle w:val="thesis-bodytext"/>
      </w:pPr>
      <w:r>
        <w:tab/>
        <w:t>B</w:t>
      </w:r>
      <w:r w:rsidRPr="00C44266">
        <w:t xml:space="preserve">efore we perform any analysis and come up with any assumptions about the distributions of </w:t>
      </w:r>
      <w:r w:rsidR="004C0566">
        <w:t>the</w:t>
      </w:r>
      <w:r w:rsidRPr="00C44266">
        <w:t xml:space="preserve"> relationships between variables in our datasets, it is always a good idea to visualize our data in order to understand their properties and identify appropria</w:t>
      </w:r>
      <w:r w:rsidR="004C0566">
        <w:t xml:space="preserve">te analytics techniques. </w:t>
      </w:r>
      <w:r w:rsidR="00DA2DBC" w:rsidRPr="004C0566">
        <w:t xml:space="preserve">Further, we should </w:t>
      </w:r>
      <w:r w:rsidR="00DA2DBC">
        <w:t>understand that basic statistic</w:t>
      </w:r>
      <w:r w:rsidR="00DA2DBC" w:rsidRPr="004C0566">
        <w:t xml:space="preserve"> properties can often fail to c</w:t>
      </w:r>
      <w:r w:rsidR="00DA2DBC">
        <w:t xml:space="preserve">apture real-world complexities </w:t>
      </w:r>
      <w:r w:rsidR="00DA2DBC" w:rsidRPr="004C0566">
        <w:t>such as outliers, relationships and co</w:t>
      </w:r>
      <w:r w:rsidR="00DA2DBC">
        <w:t>mplex distributions.</w:t>
      </w:r>
      <w:r w:rsidR="00DA2DBC" w:rsidRPr="004C0566">
        <w:t xml:space="preserve"> </w:t>
      </w:r>
      <w:r w:rsidR="00CE44EA">
        <w:t xml:space="preserve">We should choose the graph </w:t>
      </w:r>
      <w:r w:rsidR="00CE44EA" w:rsidRPr="00CE44EA">
        <w:t xml:space="preserve">series </w:t>
      </w:r>
      <w:r w:rsidR="00CE44EA">
        <w:t xml:space="preserve">which is actually useful to determine whether our dataset is biased or not and for better understanding of the intensity and periods of the dataset. </w:t>
      </w:r>
      <w:r w:rsidR="004C0566">
        <w:t>Here</w:t>
      </w:r>
      <w:r w:rsidRPr="00C44266">
        <w:t xml:space="preserve">, </w:t>
      </w:r>
      <w:r w:rsidR="004C0566">
        <w:t>you will</w:t>
      </w:r>
      <w:r w:rsidRPr="00C44266">
        <w:t xml:space="preserve"> see the </w:t>
      </w:r>
      <w:r w:rsidR="004C0566" w:rsidRPr="004C0566">
        <w:t xml:space="preserve">heuristic </w:t>
      </w:r>
      <w:r w:rsidRPr="00C44266">
        <w:t xml:space="preserve">differences in </w:t>
      </w:r>
      <w:r w:rsidR="004C0566" w:rsidRPr="00C44266">
        <w:t>conclusions</w:t>
      </w:r>
      <w:r w:rsidR="004C0566">
        <w:t xml:space="preserve"> that we can make based on (1) S</w:t>
      </w:r>
      <w:r w:rsidRPr="00C44266">
        <w:t xml:space="preserve">imple </w:t>
      </w:r>
      <w:r w:rsidR="004C0566">
        <w:t xml:space="preserve">bar </w:t>
      </w:r>
      <w:r w:rsidR="000F6F1E">
        <w:t>chart</w:t>
      </w:r>
      <w:r w:rsidRPr="00C44266">
        <w:t xml:space="preserve">, and (2) </w:t>
      </w:r>
      <w:r w:rsidR="004C0566" w:rsidRPr="004C0566">
        <w:t xml:space="preserve">Principal component analysis </w:t>
      </w:r>
      <w:r w:rsidR="004C0566">
        <w:t>(PCA)</w:t>
      </w:r>
      <w:r w:rsidRPr="00C44266">
        <w:t>.</w:t>
      </w:r>
    </w:p>
    <w:p w:rsidR="006965B6" w:rsidRPr="006965B6" w:rsidRDefault="006965B6" w:rsidP="006965B6">
      <w:pPr>
        <w:pStyle w:val="thesis-bodytext"/>
        <w:numPr>
          <w:ilvl w:val="0"/>
          <w:numId w:val="13"/>
        </w:numPr>
        <w:rPr>
          <w:b/>
        </w:rPr>
      </w:pPr>
      <w:r w:rsidRPr="006965B6">
        <w:rPr>
          <w:b/>
        </w:rPr>
        <w:t>Simple bar chart:</w:t>
      </w:r>
    </w:p>
    <w:p w:rsidR="006965B6" w:rsidRDefault="006965B6" w:rsidP="000C0ACE">
      <w:pPr>
        <w:pStyle w:val="thesis-bodytext"/>
        <w:ind w:left="720" w:firstLine="720"/>
      </w:pPr>
      <w:r w:rsidRPr="006965B6">
        <w:t>Bar charts are a type of graph that are used to display and compare the number, frequency or other measure</w:t>
      </w:r>
      <w:r>
        <w:t>ments</w:t>
      </w:r>
      <w:r w:rsidRPr="006965B6">
        <w:t xml:space="preserve"> </w:t>
      </w:r>
      <w:r>
        <w:t>such as</w:t>
      </w:r>
      <w:r w:rsidRPr="006965B6">
        <w:t xml:space="preserve"> mean for different discrete categories of data.</w:t>
      </w:r>
      <w:r>
        <w:t xml:space="preserve"> </w:t>
      </w:r>
      <w:r w:rsidRPr="006965B6">
        <w:t>Bar graphs are an extremely effective visual to use in presentations and reports. They are popular because they allow the reader to recognize patterns or trends far more easily than looking at a table of numerical data. Further, Bar graphs are an effective way to compare items between different groups.</w:t>
      </w:r>
      <w:r w:rsidRPr="004C0566">
        <w:t xml:space="preserve"> </w:t>
      </w:r>
      <w:r>
        <w:t>Bar charts are useful for displaying data that are classified into nominal or ordinal categories. Nominal data are categorized according to descriptive or qualitative information such as county of birth, or subject studied at university. Ordinal data are similar but the different categories can also be ranked, for example in a survey people may be asked to say whether they thought something was very poor, poor, fair, good or very good.</w:t>
      </w:r>
      <w:r w:rsidR="000C0ACE" w:rsidRPr="000C0ACE">
        <w:t xml:space="preserve"> </w:t>
      </w:r>
      <w:r w:rsidR="000C0ACE">
        <w:t>However, this is not appropriate for ordinal data because the categories already have an obvious sequence. Bar charts are also useful for displaying data that include categories with negative values, because it is possible to position the bars below and above the x-axis.</w:t>
      </w:r>
    </w:p>
    <w:p w:rsidR="004B4D6B" w:rsidRDefault="004B4D6B" w:rsidP="006965B6">
      <w:pPr>
        <w:pStyle w:val="thesis-bodytext"/>
        <w:ind w:left="720" w:firstLine="720"/>
      </w:pPr>
      <w:r>
        <w:t>In our bar chart you will see the mean percentage of each keyword networks. This</w:t>
      </w:r>
      <w:r w:rsidRPr="004B4D6B">
        <w:t xml:space="preserve"> bar </w:t>
      </w:r>
      <w:r>
        <w:t>chart</w:t>
      </w:r>
      <w:r w:rsidRPr="004B4D6B">
        <w:t xml:space="preserve"> makes it easy to compare </w:t>
      </w:r>
      <w:r>
        <w:t>the strength</w:t>
      </w:r>
      <w:r w:rsidRPr="004B4D6B">
        <w:t xml:space="preserve"> of </w:t>
      </w:r>
      <w:r>
        <w:t>each keyword networks</w:t>
      </w:r>
      <w:r w:rsidRPr="004B4D6B">
        <w:t xml:space="preserve"> </w:t>
      </w:r>
      <w:r>
        <w:t xml:space="preserve">in </w:t>
      </w:r>
      <w:r w:rsidRPr="004B4D6B">
        <w:t>data</w:t>
      </w:r>
      <w:r>
        <w:t>set.</w:t>
      </w:r>
    </w:p>
    <w:p w:rsidR="000C0ACE" w:rsidRDefault="00B46914" w:rsidP="006965B6">
      <w:pPr>
        <w:pStyle w:val="thesis-bodytext"/>
        <w:ind w:left="720" w:firstLine="720"/>
      </w:pPr>
      <w:r w:rsidRPr="00B46914">
        <w:lastRenderedPageBreak/>
        <w:drawing>
          <wp:inline distT="0" distB="0" distL="0" distR="0" wp14:anchorId="5FCAECC0" wp14:editId="6BA416A0">
            <wp:extent cx="3867912" cy="2643708"/>
            <wp:effectExtent l="0" t="0" r="0" b="0"/>
            <wp:docPr id="502"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Picture 501"/>
                    <pic:cNvPicPr/>
                  </pic:nvPicPr>
                  <pic:blipFill>
                    <a:blip r:embed="rId12">
                      <a:extLst>
                        <a:ext uri="{28A0092B-C50C-407E-A947-70E740481C1C}">
                          <a14:useLocalDpi xmlns:a14="http://schemas.microsoft.com/office/drawing/2010/main" val="0"/>
                        </a:ext>
                      </a:extLst>
                    </a:blip>
                    <a:stretch>
                      <a:fillRect/>
                    </a:stretch>
                  </pic:blipFill>
                  <pic:spPr>
                    <a:xfrm>
                      <a:off x="0" y="0"/>
                      <a:ext cx="3867912" cy="2643708"/>
                    </a:xfrm>
                    <a:prstGeom prst="rect">
                      <a:avLst/>
                    </a:prstGeom>
                    <a:ln>
                      <a:noFill/>
                    </a:ln>
                  </pic:spPr>
                </pic:pic>
              </a:graphicData>
            </a:graphic>
          </wp:inline>
        </w:drawing>
      </w:r>
    </w:p>
    <w:p w:rsidR="00B46914" w:rsidRDefault="00B46914" w:rsidP="00B46914">
      <w:pPr>
        <w:pStyle w:val="Caption"/>
      </w:pPr>
      <w:r>
        <w:t xml:space="preserve">Graph </w:t>
      </w:r>
      <w:r>
        <w:fldChar w:fldCharType="begin"/>
      </w:r>
      <w:r>
        <w:instrText xml:space="preserve"> SEQ Graph \* ARABIC </w:instrText>
      </w:r>
      <w:r>
        <w:fldChar w:fldCharType="separate"/>
      </w:r>
      <w:r w:rsidR="007C470F">
        <w:rPr>
          <w:noProof/>
        </w:rPr>
        <w:t>1</w:t>
      </w:r>
      <w:r>
        <w:fldChar w:fldCharType="end"/>
      </w:r>
      <w:r w:rsidR="004C51F5">
        <w:t>: 2018 (January-May) violence performance in all area of Bangladesh.</w:t>
      </w:r>
    </w:p>
    <w:p w:rsidR="004C51F5" w:rsidRPr="004C51F5" w:rsidRDefault="004C51F5" w:rsidP="004C51F5">
      <w:r>
        <w:rPr>
          <w:noProof/>
        </w:rPr>
        <w:drawing>
          <wp:inline distT="0" distB="0" distL="0" distR="0">
            <wp:extent cx="2606040" cy="1892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2.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6040" cy="1892808"/>
                    </a:xfrm>
                    <a:prstGeom prst="rect">
                      <a:avLst/>
                    </a:prstGeom>
                  </pic:spPr>
                </pic:pic>
              </a:graphicData>
            </a:graphic>
          </wp:inline>
        </w:drawing>
      </w:r>
      <w:r>
        <w:rPr>
          <w:noProof/>
        </w:rPr>
        <w:drawing>
          <wp:inline distT="0" distB="0" distL="0" distR="0">
            <wp:extent cx="2551176" cy="1920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3.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1176" cy="1920240"/>
                    </a:xfrm>
                    <a:prstGeom prst="rect">
                      <a:avLst/>
                    </a:prstGeom>
                  </pic:spPr>
                </pic:pic>
              </a:graphicData>
            </a:graphic>
          </wp:inline>
        </w:drawing>
      </w:r>
    </w:p>
    <w:p w:rsidR="004C51F5" w:rsidRDefault="004C51F5" w:rsidP="004C51F5">
      <w:pPr>
        <w:pStyle w:val="Caption"/>
      </w:pPr>
      <w:r>
        <w:t xml:space="preserve">Graph </w:t>
      </w:r>
      <w:r>
        <w:fldChar w:fldCharType="begin"/>
      </w:r>
      <w:r>
        <w:instrText xml:space="preserve"> SEQ Graph \* ARABIC </w:instrText>
      </w:r>
      <w:r>
        <w:fldChar w:fldCharType="separate"/>
      </w:r>
      <w:r w:rsidR="007C470F">
        <w:rPr>
          <w:noProof/>
        </w:rPr>
        <w:t>2</w:t>
      </w:r>
      <w:r>
        <w:fldChar w:fldCharType="end"/>
      </w:r>
      <w:r>
        <w:t xml:space="preserve">: 2016 to 2017 violence performance </w:t>
      </w:r>
      <w:r>
        <w:t>in all area of Bangladesh</w:t>
      </w:r>
      <w:r>
        <w:t>.</w:t>
      </w:r>
    </w:p>
    <w:p w:rsidR="00140F52" w:rsidRDefault="00140F52" w:rsidP="00140F52">
      <w:pPr>
        <w:jc w:val="center"/>
      </w:pPr>
      <w:r>
        <w:rPr>
          <w:noProof/>
        </w:rPr>
        <w:drawing>
          <wp:inline distT="0" distB="0" distL="0" distR="0">
            <wp:extent cx="3849624" cy="2624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d1.png"/>
                    <pic:cNvPicPr/>
                  </pic:nvPicPr>
                  <pic:blipFill>
                    <a:blip r:embed="rId15">
                      <a:extLst>
                        <a:ext uri="{28A0092B-C50C-407E-A947-70E740481C1C}">
                          <a14:useLocalDpi xmlns:a14="http://schemas.microsoft.com/office/drawing/2010/main" val="0"/>
                        </a:ext>
                      </a:extLst>
                    </a:blip>
                    <a:stretch>
                      <a:fillRect/>
                    </a:stretch>
                  </pic:blipFill>
                  <pic:spPr>
                    <a:xfrm>
                      <a:off x="0" y="0"/>
                      <a:ext cx="3849624" cy="2624328"/>
                    </a:xfrm>
                    <a:prstGeom prst="rect">
                      <a:avLst/>
                    </a:prstGeom>
                  </pic:spPr>
                </pic:pic>
              </a:graphicData>
            </a:graphic>
          </wp:inline>
        </w:drawing>
      </w:r>
    </w:p>
    <w:p w:rsidR="00140F52" w:rsidRDefault="00140F52" w:rsidP="00140F52">
      <w:pPr>
        <w:pStyle w:val="Caption"/>
      </w:pPr>
      <w:r>
        <w:t xml:space="preserve">Graph </w:t>
      </w:r>
      <w:r>
        <w:fldChar w:fldCharType="begin"/>
      </w:r>
      <w:r>
        <w:instrText xml:space="preserve"> SEQ Graph \* ARABIC </w:instrText>
      </w:r>
      <w:r>
        <w:fldChar w:fldCharType="separate"/>
      </w:r>
      <w:r w:rsidR="007C470F">
        <w:rPr>
          <w:noProof/>
        </w:rPr>
        <w:t>3</w:t>
      </w:r>
      <w:r>
        <w:fldChar w:fldCharType="end"/>
      </w:r>
      <w:r>
        <w:t>:</w:t>
      </w:r>
      <w:r w:rsidRPr="00140F52">
        <w:t xml:space="preserve"> </w:t>
      </w:r>
      <w:r>
        <w:t xml:space="preserve">2018 (January-May) violence performance in </w:t>
      </w:r>
      <w:r>
        <w:t>Dhaka</w:t>
      </w:r>
      <w:r>
        <w:t>.</w:t>
      </w:r>
    </w:p>
    <w:p w:rsidR="00291256" w:rsidRPr="00291256" w:rsidRDefault="00291256" w:rsidP="00291256">
      <w:r>
        <w:rPr>
          <w:noProof/>
        </w:rPr>
        <w:lastRenderedPageBreak/>
        <w:drawing>
          <wp:inline distT="0" distB="0" distL="0" distR="0">
            <wp:extent cx="2615184" cy="19842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d2.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5184" cy="1984248"/>
                    </a:xfrm>
                    <a:prstGeom prst="rect">
                      <a:avLst/>
                    </a:prstGeom>
                  </pic:spPr>
                </pic:pic>
              </a:graphicData>
            </a:graphic>
          </wp:inline>
        </w:drawing>
      </w:r>
      <w:r>
        <w:rPr>
          <w:noProof/>
        </w:rPr>
        <w:drawing>
          <wp:inline distT="0" distB="0" distL="0" distR="0">
            <wp:extent cx="2715768" cy="19842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d3.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5768" cy="1984248"/>
                    </a:xfrm>
                    <a:prstGeom prst="rect">
                      <a:avLst/>
                    </a:prstGeom>
                  </pic:spPr>
                </pic:pic>
              </a:graphicData>
            </a:graphic>
          </wp:inline>
        </w:drawing>
      </w:r>
    </w:p>
    <w:p w:rsidR="00291256" w:rsidRDefault="00291256" w:rsidP="00291256">
      <w:pPr>
        <w:pStyle w:val="Caption"/>
      </w:pPr>
      <w:r>
        <w:t xml:space="preserve">Graph </w:t>
      </w:r>
      <w:r>
        <w:fldChar w:fldCharType="begin"/>
      </w:r>
      <w:r>
        <w:instrText xml:space="preserve"> SEQ Graph \* ARABIC </w:instrText>
      </w:r>
      <w:r>
        <w:fldChar w:fldCharType="separate"/>
      </w:r>
      <w:r w:rsidR="007C470F">
        <w:rPr>
          <w:noProof/>
        </w:rPr>
        <w:t>4</w:t>
      </w:r>
      <w:r>
        <w:fldChar w:fldCharType="end"/>
      </w:r>
      <w:r>
        <w:t>:</w:t>
      </w:r>
      <w:r w:rsidRPr="00291256">
        <w:t xml:space="preserve"> </w:t>
      </w:r>
      <w:r>
        <w:t xml:space="preserve">2016 to 2017 violence performance in </w:t>
      </w:r>
      <w:r w:rsidR="00E20B0A">
        <w:t>Dhaka</w:t>
      </w:r>
      <w:r>
        <w:t>.</w:t>
      </w:r>
    </w:p>
    <w:p w:rsidR="00CA7A0B" w:rsidRDefault="00CA7A0B" w:rsidP="00CA7A0B">
      <w:pPr>
        <w:jc w:val="center"/>
      </w:pPr>
      <w:r>
        <w:rPr>
          <w:noProof/>
        </w:rPr>
        <w:drawing>
          <wp:inline distT="0" distB="0" distL="0" distR="0">
            <wp:extent cx="3794760" cy="26080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r1.png"/>
                    <pic:cNvPicPr/>
                  </pic:nvPicPr>
                  <pic:blipFill>
                    <a:blip r:embed="rId18">
                      <a:extLst>
                        <a:ext uri="{28A0092B-C50C-407E-A947-70E740481C1C}">
                          <a14:useLocalDpi xmlns:a14="http://schemas.microsoft.com/office/drawing/2010/main" val="0"/>
                        </a:ext>
                      </a:extLst>
                    </a:blip>
                    <a:stretch>
                      <a:fillRect/>
                    </a:stretch>
                  </pic:blipFill>
                  <pic:spPr>
                    <a:xfrm>
                      <a:off x="0" y="0"/>
                      <a:ext cx="3794760" cy="2608017"/>
                    </a:xfrm>
                    <a:prstGeom prst="rect">
                      <a:avLst/>
                    </a:prstGeom>
                  </pic:spPr>
                </pic:pic>
              </a:graphicData>
            </a:graphic>
          </wp:inline>
        </w:drawing>
      </w:r>
    </w:p>
    <w:p w:rsidR="00CA7A0B" w:rsidRDefault="00CA7A0B" w:rsidP="00CA7A0B">
      <w:pPr>
        <w:pStyle w:val="Caption"/>
      </w:pPr>
      <w:r>
        <w:t xml:space="preserve">Graph </w:t>
      </w:r>
      <w:r>
        <w:fldChar w:fldCharType="begin"/>
      </w:r>
      <w:r>
        <w:instrText xml:space="preserve"> SEQ Graph \* ARABIC </w:instrText>
      </w:r>
      <w:r>
        <w:fldChar w:fldCharType="separate"/>
      </w:r>
      <w:r w:rsidR="007C470F">
        <w:rPr>
          <w:noProof/>
        </w:rPr>
        <w:t>5</w:t>
      </w:r>
      <w:r>
        <w:fldChar w:fldCharType="end"/>
      </w:r>
      <w:r>
        <w:t>:</w:t>
      </w:r>
      <w:r w:rsidRPr="00CA7A0B">
        <w:t xml:space="preserve"> </w:t>
      </w:r>
      <w:r>
        <w:t xml:space="preserve">2018 (January-May) violence performance in </w:t>
      </w:r>
      <w:r>
        <w:t>Rajshahi</w:t>
      </w:r>
      <w:r>
        <w:t>.</w:t>
      </w:r>
    </w:p>
    <w:p w:rsidR="00CA7A0B" w:rsidRPr="00CA7A0B" w:rsidRDefault="00CA7A0B" w:rsidP="00CA7A0B">
      <w:pPr>
        <w:pStyle w:val="Caption"/>
      </w:pPr>
      <w:r>
        <w:rPr>
          <w:noProof/>
        </w:rPr>
        <w:drawing>
          <wp:inline distT="0" distB="0" distL="0" distR="0">
            <wp:extent cx="2596896" cy="1920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r2.b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6896" cy="1920240"/>
                    </a:xfrm>
                    <a:prstGeom prst="rect">
                      <a:avLst/>
                    </a:prstGeom>
                  </pic:spPr>
                </pic:pic>
              </a:graphicData>
            </a:graphic>
          </wp:inline>
        </w:drawing>
      </w:r>
      <w:r>
        <w:rPr>
          <w:noProof/>
        </w:rPr>
        <w:drawing>
          <wp:inline distT="0" distB="0" distL="0" distR="0">
            <wp:extent cx="2779776" cy="1901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r3.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9776" cy="1901952"/>
                    </a:xfrm>
                    <a:prstGeom prst="rect">
                      <a:avLst/>
                    </a:prstGeom>
                  </pic:spPr>
                </pic:pic>
              </a:graphicData>
            </a:graphic>
          </wp:inline>
        </w:drawing>
      </w:r>
    </w:p>
    <w:p w:rsidR="004A6C80" w:rsidRDefault="00CA7A0B" w:rsidP="00CA7A0B">
      <w:pPr>
        <w:pStyle w:val="Caption"/>
      </w:pPr>
      <w:r>
        <w:t xml:space="preserve">Graph </w:t>
      </w:r>
      <w:r>
        <w:fldChar w:fldCharType="begin"/>
      </w:r>
      <w:r>
        <w:instrText xml:space="preserve"> SEQ Graph \* ARABIC </w:instrText>
      </w:r>
      <w:r>
        <w:fldChar w:fldCharType="separate"/>
      </w:r>
      <w:r w:rsidR="007C470F">
        <w:rPr>
          <w:noProof/>
        </w:rPr>
        <w:t>6</w:t>
      </w:r>
      <w:r>
        <w:fldChar w:fldCharType="end"/>
      </w:r>
      <w:r>
        <w:t xml:space="preserve">: </w:t>
      </w:r>
      <w:r>
        <w:t xml:space="preserve">2016 to 2017 violence performance in </w:t>
      </w:r>
      <w:r>
        <w:t>Rajshahi.</w:t>
      </w:r>
    </w:p>
    <w:p w:rsidR="00CA7A0B" w:rsidRPr="004A6C80" w:rsidRDefault="00CA7A0B" w:rsidP="004A6C80">
      <w:pPr>
        <w:rPr>
          <w:szCs w:val="32"/>
        </w:rPr>
      </w:pPr>
    </w:p>
    <w:p w:rsidR="00CA7A0B" w:rsidRPr="00A92886" w:rsidRDefault="00CA7A0B" w:rsidP="00A92886">
      <w:pPr>
        <w:rPr>
          <w:szCs w:val="32"/>
        </w:rPr>
      </w:pPr>
      <w:r>
        <w:br w:type="page"/>
      </w:r>
    </w:p>
    <w:p w:rsidR="006965B6" w:rsidRDefault="006965B6" w:rsidP="006965B6">
      <w:pPr>
        <w:pStyle w:val="thesis-bodytext"/>
        <w:numPr>
          <w:ilvl w:val="0"/>
          <w:numId w:val="13"/>
        </w:numPr>
        <w:rPr>
          <w:b/>
        </w:rPr>
      </w:pPr>
      <w:r w:rsidRPr="006965B6">
        <w:rPr>
          <w:b/>
        </w:rPr>
        <w:lastRenderedPageBreak/>
        <w:t>Principal component analysis:</w:t>
      </w:r>
    </w:p>
    <w:p w:rsidR="006965B6" w:rsidRDefault="000E01FD" w:rsidP="000E01FD">
      <w:pPr>
        <w:pStyle w:val="thesis-bodytext"/>
        <w:ind w:left="720" w:firstLine="720"/>
      </w:pPr>
      <w:r w:rsidRPr="000E01FD">
        <w:t>PCA is most commonly used to condense the information contained in a large number of original variables into a smaller set of new composite dimensions, with a minimum loss of information.</w:t>
      </w:r>
      <w:r>
        <w:t xml:space="preserve"> </w:t>
      </w:r>
      <w:r w:rsidRPr="000E01FD">
        <w:t xml:space="preserve">PCA should be used mainly for variables which are strongly correlated. If the relationship is weak between variables, PCA does not work well to reduce data. Refer to the </w:t>
      </w:r>
      <w:r w:rsidR="004A6C80">
        <w:t>correlation matrix to determine</w:t>
      </w:r>
      <w:r w:rsidRPr="000E01FD">
        <w:t>.</w:t>
      </w:r>
      <w:r>
        <w:t xml:space="preserve"> There is no other better options except PCA for m</w:t>
      </w:r>
      <w:r w:rsidRPr="000E01FD">
        <w:t xml:space="preserve">ultivariate </w:t>
      </w:r>
      <w:r>
        <w:t>a</w:t>
      </w:r>
      <w:r w:rsidRPr="000E01FD">
        <w:t>nalysis</w:t>
      </w:r>
      <w:r w:rsidR="00E167F7">
        <w:t>.</w:t>
      </w:r>
      <w:r w:rsidR="0041166E">
        <w:t xml:space="preserve"> PCA is for better p</w:t>
      </w:r>
      <w:r w:rsidR="0041166E" w:rsidRPr="0041166E">
        <w:t>erspective and less Complexity</w:t>
      </w:r>
      <w:r w:rsidR="0041166E">
        <w:t xml:space="preserve"> </w:t>
      </w:r>
      <w:r w:rsidR="0041166E" w:rsidRPr="0041166E">
        <w:t>where having too many dimensions in features</w:t>
      </w:r>
      <w:r w:rsidR="0041166E">
        <w:t xml:space="preserve"> which</w:t>
      </w:r>
      <w:r w:rsidR="0041166E" w:rsidRPr="0041166E">
        <w:t xml:space="preserve"> </w:t>
      </w:r>
      <w:r w:rsidR="0041166E">
        <w:t>may hold</w:t>
      </w:r>
      <w:r w:rsidR="0041166E" w:rsidRPr="0041166E">
        <w:t xml:space="preserve"> different scales</w:t>
      </w:r>
      <w:r w:rsidR="0041166E">
        <w:t>.</w:t>
      </w:r>
    </w:p>
    <w:p w:rsidR="00A92886" w:rsidRPr="000C0ACE" w:rsidRDefault="007C470F" w:rsidP="007C470F">
      <w:pPr>
        <w:pStyle w:val="thesis-bodytext"/>
        <w:jc w:val="center"/>
      </w:pPr>
      <w:r>
        <w:rPr>
          <w:noProof/>
        </w:rPr>
        <w:drawing>
          <wp:inline distT="0" distB="0" distL="0" distR="0">
            <wp:extent cx="2432304" cy="25237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t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2304" cy="2523744"/>
                    </a:xfrm>
                    <a:prstGeom prst="rect">
                      <a:avLst/>
                    </a:prstGeom>
                  </pic:spPr>
                </pic:pic>
              </a:graphicData>
            </a:graphic>
          </wp:inline>
        </w:drawing>
      </w:r>
      <w:r>
        <w:rPr>
          <w:noProof/>
        </w:rPr>
        <w:drawing>
          <wp:inline distT="0" distB="0" distL="0" distR="0">
            <wp:extent cx="2478024" cy="25237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at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8024" cy="2523744"/>
                    </a:xfrm>
                    <a:prstGeom prst="rect">
                      <a:avLst/>
                    </a:prstGeom>
                  </pic:spPr>
                </pic:pic>
              </a:graphicData>
            </a:graphic>
          </wp:inline>
        </w:drawing>
      </w:r>
    </w:p>
    <w:p w:rsidR="004C0566" w:rsidRDefault="004C0566" w:rsidP="007C470F">
      <w:pPr>
        <w:pStyle w:val="Caption"/>
      </w:pPr>
      <w:r>
        <w:tab/>
      </w:r>
      <w:r w:rsidRPr="004C0566">
        <w:t xml:space="preserve"> </w:t>
      </w:r>
      <w:r w:rsidR="007C470F">
        <w:t xml:space="preserve">Graph </w:t>
      </w:r>
      <w:r w:rsidR="007C470F">
        <w:fldChar w:fldCharType="begin"/>
      </w:r>
      <w:r w:rsidR="007C470F">
        <w:instrText xml:space="preserve"> SEQ Graph \* ARABIC </w:instrText>
      </w:r>
      <w:r w:rsidR="007C470F">
        <w:fldChar w:fldCharType="separate"/>
      </w:r>
      <w:r w:rsidR="007C470F">
        <w:rPr>
          <w:noProof/>
        </w:rPr>
        <w:t>7</w:t>
      </w:r>
      <w:r w:rsidR="007C470F">
        <w:fldChar w:fldCharType="end"/>
      </w:r>
      <w:r w:rsidR="007C470F">
        <w:t>: PCA of features where terror is the class.</w:t>
      </w:r>
    </w:p>
    <w:p w:rsidR="007C470F" w:rsidRDefault="007C470F" w:rsidP="007C470F">
      <w:pPr>
        <w:jc w:val="center"/>
      </w:pPr>
      <w:r>
        <w:rPr>
          <w:noProof/>
        </w:rPr>
        <w:drawing>
          <wp:inline distT="0" distB="0" distL="0" distR="0">
            <wp:extent cx="2432304" cy="25237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ca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2304" cy="2523744"/>
                    </a:xfrm>
                    <a:prstGeom prst="rect">
                      <a:avLst/>
                    </a:prstGeom>
                  </pic:spPr>
                </pic:pic>
              </a:graphicData>
            </a:graphic>
          </wp:inline>
        </w:drawing>
      </w:r>
      <w:r>
        <w:rPr>
          <w:noProof/>
        </w:rPr>
        <w:drawing>
          <wp:inline distT="0" distB="0" distL="0" distR="0">
            <wp:extent cx="2478024" cy="25237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a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78024" cy="2523744"/>
                    </a:xfrm>
                    <a:prstGeom prst="rect">
                      <a:avLst/>
                    </a:prstGeom>
                  </pic:spPr>
                </pic:pic>
              </a:graphicData>
            </a:graphic>
          </wp:inline>
        </w:drawing>
      </w:r>
    </w:p>
    <w:p w:rsidR="007C470F" w:rsidRPr="007C470F" w:rsidRDefault="007C470F" w:rsidP="007C470F">
      <w:pPr>
        <w:pStyle w:val="Caption"/>
      </w:pPr>
      <w:r>
        <w:t xml:space="preserve">Graph </w:t>
      </w:r>
      <w:r>
        <w:fldChar w:fldCharType="begin"/>
      </w:r>
      <w:r>
        <w:instrText xml:space="preserve"> SEQ Graph \* ARABIC </w:instrText>
      </w:r>
      <w:r>
        <w:fldChar w:fldCharType="separate"/>
      </w:r>
      <w:r>
        <w:rPr>
          <w:noProof/>
        </w:rPr>
        <w:t>8</w:t>
      </w:r>
      <w:r>
        <w:fldChar w:fldCharType="end"/>
      </w:r>
      <w:r>
        <w:t>:</w:t>
      </w:r>
      <w:r w:rsidRPr="007C470F">
        <w:t xml:space="preserve"> </w:t>
      </w:r>
      <w:r>
        <w:t xml:space="preserve">PCA of </w:t>
      </w:r>
      <w:r w:rsidR="007805B9">
        <w:t>all</w:t>
      </w:r>
      <w:r>
        <w:t xml:space="preserve"> </w:t>
      </w:r>
      <w:r>
        <w:t xml:space="preserve">features </w:t>
      </w:r>
      <w:r w:rsidR="007805B9">
        <w:t xml:space="preserve">including area </w:t>
      </w:r>
      <w:r>
        <w:t xml:space="preserve">where </w:t>
      </w:r>
      <w:r w:rsidR="007805B9">
        <w:t>terror</w:t>
      </w:r>
      <w:r>
        <w:t xml:space="preserve"> is the class</w:t>
      </w:r>
      <w:r>
        <w:t>.</w:t>
      </w:r>
    </w:p>
    <w:p w:rsidR="00CD51C8" w:rsidRPr="00107A8D" w:rsidRDefault="00CD51C8" w:rsidP="00FA158C">
      <w:pPr>
        <w:pStyle w:val="Title"/>
      </w:pPr>
      <w:r w:rsidRPr="00107A8D">
        <w:lastRenderedPageBreak/>
        <w:t xml:space="preserve">Chapter </w:t>
      </w:r>
      <w:r w:rsidR="00E9785A">
        <w:t>6</w:t>
      </w:r>
    </w:p>
    <w:p w:rsidR="00AF6122" w:rsidRPr="00CD51C8" w:rsidRDefault="00AF6122" w:rsidP="00CD51C8">
      <w:pPr>
        <w:pStyle w:val="Heading1"/>
      </w:pPr>
      <w:bookmarkStart w:id="17" w:name="_Toc360787111"/>
      <w:bookmarkStart w:id="18" w:name="_Toc527764828"/>
      <w:r w:rsidRPr="00CD51C8">
        <w:t>C</w:t>
      </w:r>
      <w:r w:rsidR="00CD51C8" w:rsidRPr="00CD51C8">
        <w:t>onclusion</w:t>
      </w:r>
      <w:bookmarkEnd w:id="17"/>
      <w:bookmarkEnd w:id="18"/>
    </w:p>
    <w:p w:rsidR="009D7ADC" w:rsidRPr="0003772F" w:rsidRDefault="009D7ADC" w:rsidP="000E4088">
      <w:pPr>
        <w:pStyle w:val="thesis-bodytext"/>
      </w:pPr>
      <w:r w:rsidRPr="0003772F">
        <w:t>This chapter could also be called “Conclusions and Recommendations</w:t>
      </w:r>
      <w:r w:rsidR="0054253A" w:rsidRPr="0003772F">
        <w:t>” or</w:t>
      </w:r>
      <w:r w:rsidRPr="0003772F">
        <w:t xml:space="preserve"> “Conclusions and Implications.” In general, there should be no new information presented here.  It should be a </w:t>
      </w:r>
      <w:proofErr w:type="spellStart"/>
      <w:r w:rsidRPr="0003772F">
        <w:t>syn</w:t>
      </w:r>
      <w:proofErr w:type="spellEnd"/>
      <w:r w:rsidRPr="0003772F">
        <w:t xml:space="preserve"> of information that you’ve already discussed. </w:t>
      </w:r>
    </w:p>
    <w:p w:rsidR="00AF6122" w:rsidRPr="00217F2E" w:rsidRDefault="00CD51C8" w:rsidP="00217F2E">
      <w:pPr>
        <w:rPr>
          <w:b/>
          <w:sz w:val="32"/>
        </w:rPr>
      </w:pPr>
      <w:r>
        <w:br w:type="page"/>
      </w:r>
    </w:p>
    <w:sdt>
      <w:sdtPr>
        <w:id w:val="1551727201"/>
        <w:docPartObj>
          <w:docPartGallery w:val="Bibliographies"/>
          <w:docPartUnique/>
        </w:docPartObj>
      </w:sdtPr>
      <w:sdtEndPr>
        <w:rPr>
          <w:b w:val="0"/>
          <w:sz w:val="24"/>
        </w:rPr>
      </w:sdtEndPr>
      <w:sdtContent>
        <w:p w:rsidR="00217F2E" w:rsidRPr="00217F2E" w:rsidRDefault="00217F2E" w:rsidP="004858E3">
          <w:pPr>
            <w:pStyle w:val="Heading1"/>
          </w:pPr>
          <w:r>
            <w:t>References</w:t>
          </w:r>
        </w:p>
        <w:sdt>
          <w:sdtPr>
            <w:id w:val="-573587230"/>
            <w:bibliography/>
          </w:sdtPr>
          <w:sdtContent>
            <w:p w:rsidR="00D20DAD" w:rsidRPr="00D20DAD" w:rsidRDefault="00D20DAD" w:rsidP="00D20DAD">
              <w:pPr>
                <w:pStyle w:val="Bibliography"/>
              </w:pPr>
            </w:p>
            <w:p w:rsidR="001B4C2A" w:rsidRDefault="00217F2E" w:rsidP="003111D7">
              <w:pPr>
                <w:pStyle w:val="Bibliography"/>
                <w:numPr>
                  <w:ilvl w:val="0"/>
                  <w:numId w:val="16"/>
                </w:numPr>
                <w:rPr>
                  <w:noProof/>
                  <w:szCs w:val="24"/>
                </w:rPr>
              </w:pPr>
              <w:r>
                <w:fldChar w:fldCharType="begin"/>
              </w:r>
              <w:r>
                <w:instrText xml:space="preserve"> BIBLIOGRAPHY </w:instrText>
              </w:r>
              <w:r>
                <w:fldChar w:fldCharType="separate"/>
              </w:r>
              <w:r w:rsidR="001B4C2A">
                <w:rPr>
                  <w:noProof/>
                </w:rPr>
                <w:t xml:space="preserve">Alexandra Balahur, Ralf Steinberger, Erik van der Goot, Bruno Pouliquen, Mijail Kabadjov. "Opinion Mining on Newspaper Quotations." </w:t>
              </w:r>
              <w:r w:rsidR="001B4C2A">
                <w:rPr>
                  <w:i/>
                  <w:iCs/>
                  <w:noProof/>
                </w:rPr>
                <w:t>IEEE/WIC/ACM International Joint Conferences on Web Intelligence and Intelligent Agent Technologies</w:t>
              </w:r>
              <w:r w:rsidR="001B4C2A">
                <w:rPr>
                  <w:noProof/>
                </w:rPr>
                <w:t>. 2009.</w:t>
              </w:r>
            </w:p>
            <w:p w:rsidR="001B4C2A" w:rsidRDefault="001B4C2A" w:rsidP="003111D7">
              <w:pPr>
                <w:pStyle w:val="Bibliography"/>
                <w:numPr>
                  <w:ilvl w:val="0"/>
                  <w:numId w:val="16"/>
                </w:numPr>
                <w:rPr>
                  <w:noProof/>
                </w:rPr>
              </w:pPr>
              <w:r>
                <w:rPr>
                  <w:noProof/>
                </w:rPr>
                <w:t xml:space="preserve">AUSTIN, VICTORIA J. HODGE &amp; JIM. "A Survey of Outlier Detection Methodologies." </w:t>
              </w:r>
              <w:r>
                <w:rPr>
                  <w:i/>
                  <w:iCs/>
                  <w:noProof/>
                </w:rPr>
                <w:t>Artificial Intelligence Review 22: 85–126</w:t>
              </w:r>
              <w:r>
                <w:rPr>
                  <w:noProof/>
                </w:rPr>
                <w:t xml:space="preserve"> (2004).</w:t>
              </w:r>
            </w:p>
            <w:p w:rsidR="001B4C2A" w:rsidRDefault="001B4C2A" w:rsidP="003111D7">
              <w:pPr>
                <w:pStyle w:val="Bibliography"/>
                <w:numPr>
                  <w:ilvl w:val="0"/>
                  <w:numId w:val="16"/>
                </w:numPr>
                <w:rPr>
                  <w:noProof/>
                </w:rPr>
              </w:pPr>
              <w:r>
                <w:rPr>
                  <w:noProof/>
                </w:rPr>
                <w:t xml:space="preserve">Behnke, Sven. </w:t>
              </w:r>
              <w:r>
                <w:rPr>
                  <w:i/>
                  <w:iCs/>
                  <w:noProof/>
                </w:rPr>
                <w:t>Hierarchical Neural Networks for Image Interpretation</w:t>
              </w:r>
              <w:r>
                <w:rPr>
                  <w:noProof/>
                </w:rPr>
                <w:t>. California: Springer, 2003.</w:t>
              </w:r>
            </w:p>
            <w:p w:rsidR="001B4C2A" w:rsidRDefault="001B4C2A" w:rsidP="003111D7">
              <w:pPr>
                <w:pStyle w:val="Bibliography"/>
                <w:numPr>
                  <w:ilvl w:val="0"/>
                  <w:numId w:val="16"/>
                </w:numPr>
                <w:rPr>
                  <w:noProof/>
                </w:rPr>
              </w:pPr>
              <w:r>
                <w:rPr>
                  <w:noProof/>
                </w:rPr>
                <w:t xml:space="preserve">Boris Knyazev, Erhardt Barth and Thomas Martinetz, Bauman Moscow. "Recursive Autoconvolution for Unsupervised Learning of Convolutional Neural Networks." </w:t>
              </w:r>
              <w:r>
                <w:rPr>
                  <w:i/>
                  <w:iCs/>
                  <w:noProof/>
                </w:rPr>
                <w:t>Institut für Neuro- und Bioinformatik,</w:t>
              </w:r>
              <w:r>
                <w:rPr>
                  <w:noProof/>
                </w:rPr>
                <w:t xml:space="preserve"> (2017).</w:t>
              </w:r>
            </w:p>
            <w:p w:rsidR="001B4C2A" w:rsidRDefault="001B4C2A" w:rsidP="003111D7">
              <w:pPr>
                <w:pStyle w:val="Bibliography"/>
                <w:numPr>
                  <w:ilvl w:val="0"/>
                  <w:numId w:val="16"/>
                </w:numPr>
                <w:rPr>
                  <w:noProof/>
                </w:rPr>
              </w:pPr>
              <w:r>
                <w:rPr>
                  <w:noProof/>
                </w:rPr>
                <w:t>Croft, Jay M. Ponte and W. Bruce. "A Language Modeling Approach to Information Retrieval." Ed. SIGIR. Melbourne, Australia, 1993.</w:t>
              </w:r>
            </w:p>
            <w:p w:rsidR="001B4C2A" w:rsidRDefault="001B4C2A" w:rsidP="003111D7">
              <w:pPr>
                <w:pStyle w:val="Bibliography"/>
                <w:numPr>
                  <w:ilvl w:val="0"/>
                  <w:numId w:val="16"/>
                </w:numPr>
                <w:rPr>
                  <w:noProof/>
                </w:rPr>
              </w:pPr>
              <w:r>
                <w:rPr>
                  <w:noProof/>
                </w:rPr>
                <w:t xml:space="preserve">Dan Li, Kerry D. Wong, Yu Hen Hu, and Akbar M. Sayeed. </w:t>
              </w:r>
              <w:r>
                <w:rPr>
                  <w:i/>
                  <w:iCs/>
                  <w:noProof/>
                </w:rPr>
                <w:t>Detection, Classification, and Tracking of Targets</w:t>
              </w:r>
              <w:r>
                <w:rPr>
                  <w:noProof/>
                </w:rPr>
                <w:t>. BARCLAY: IEEE SIGNAL PROCESSING MAGAZINE, 2002.</w:t>
              </w:r>
            </w:p>
            <w:p w:rsidR="001B4C2A" w:rsidRDefault="001B4C2A" w:rsidP="003111D7">
              <w:pPr>
                <w:pStyle w:val="Bibliography"/>
                <w:numPr>
                  <w:ilvl w:val="0"/>
                  <w:numId w:val="16"/>
                </w:numPr>
                <w:rPr>
                  <w:noProof/>
                </w:rPr>
              </w:pPr>
              <w:r>
                <w:rPr>
                  <w:noProof/>
                </w:rPr>
                <w:t xml:space="preserve">Dewan Md. Farid, and Jerome Darmont, Mohammad Zahidur Rahman. "Attribute Weighting with Adaptive NBTree for." </w:t>
              </w:r>
              <w:r>
                <w:rPr>
                  <w:i/>
                  <w:iCs/>
                  <w:noProof/>
                </w:rPr>
                <w:t>International Journal of Computer Science and Information Security,Vol. 8, No. 1</w:t>
              </w:r>
              <w:r>
                <w:rPr>
                  <w:noProof/>
                </w:rPr>
                <w:t xml:space="preserve"> (2010).</w:t>
              </w:r>
            </w:p>
            <w:p w:rsidR="001B4C2A" w:rsidRDefault="001B4C2A" w:rsidP="003111D7">
              <w:pPr>
                <w:pStyle w:val="Bibliography"/>
                <w:numPr>
                  <w:ilvl w:val="0"/>
                  <w:numId w:val="16"/>
                </w:numPr>
                <w:rPr>
                  <w:noProof/>
                </w:rPr>
              </w:pPr>
              <w:r>
                <w:rPr>
                  <w:noProof/>
                </w:rPr>
                <w:t xml:space="preserve">Jay Gandhi, Amit Thakkar, Purvi Prajapati. "Study on the Different Technique of Concept Drift and Novel." </w:t>
              </w:r>
              <w:r>
                <w:rPr>
                  <w:i/>
                  <w:iCs/>
                  <w:noProof/>
                </w:rPr>
                <w:t>International Journal of Innovative and Emerging Research in Engineering, Volume 2, Issue 1</w:t>
              </w:r>
              <w:r>
                <w:rPr>
                  <w:noProof/>
                </w:rPr>
                <w:t xml:space="preserve"> (2015).</w:t>
              </w:r>
            </w:p>
            <w:p w:rsidR="001B4C2A" w:rsidRDefault="001B4C2A" w:rsidP="003111D7">
              <w:pPr>
                <w:pStyle w:val="Bibliography"/>
                <w:numPr>
                  <w:ilvl w:val="0"/>
                  <w:numId w:val="16"/>
                </w:numPr>
                <w:rPr>
                  <w:noProof/>
                </w:rPr>
              </w:pPr>
              <w:r>
                <w:rPr>
                  <w:noProof/>
                </w:rPr>
                <w:t xml:space="preserve">K. M. Azharul Hasan, Al-Mahmud, Amit Mondal, Amit Saha. "RECOGNIZING BANGLA GRAMMAR USING PREDICTIVE PARSER." </w:t>
              </w:r>
              <w:r>
                <w:rPr>
                  <w:i/>
                  <w:iCs/>
                  <w:noProof/>
                </w:rPr>
                <w:t>International Journal of Computer Science &amp; Information Technology (IJCSIT) Vol 3, No 6</w:t>
              </w:r>
              <w:r>
                <w:rPr>
                  <w:noProof/>
                </w:rPr>
                <w:t xml:space="preserve"> (2011).</w:t>
              </w:r>
            </w:p>
            <w:p w:rsidR="001B4C2A" w:rsidRDefault="001B4C2A" w:rsidP="003111D7">
              <w:pPr>
                <w:pStyle w:val="Bibliography"/>
                <w:numPr>
                  <w:ilvl w:val="0"/>
                  <w:numId w:val="16"/>
                </w:numPr>
                <w:rPr>
                  <w:noProof/>
                </w:rPr>
              </w:pPr>
              <w:r>
                <w:rPr>
                  <w:noProof/>
                </w:rPr>
                <w:t xml:space="preserve">Lee, Bo Pang and Lillian. "Opinion Mining and Sentiment Analysis." </w:t>
              </w:r>
              <w:r>
                <w:rPr>
                  <w:i/>
                  <w:iCs/>
                  <w:noProof/>
                </w:rPr>
                <w:t>Foundations and TrendsR in Information Retrieval Vol. 2, Nos. 1–2 (2008) 1–135</w:t>
              </w:r>
              <w:r>
                <w:rPr>
                  <w:noProof/>
                </w:rPr>
                <w:t xml:space="preserve"> (2008).</w:t>
              </w:r>
            </w:p>
            <w:p w:rsidR="001B4C2A" w:rsidRDefault="001B4C2A" w:rsidP="003111D7">
              <w:pPr>
                <w:pStyle w:val="Bibliography"/>
                <w:numPr>
                  <w:ilvl w:val="0"/>
                  <w:numId w:val="16"/>
                </w:numPr>
                <w:rPr>
                  <w:noProof/>
                </w:rPr>
              </w:pPr>
              <w:r>
                <w:rPr>
                  <w:noProof/>
                </w:rPr>
                <w:t xml:space="preserve">Mandic, Scott C. Douglas &amp; Danilo P. "AUTOCONVOLUTION AND PANORAMA: AUGMENTING SECOND-ORDER SIGNAL." </w:t>
              </w:r>
              <w:r>
                <w:rPr>
                  <w:i/>
                  <w:iCs/>
                  <w:noProof/>
                </w:rPr>
                <w:t>IEEE</w:t>
              </w:r>
              <w:r>
                <w:rPr>
                  <w:noProof/>
                </w:rPr>
                <w:t>. Ed. Speech and Signal Processing International Conference on Acoustic. 2014.</w:t>
              </w:r>
            </w:p>
            <w:p w:rsidR="001B4C2A" w:rsidRDefault="001B4C2A" w:rsidP="003111D7">
              <w:pPr>
                <w:pStyle w:val="Bibliography"/>
                <w:numPr>
                  <w:ilvl w:val="0"/>
                  <w:numId w:val="16"/>
                </w:numPr>
                <w:rPr>
                  <w:noProof/>
                </w:rPr>
              </w:pPr>
              <w:r>
                <w:rPr>
                  <w:noProof/>
                </w:rPr>
                <w:t>Markos Markou</w:t>
              </w:r>
              <w:r>
                <w:rPr>
                  <w:rFonts w:ascii="Cambria Math" w:hAnsi="Cambria Math" w:cs="Cambria Math"/>
                  <w:noProof/>
                </w:rPr>
                <w:t>∗</w:t>
              </w:r>
              <w:r>
                <w:rPr>
                  <w:noProof/>
                </w:rPr>
                <w:t xml:space="preserve">, Sameer Singh. "Noveltydetection: a review—part 1: statistical approaches." </w:t>
              </w:r>
              <w:r>
                <w:rPr>
                  <w:i/>
                  <w:iCs/>
                  <w:noProof/>
                </w:rPr>
                <w:t>Signal Processing 83, 2481 – 2497</w:t>
              </w:r>
              <w:r>
                <w:rPr>
                  <w:noProof/>
                </w:rPr>
                <w:t xml:space="preserve"> (2003).</w:t>
              </w:r>
            </w:p>
            <w:p w:rsidR="001B4C2A" w:rsidRDefault="001B4C2A" w:rsidP="003111D7">
              <w:pPr>
                <w:pStyle w:val="Bibliography"/>
                <w:numPr>
                  <w:ilvl w:val="0"/>
                  <w:numId w:val="16"/>
                </w:numPr>
                <w:rPr>
                  <w:noProof/>
                </w:rPr>
              </w:pPr>
              <w:r>
                <w:rPr>
                  <w:noProof/>
                </w:rPr>
                <w:t xml:space="preserve">—. "Noveltydetection: a review—part 2: neural network based approaches." </w:t>
              </w:r>
              <w:r>
                <w:rPr>
                  <w:i/>
                  <w:iCs/>
                  <w:noProof/>
                </w:rPr>
                <w:t>Signal Processing 83,2499 – 2521</w:t>
              </w:r>
              <w:r>
                <w:rPr>
                  <w:noProof/>
                </w:rPr>
                <w:t xml:space="preserve"> (2003).</w:t>
              </w:r>
            </w:p>
            <w:p w:rsidR="001B4C2A" w:rsidRDefault="001B4C2A" w:rsidP="003111D7">
              <w:pPr>
                <w:pStyle w:val="Bibliography"/>
                <w:numPr>
                  <w:ilvl w:val="0"/>
                  <w:numId w:val="16"/>
                </w:numPr>
                <w:rPr>
                  <w:noProof/>
                </w:rPr>
              </w:pPr>
              <w:r>
                <w:rPr>
                  <w:noProof/>
                </w:rPr>
                <w:t xml:space="preserve">Mohammad M. Masud, Jing Gao, Latifur Khan, Jiawei Han, Bhavani Thuraisingham. "Classification and Novel Class Detection in Concept-Drifting Data Streams under Time Constraints." </w:t>
              </w:r>
              <w:r>
                <w:rPr>
                  <w:i/>
                  <w:iCs/>
                  <w:noProof/>
                </w:rPr>
                <w:t>IEEE TRANSACTIONS ON KNOWLEDGE AND DATA ENGINEERING, VOL. 23, NO. 6</w:t>
              </w:r>
              <w:r>
                <w:rPr>
                  <w:noProof/>
                </w:rPr>
                <w:t xml:space="preserve"> (2011).</w:t>
              </w:r>
            </w:p>
            <w:p w:rsidR="001B4C2A" w:rsidRDefault="001B4C2A" w:rsidP="003111D7">
              <w:pPr>
                <w:pStyle w:val="Bibliography"/>
                <w:numPr>
                  <w:ilvl w:val="0"/>
                  <w:numId w:val="16"/>
                </w:numPr>
                <w:rPr>
                  <w:noProof/>
                </w:rPr>
              </w:pPr>
              <w:r>
                <w:rPr>
                  <w:noProof/>
                </w:rPr>
                <w:t>Mohammed Moshiul Hoque, Muhammad Masroor Ali. "Context-Sensitive Phrase Structure Rule for Structural." (n.d.).</w:t>
              </w:r>
            </w:p>
            <w:p w:rsidR="001B4C2A" w:rsidRDefault="001B4C2A" w:rsidP="003111D7">
              <w:pPr>
                <w:pStyle w:val="Bibliography"/>
                <w:numPr>
                  <w:ilvl w:val="0"/>
                  <w:numId w:val="16"/>
                </w:numPr>
                <w:rPr>
                  <w:noProof/>
                </w:rPr>
              </w:pPr>
              <w:r>
                <w:rPr>
                  <w:noProof/>
                </w:rPr>
                <w:t xml:space="preserve">Nath, Shyam Varan. "Crime Pattern Detection Using Data Mining." </w:t>
              </w:r>
              <w:r>
                <w:rPr>
                  <w:i/>
                  <w:iCs/>
                  <w:noProof/>
                </w:rPr>
                <w:t>Proceedings of the 2006 IEEE/WIC/ACM International Conference</w:t>
              </w:r>
              <w:r>
                <w:rPr>
                  <w:noProof/>
                </w:rPr>
                <w:t>. Florida: IEEE, 2006.</w:t>
              </w:r>
            </w:p>
            <w:p w:rsidR="001B4C2A" w:rsidRDefault="001B4C2A" w:rsidP="003111D7">
              <w:pPr>
                <w:pStyle w:val="Bibliography"/>
                <w:numPr>
                  <w:ilvl w:val="0"/>
                  <w:numId w:val="16"/>
                </w:numPr>
                <w:rPr>
                  <w:noProof/>
                </w:rPr>
              </w:pPr>
              <w:r>
                <w:rPr>
                  <w:noProof/>
                </w:rPr>
                <w:lastRenderedPageBreak/>
                <w:t xml:space="preserve">Sajith Kecheril Sadanandan, Petter Ranefall &amp; Carolina Wählby. "Automated Training of Deep Convolutional Neural Networks for Cell Segmentation." </w:t>
              </w:r>
              <w:r>
                <w:rPr>
                  <w:i/>
                  <w:iCs/>
                  <w:noProof/>
                </w:rPr>
                <w:t>Springer</w:t>
              </w:r>
              <w:r>
                <w:rPr>
                  <w:noProof/>
                </w:rPr>
                <w:t>. Ed. Sylvie Le Guyader. SciLifeLab, Uppsala, Sweden: Springer, 2017.</w:t>
              </w:r>
            </w:p>
            <w:p w:rsidR="001B4C2A" w:rsidRDefault="001B4C2A" w:rsidP="003111D7">
              <w:pPr>
                <w:pStyle w:val="Bibliography"/>
                <w:numPr>
                  <w:ilvl w:val="0"/>
                  <w:numId w:val="16"/>
                </w:numPr>
                <w:rPr>
                  <w:noProof/>
                </w:rPr>
              </w:pPr>
              <w:r>
                <w:rPr>
                  <w:noProof/>
                </w:rPr>
                <w:t xml:space="preserve">W. Lam, * H. M. L. Meng, K. L. Wong, J. C. H. Yen. "Using Contextual Analysis for News." </w:t>
              </w:r>
              <w:r>
                <w:rPr>
                  <w:i/>
                  <w:iCs/>
                  <w:noProof/>
                </w:rPr>
                <w:t>INTERNATIONAL JOURNAL OF INTELLIGENT SYSTEMS, VOL. 16, 525546</w:t>
              </w:r>
              <w:r>
                <w:rPr>
                  <w:noProof/>
                </w:rPr>
                <w:t xml:space="preserve"> (2001).</w:t>
              </w:r>
            </w:p>
            <w:p w:rsidR="001B4C2A" w:rsidRDefault="001B4C2A" w:rsidP="003111D7">
              <w:pPr>
                <w:pStyle w:val="Bibliography"/>
                <w:numPr>
                  <w:ilvl w:val="0"/>
                  <w:numId w:val="16"/>
                </w:numPr>
                <w:rPr>
                  <w:noProof/>
                </w:rPr>
              </w:pPr>
              <w:r>
                <w:rPr>
                  <w:noProof/>
                </w:rPr>
                <w:t xml:space="preserve">Wu, Nan Li and Desheng Dash. "Using text mining and sentiment analysis for online forums hotspot detection." </w:t>
              </w:r>
              <w:r>
                <w:rPr>
                  <w:i/>
                  <w:iCs/>
                  <w:noProof/>
                </w:rPr>
                <w:t>Decision Support Systems</w:t>
              </w:r>
              <w:r>
                <w:rPr>
                  <w:noProof/>
                </w:rPr>
                <w:t xml:space="preserve"> (2009).</w:t>
              </w:r>
            </w:p>
            <w:p w:rsidR="00217F2E" w:rsidRDefault="00217F2E" w:rsidP="001B4C2A">
              <w:r>
                <w:rPr>
                  <w:b/>
                  <w:bCs/>
                  <w:noProof/>
                </w:rPr>
                <w:fldChar w:fldCharType="end"/>
              </w:r>
            </w:p>
          </w:sdtContent>
        </w:sdt>
      </w:sdtContent>
    </w:sdt>
    <w:p w:rsidR="00217F2E" w:rsidRDefault="00217F2E"/>
    <w:p w:rsidR="00217F2E" w:rsidRDefault="00217F2E"/>
    <w:p w:rsidR="009854CD" w:rsidRDefault="009854CD" w:rsidP="003D01F2">
      <w:pPr>
        <w:pStyle w:val="thesis-bodytext"/>
      </w:pPr>
    </w:p>
    <w:p w:rsidR="00CD51C8" w:rsidRDefault="00CD51C8" w:rsidP="00A04969">
      <w:pPr>
        <w:pStyle w:val="thesis-reference"/>
        <w:rPr>
          <w:b/>
          <w:sz w:val="32"/>
        </w:rPr>
      </w:pPr>
      <w:r>
        <w:br w:type="page"/>
      </w:r>
    </w:p>
    <w:p w:rsidR="001E34AC" w:rsidRDefault="001E34AC" w:rsidP="00CD51C8">
      <w:pPr>
        <w:pStyle w:val="Heading1"/>
      </w:pPr>
      <w:bookmarkStart w:id="19" w:name="_Toc360787113"/>
      <w:bookmarkStart w:id="20" w:name="_Toc527764830"/>
      <w:r w:rsidRPr="0003772F">
        <w:lastRenderedPageBreak/>
        <w:t>Appendi</w:t>
      </w:r>
      <w:r w:rsidR="008A33A8" w:rsidRPr="0003772F">
        <w:t>x A</w:t>
      </w:r>
      <w:bookmarkEnd w:id="19"/>
      <w:bookmarkEnd w:id="20"/>
    </w:p>
    <w:p w:rsidR="009156FC" w:rsidRPr="0003772F" w:rsidRDefault="000D2EE2" w:rsidP="000E4088">
      <w:pPr>
        <w:pStyle w:val="thesis-bodytext"/>
      </w:pPr>
      <w:r w:rsidRPr="0003772F">
        <w:t>Type or paste</w:t>
      </w:r>
      <w:r w:rsidR="009156FC" w:rsidRPr="0003772F">
        <w:t xml:space="preserve"> your appendices here.</w:t>
      </w:r>
      <w:r w:rsidR="001E34AC" w:rsidRPr="0003772F">
        <w:t xml:space="preserve"> Appendices are a place to organize and include all of the “extra” material that is important to your research work but that is too detailed for the main text.  Examples can include: specific analytical methods, computer code, </w:t>
      </w:r>
      <w:r w:rsidR="008A33A8" w:rsidRPr="0003772F">
        <w:t>spreadsheets of data, details of statistical analyses, etc.  But, these materials do not speak for themselves.  There should be a reference to these materials from the main chapters (complete details included in Appendix A) and there should be some text at the beginning of each appendix to briefly explain what the information is and means that is included in that appendix.</w:t>
      </w:r>
    </w:p>
    <w:p w:rsidR="00561462" w:rsidRPr="0003772F" w:rsidRDefault="00561462" w:rsidP="001E34AC">
      <w:pPr>
        <w:pStyle w:val="thesis-bodytext"/>
      </w:pPr>
    </w:p>
    <w:sectPr w:rsidR="00561462" w:rsidRPr="0003772F" w:rsidSect="00940604">
      <w:pgSz w:w="11907" w:h="16839" w:code="9"/>
      <w:pgMar w:top="1440" w:right="1440" w:bottom="1440" w:left="1814" w:header="720" w:footer="106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379" w:rsidRDefault="00D57379">
      <w:r>
        <w:separator/>
      </w:r>
    </w:p>
  </w:endnote>
  <w:endnote w:type="continuationSeparator" w:id="0">
    <w:p w:rsidR="00D57379" w:rsidRDefault="00D57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914" w:rsidRDefault="00B46914" w:rsidP="00194F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46914" w:rsidRDefault="00B469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914" w:rsidRDefault="00B46914" w:rsidP="00194F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B46914" w:rsidRDefault="00B469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914" w:rsidRDefault="00B46914" w:rsidP="00DB7D97">
    <w:pPr>
      <w:pStyle w:val="Footer"/>
      <w:spacing w:before="240"/>
    </w:pPr>
    <w:r>
      <w:tab/>
    </w:r>
    <w:r>
      <w:rPr>
        <w:rStyle w:val="PageNumber"/>
      </w:rPr>
      <w:fldChar w:fldCharType="begin"/>
    </w:r>
    <w:r>
      <w:rPr>
        <w:rStyle w:val="PageNumber"/>
      </w:rPr>
      <w:instrText xml:space="preserve"> PAGE </w:instrText>
    </w:r>
    <w:r>
      <w:rPr>
        <w:rStyle w:val="PageNumber"/>
      </w:rPr>
      <w:fldChar w:fldCharType="separate"/>
    </w:r>
    <w:r w:rsidR="006C1362">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379" w:rsidRDefault="00D57379">
      <w:r>
        <w:separator/>
      </w:r>
    </w:p>
  </w:footnote>
  <w:footnote w:type="continuationSeparator" w:id="0">
    <w:p w:rsidR="00D57379" w:rsidRDefault="00D573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67DF"/>
    <w:multiLevelType w:val="hybridMultilevel"/>
    <w:tmpl w:val="3F5293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8F4FF8"/>
    <w:multiLevelType w:val="hybridMultilevel"/>
    <w:tmpl w:val="23EA3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263D5"/>
    <w:multiLevelType w:val="multilevel"/>
    <w:tmpl w:val="5EA8E9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D56568"/>
    <w:multiLevelType w:val="hybridMultilevel"/>
    <w:tmpl w:val="31FCFB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6566F"/>
    <w:multiLevelType w:val="hybridMultilevel"/>
    <w:tmpl w:val="7092E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EB6BF1"/>
    <w:multiLevelType w:val="hybridMultilevel"/>
    <w:tmpl w:val="19204836"/>
    <w:lvl w:ilvl="0" w:tplc="933860F2">
      <w:start w:val="1"/>
      <w:numFmt w:val="bullet"/>
      <w:pStyle w:val="thesi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3E18F3"/>
    <w:multiLevelType w:val="hybridMultilevel"/>
    <w:tmpl w:val="CF88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43A48"/>
    <w:multiLevelType w:val="hybridMultilevel"/>
    <w:tmpl w:val="2D1C1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2416F"/>
    <w:multiLevelType w:val="hybridMultilevel"/>
    <w:tmpl w:val="7C8CAC18"/>
    <w:lvl w:ilvl="0" w:tplc="FDB6DE56">
      <w:start w:val="1"/>
      <w:numFmt w:val="bullet"/>
      <w:lvlText w:val=""/>
      <w:lvlJc w:val="left"/>
      <w:pPr>
        <w:tabs>
          <w:tab w:val="num" w:pos="1224"/>
        </w:tabs>
        <w:ind w:left="1224" w:hanging="360"/>
      </w:pPr>
      <w:rPr>
        <w:rFonts w:ascii="Symbol" w:eastAsia="Times New Roman" w:hAnsi="Symbol" w:cs="Times New Roman"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9" w15:restartNumberingAfterBreak="0">
    <w:nsid w:val="57676111"/>
    <w:multiLevelType w:val="hybridMultilevel"/>
    <w:tmpl w:val="1586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E0C29"/>
    <w:multiLevelType w:val="hybridMultilevel"/>
    <w:tmpl w:val="46EC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CD548C"/>
    <w:multiLevelType w:val="hybridMultilevel"/>
    <w:tmpl w:val="188C1230"/>
    <w:lvl w:ilvl="0" w:tplc="0EF2B64C">
      <w:start w:val="1"/>
      <w:numFmt w:val="decimal"/>
      <w:pStyle w:val="TOC1"/>
      <w:lvlText w:val="%1."/>
      <w:lvlJc w:val="left"/>
      <w:pPr>
        <w:ind w:left="720" w:hanging="360"/>
      </w:pPr>
      <w:rPr>
        <w:rFonts w:ascii="Times New Roman" w:hAnsi="Times New Roman" w:hint="default"/>
        <w:b w:val="0"/>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7FA2A11"/>
    <w:multiLevelType w:val="multilevel"/>
    <w:tmpl w:val="EEA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A388D"/>
    <w:multiLevelType w:val="multilevel"/>
    <w:tmpl w:val="3F5293E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793146"/>
    <w:multiLevelType w:val="hybridMultilevel"/>
    <w:tmpl w:val="B8F2BD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0"/>
  </w:num>
  <w:num w:numId="4">
    <w:abstractNumId w:val="13"/>
  </w:num>
  <w:num w:numId="5">
    <w:abstractNumId w:val="5"/>
  </w:num>
  <w:num w:numId="6">
    <w:abstractNumId w:val="8"/>
  </w:num>
  <w:num w:numId="7">
    <w:abstractNumId w:val="11"/>
  </w:num>
  <w:num w:numId="8">
    <w:abstractNumId w:val="11"/>
    <w:lvlOverride w:ilvl="0">
      <w:startOverride w:val="1"/>
    </w:lvlOverride>
  </w:num>
  <w:num w:numId="9">
    <w:abstractNumId w:val="2"/>
  </w:num>
  <w:num w:numId="10">
    <w:abstractNumId w:val="1"/>
  </w:num>
  <w:num w:numId="11">
    <w:abstractNumId w:val="7"/>
  </w:num>
  <w:num w:numId="12">
    <w:abstractNumId w:val="3"/>
  </w:num>
  <w:num w:numId="13">
    <w:abstractNumId w:val="14"/>
  </w:num>
  <w:num w:numId="14">
    <w:abstractNumId w:val="1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672D"/>
    <w:rsid w:val="00002058"/>
    <w:rsid w:val="00004BFC"/>
    <w:rsid w:val="00005D67"/>
    <w:rsid w:val="00007A6A"/>
    <w:rsid w:val="000175A7"/>
    <w:rsid w:val="00017772"/>
    <w:rsid w:val="00023EA8"/>
    <w:rsid w:val="00024883"/>
    <w:rsid w:val="000263C7"/>
    <w:rsid w:val="000271A0"/>
    <w:rsid w:val="00034BF7"/>
    <w:rsid w:val="0003772F"/>
    <w:rsid w:val="000419A0"/>
    <w:rsid w:val="000421CF"/>
    <w:rsid w:val="000438FC"/>
    <w:rsid w:val="000462ED"/>
    <w:rsid w:val="000621E6"/>
    <w:rsid w:val="00062EB3"/>
    <w:rsid w:val="000740EE"/>
    <w:rsid w:val="00097DC9"/>
    <w:rsid w:val="00097FA1"/>
    <w:rsid w:val="000B191E"/>
    <w:rsid w:val="000C0ACE"/>
    <w:rsid w:val="000C2CAB"/>
    <w:rsid w:val="000D22FC"/>
    <w:rsid w:val="000D2937"/>
    <w:rsid w:val="000D2EE2"/>
    <w:rsid w:val="000D3B89"/>
    <w:rsid w:val="000E01FD"/>
    <w:rsid w:val="000E3691"/>
    <w:rsid w:val="000E4088"/>
    <w:rsid w:val="000F0CCB"/>
    <w:rsid w:val="000F19ED"/>
    <w:rsid w:val="000F6F1E"/>
    <w:rsid w:val="000F7AD9"/>
    <w:rsid w:val="00105CAB"/>
    <w:rsid w:val="00107A8D"/>
    <w:rsid w:val="00111E3A"/>
    <w:rsid w:val="0011589D"/>
    <w:rsid w:val="001163C9"/>
    <w:rsid w:val="00124221"/>
    <w:rsid w:val="00127365"/>
    <w:rsid w:val="001276D2"/>
    <w:rsid w:val="00140F52"/>
    <w:rsid w:val="001418E4"/>
    <w:rsid w:val="00142C6E"/>
    <w:rsid w:val="001501EE"/>
    <w:rsid w:val="001521A3"/>
    <w:rsid w:val="0015578C"/>
    <w:rsid w:val="00165CE1"/>
    <w:rsid w:val="001737E3"/>
    <w:rsid w:val="00182947"/>
    <w:rsid w:val="00190900"/>
    <w:rsid w:val="0019093E"/>
    <w:rsid w:val="001949EC"/>
    <w:rsid w:val="00194F77"/>
    <w:rsid w:val="001963C0"/>
    <w:rsid w:val="001A295F"/>
    <w:rsid w:val="001A3922"/>
    <w:rsid w:val="001A71B8"/>
    <w:rsid w:val="001B4C2A"/>
    <w:rsid w:val="001B5A87"/>
    <w:rsid w:val="001B69C9"/>
    <w:rsid w:val="001B7D7F"/>
    <w:rsid w:val="001C0B80"/>
    <w:rsid w:val="001C4B49"/>
    <w:rsid w:val="001C6289"/>
    <w:rsid w:val="001C7164"/>
    <w:rsid w:val="001D3723"/>
    <w:rsid w:val="001E34AC"/>
    <w:rsid w:val="001E3611"/>
    <w:rsid w:val="002039E9"/>
    <w:rsid w:val="00213301"/>
    <w:rsid w:val="00213F98"/>
    <w:rsid w:val="00215AC8"/>
    <w:rsid w:val="002173FB"/>
    <w:rsid w:val="00217F2E"/>
    <w:rsid w:val="00222254"/>
    <w:rsid w:val="00224C12"/>
    <w:rsid w:val="00225001"/>
    <w:rsid w:val="00225746"/>
    <w:rsid w:val="00225E53"/>
    <w:rsid w:val="00244655"/>
    <w:rsid w:val="00246673"/>
    <w:rsid w:val="0024728D"/>
    <w:rsid w:val="00264519"/>
    <w:rsid w:val="00264564"/>
    <w:rsid w:val="002647CA"/>
    <w:rsid w:val="00265A36"/>
    <w:rsid w:val="002703E9"/>
    <w:rsid w:val="00271476"/>
    <w:rsid w:val="0027585C"/>
    <w:rsid w:val="0027674D"/>
    <w:rsid w:val="00281404"/>
    <w:rsid w:val="002827ED"/>
    <w:rsid w:val="00285C13"/>
    <w:rsid w:val="00291256"/>
    <w:rsid w:val="002A6E4C"/>
    <w:rsid w:val="002C27E3"/>
    <w:rsid w:val="002C57F6"/>
    <w:rsid w:val="002D3C21"/>
    <w:rsid w:val="002D559C"/>
    <w:rsid w:val="002D6487"/>
    <w:rsid w:val="002F07C3"/>
    <w:rsid w:val="002F3039"/>
    <w:rsid w:val="002F3B06"/>
    <w:rsid w:val="002F4FB9"/>
    <w:rsid w:val="002F5864"/>
    <w:rsid w:val="002F6B26"/>
    <w:rsid w:val="003111D7"/>
    <w:rsid w:val="0031627A"/>
    <w:rsid w:val="00317514"/>
    <w:rsid w:val="00317B05"/>
    <w:rsid w:val="0032024F"/>
    <w:rsid w:val="00324939"/>
    <w:rsid w:val="0033147F"/>
    <w:rsid w:val="003315A5"/>
    <w:rsid w:val="003319E8"/>
    <w:rsid w:val="00334450"/>
    <w:rsid w:val="00334DC1"/>
    <w:rsid w:val="00336971"/>
    <w:rsid w:val="003457F8"/>
    <w:rsid w:val="003476FF"/>
    <w:rsid w:val="00352575"/>
    <w:rsid w:val="00355094"/>
    <w:rsid w:val="00355A1C"/>
    <w:rsid w:val="0036075D"/>
    <w:rsid w:val="00363FC4"/>
    <w:rsid w:val="003647AD"/>
    <w:rsid w:val="00365B30"/>
    <w:rsid w:val="00367003"/>
    <w:rsid w:val="003671DF"/>
    <w:rsid w:val="0037098E"/>
    <w:rsid w:val="003717BB"/>
    <w:rsid w:val="003744EF"/>
    <w:rsid w:val="003760E3"/>
    <w:rsid w:val="003A58B4"/>
    <w:rsid w:val="003B1BE4"/>
    <w:rsid w:val="003C0D1D"/>
    <w:rsid w:val="003C5EB0"/>
    <w:rsid w:val="003D01F2"/>
    <w:rsid w:val="003D5E27"/>
    <w:rsid w:val="003D6591"/>
    <w:rsid w:val="003E2978"/>
    <w:rsid w:val="003F39EF"/>
    <w:rsid w:val="00400B1F"/>
    <w:rsid w:val="00406D48"/>
    <w:rsid w:val="0041035B"/>
    <w:rsid w:val="0041166E"/>
    <w:rsid w:val="004125DA"/>
    <w:rsid w:val="00415A12"/>
    <w:rsid w:val="00422456"/>
    <w:rsid w:val="00424DF4"/>
    <w:rsid w:val="00427278"/>
    <w:rsid w:val="00431798"/>
    <w:rsid w:val="004334DC"/>
    <w:rsid w:val="004339C4"/>
    <w:rsid w:val="00435C2A"/>
    <w:rsid w:val="00446BB1"/>
    <w:rsid w:val="00447947"/>
    <w:rsid w:val="004554A4"/>
    <w:rsid w:val="00457C82"/>
    <w:rsid w:val="00463B12"/>
    <w:rsid w:val="004670B8"/>
    <w:rsid w:val="00471712"/>
    <w:rsid w:val="004732E4"/>
    <w:rsid w:val="00473E8E"/>
    <w:rsid w:val="004858E3"/>
    <w:rsid w:val="0049602F"/>
    <w:rsid w:val="00496B37"/>
    <w:rsid w:val="004A08F6"/>
    <w:rsid w:val="004A4CEB"/>
    <w:rsid w:val="004A6763"/>
    <w:rsid w:val="004A6C80"/>
    <w:rsid w:val="004A7901"/>
    <w:rsid w:val="004B46F1"/>
    <w:rsid w:val="004B4D6B"/>
    <w:rsid w:val="004B6BC5"/>
    <w:rsid w:val="004C0566"/>
    <w:rsid w:val="004C365A"/>
    <w:rsid w:val="004C51F5"/>
    <w:rsid w:val="004C5F5A"/>
    <w:rsid w:val="004D1AD9"/>
    <w:rsid w:val="004D4002"/>
    <w:rsid w:val="004D420F"/>
    <w:rsid w:val="004D4E35"/>
    <w:rsid w:val="004E33FA"/>
    <w:rsid w:val="004E692E"/>
    <w:rsid w:val="004E742D"/>
    <w:rsid w:val="004F34A7"/>
    <w:rsid w:val="004F4096"/>
    <w:rsid w:val="004F74A2"/>
    <w:rsid w:val="00506541"/>
    <w:rsid w:val="0051294F"/>
    <w:rsid w:val="00530FFF"/>
    <w:rsid w:val="00535768"/>
    <w:rsid w:val="00535846"/>
    <w:rsid w:val="005423BD"/>
    <w:rsid w:val="0054253A"/>
    <w:rsid w:val="00542C1E"/>
    <w:rsid w:val="00546668"/>
    <w:rsid w:val="00546F94"/>
    <w:rsid w:val="00554E08"/>
    <w:rsid w:val="00561462"/>
    <w:rsid w:val="00565065"/>
    <w:rsid w:val="00571725"/>
    <w:rsid w:val="00574C5D"/>
    <w:rsid w:val="00582435"/>
    <w:rsid w:val="00584344"/>
    <w:rsid w:val="00587124"/>
    <w:rsid w:val="0059051A"/>
    <w:rsid w:val="00590DC4"/>
    <w:rsid w:val="00592D19"/>
    <w:rsid w:val="00593A0D"/>
    <w:rsid w:val="005941FD"/>
    <w:rsid w:val="005A0181"/>
    <w:rsid w:val="005A050E"/>
    <w:rsid w:val="005A5E63"/>
    <w:rsid w:val="005B3201"/>
    <w:rsid w:val="005C3C2E"/>
    <w:rsid w:val="005D1DC0"/>
    <w:rsid w:val="005D6D4A"/>
    <w:rsid w:val="005E222F"/>
    <w:rsid w:val="005F0FE0"/>
    <w:rsid w:val="005F487F"/>
    <w:rsid w:val="00603B22"/>
    <w:rsid w:val="00610A7E"/>
    <w:rsid w:val="00612561"/>
    <w:rsid w:val="00615C97"/>
    <w:rsid w:val="00617389"/>
    <w:rsid w:val="00623C61"/>
    <w:rsid w:val="00625CF8"/>
    <w:rsid w:val="00630A18"/>
    <w:rsid w:val="00635652"/>
    <w:rsid w:val="006536BE"/>
    <w:rsid w:val="00654E8A"/>
    <w:rsid w:val="00660020"/>
    <w:rsid w:val="00661506"/>
    <w:rsid w:val="00662CB0"/>
    <w:rsid w:val="00664129"/>
    <w:rsid w:val="00664E2C"/>
    <w:rsid w:val="006662D1"/>
    <w:rsid w:val="00673905"/>
    <w:rsid w:val="00676AFF"/>
    <w:rsid w:val="006864B5"/>
    <w:rsid w:val="0068698B"/>
    <w:rsid w:val="00695874"/>
    <w:rsid w:val="006965B6"/>
    <w:rsid w:val="00696854"/>
    <w:rsid w:val="00697073"/>
    <w:rsid w:val="006A212F"/>
    <w:rsid w:val="006A3253"/>
    <w:rsid w:val="006A6FC7"/>
    <w:rsid w:val="006A7949"/>
    <w:rsid w:val="006B5C43"/>
    <w:rsid w:val="006B6712"/>
    <w:rsid w:val="006C1362"/>
    <w:rsid w:val="006C256D"/>
    <w:rsid w:val="006C29A5"/>
    <w:rsid w:val="006C2FE2"/>
    <w:rsid w:val="006D028F"/>
    <w:rsid w:val="006D238B"/>
    <w:rsid w:val="006D419C"/>
    <w:rsid w:val="006D6F2F"/>
    <w:rsid w:val="006E054B"/>
    <w:rsid w:val="006E52BE"/>
    <w:rsid w:val="006E5586"/>
    <w:rsid w:val="006F1361"/>
    <w:rsid w:val="006F1636"/>
    <w:rsid w:val="006F1CB0"/>
    <w:rsid w:val="00703A0D"/>
    <w:rsid w:val="00710A0D"/>
    <w:rsid w:val="007127F7"/>
    <w:rsid w:val="00715021"/>
    <w:rsid w:val="00716287"/>
    <w:rsid w:val="0072618F"/>
    <w:rsid w:val="00742EDB"/>
    <w:rsid w:val="00743043"/>
    <w:rsid w:val="007504FF"/>
    <w:rsid w:val="00757749"/>
    <w:rsid w:val="00763324"/>
    <w:rsid w:val="00773D10"/>
    <w:rsid w:val="0077493C"/>
    <w:rsid w:val="00775207"/>
    <w:rsid w:val="0077740B"/>
    <w:rsid w:val="007805B9"/>
    <w:rsid w:val="007825C9"/>
    <w:rsid w:val="007838A8"/>
    <w:rsid w:val="00795248"/>
    <w:rsid w:val="00796B25"/>
    <w:rsid w:val="007A1CC8"/>
    <w:rsid w:val="007A25F9"/>
    <w:rsid w:val="007A3069"/>
    <w:rsid w:val="007A5ED1"/>
    <w:rsid w:val="007A7FD6"/>
    <w:rsid w:val="007B4716"/>
    <w:rsid w:val="007B7B03"/>
    <w:rsid w:val="007C470F"/>
    <w:rsid w:val="007C50A9"/>
    <w:rsid w:val="007C68C0"/>
    <w:rsid w:val="007D3322"/>
    <w:rsid w:val="007D4244"/>
    <w:rsid w:val="007E0E83"/>
    <w:rsid w:val="007E24DD"/>
    <w:rsid w:val="007E2AA1"/>
    <w:rsid w:val="007E2D64"/>
    <w:rsid w:val="007E467E"/>
    <w:rsid w:val="007E6FA1"/>
    <w:rsid w:val="007F5098"/>
    <w:rsid w:val="007F6B19"/>
    <w:rsid w:val="00801FC0"/>
    <w:rsid w:val="00803E9C"/>
    <w:rsid w:val="008128BF"/>
    <w:rsid w:val="008128F9"/>
    <w:rsid w:val="008136AA"/>
    <w:rsid w:val="00820E6F"/>
    <w:rsid w:val="008249AF"/>
    <w:rsid w:val="008275F7"/>
    <w:rsid w:val="00830206"/>
    <w:rsid w:val="00836A19"/>
    <w:rsid w:val="00837D90"/>
    <w:rsid w:val="00840EF5"/>
    <w:rsid w:val="00845796"/>
    <w:rsid w:val="008461E9"/>
    <w:rsid w:val="008517A2"/>
    <w:rsid w:val="00852990"/>
    <w:rsid w:val="00853F0F"/>
    <w:rsid w:val="00861B31"/>
    <w:rsid w:val="00862511"/>
    <w:rsid w:val="00862DB0"/>
    <w:rsid w:val="008650F0"/>
    <w:rsid w:val="00865560"/>
    <w:rsid w:val="00866D9F"/>
    <w:rsid w:val="00870E04"/>
    <w:rsid w:val="008732F0"/>
    <w:rsid w:val="008739AA"/>
    <w:rsid w:val="0087699C"/>
    <w:rsid w:val="00884F62"/>
    <w:rsid w:val="008857B3"/>
    <w:rsid w:val="00890541"/>
    <w:rsid w:val="00891832"/>
    <w:rsid w:val="00894DD0"/>
    <w:rsid w:val="008977EE"/>
    <w:rsid w:val="008A1171"/>
    <w:rsid w:val="008A33A8"/>
    <w:rsid w:val="008A48B4"/>
    <w:rsid w:val="008A5EA8"/>
    <w:rsid w:val="008B0B0F"/>
    <w:rsid w:val="008C0551"/>
    <w:rsid w:val="008C65EB"/>
    <w:rsid w:val="008D1003"/>
    <w:rsid w:val="008D223B"/>
    <w:rsid w:val="008D2700"/>
    <w:rsid w:val="008F2B89"/>
    <w:rsid w:val="009017A3"/>
    <w:rsid w:val="00902BB4"/>
    <w:rsid w:val="009156FC"/>
    <w:rsid w:val="00925425"/>
    <w:rsid w:val="009268F9"/>
    <w:rsid w:val="00940604"/>
    <w:rsid w:val="00942F10"/>
    <w:rsid w:val="00952D71"/>
    <w:rsid w:val="0095628F"/>
    <w:rsid w:val="009601AA"/>
    <w:rsid w:val="009630FB"/>
    <w:rsid w:val="00972356"/>
    <w:rsid w:val="00972439"/>
    <w:rsid w:val="00977B33"/>
    <w:rsid w:val="00977F97"/>
    <w:rsid w:val="009854CD"/>
    <w:rsid w:val="009926EE"/>
    <w:rsid w:val="009A02DA"/>
    <w:rsid w:val="009A2FE4"/>
    <w:rsid w:val="009B042C"/>
    <w:rsid w:val="009B12B4"/>
    <w:rsid w:val="009C1D15"/>
    <w:rsid w:val="009C3FDC"/>
    <w:rsid w:val="009C4C74"/>
    <w:rsid w:val="009C7879"/>
    <w:rsid w:val="009D081D"/>
    <w:rsid w:val="009D36A0"/>
    <w:rsid w:val="009D7ADC"/>
    <w:rsid w:val="009E4CD1"/>
    <w:rsid w:val="009E70F6"/>
    <w:rsid w:val="009E77A1"/>
    <w:rsid w:val="009F26D0"/>
    <w:rsid w:val="009F2BA1"/>
    <w:rsid w:val="009F6A98"/>
    <w:rsid w:val="00A00CD3"/>
    <w:rsid w:val="00A04969"/>
    <w:rsid w:val="00A06D9F"/>
    <w:rsid w:val="00A109C7"/>
    <w:rsid w:val="00A1133A"/>
    <w:rsid w:val="00A12987"/>
    <w:rsid w:val="00A15F72"/>
    <w:rsid w:val="00A166E4"/>
    <w:rsid w:val="00A17AB1"/>
    <w:rsid w:val="00A20B59"/>
    <w:rsid w:val="00A225DF"/>
    <w:rsid w:val="00A25D76"/>
    <w:rsid w:val="00A37527"/>
    <w:rsid w:val="00A405A9"/>
    <w:rsid w:val="00A40A94"/>
    <w:rsid w:val="00A42867"/>
    <w:rsid w:val="00A429F0"/>
    <w:rsid w:val="00A43BCA"/>
    <w:rsid w:val="00A4486E"/>
    <w:rsid w:val="00A47B95"/>
    <w:rsid w:val="00A55A28"/>
    <w:rsid w:val="00A57624"/>
    <w:rsid w:val="00A610FE"/>
    <w:rsid w:val="00A61141"/>
    <w:rsid w:val="00A63ACA"/>
    <w:rsid w:val="00A66AD6"/>
    <w:rsid w:val="00A747FE"/>
    <w:rsid w:val="00A77574"/>
    <w:rsid w:val="00A92886"/>
    <w:rsid w:val="00A92925"/>
    <w:rsid w:val="00A93A6A"/>
    <w:rsid w:val="00A96C8C"/>
    <w:rsid w:val="00AA007B"/>
    <w:rsid w:val="00AA68DE"/>
    <w:rsid w:val="00AB5101"/>
    <w:rsid w:val="00AD1E15"/>
    <w:rsid w:val="00AD6A31"/>
    <w:rsid w:val="00AF6122"/>
    <w:rsid w:val="00B03635"/>
    <w:rsid w:val="00B127C2"/>
    <w:rsid w:val="00B151D6"/>
    <w:rsid w:val="00B17F1D"/>
    <w:rsid w:val="00B2235C"/>
    <w:rsid w:val="00B24384"/>
    <w:rsid w:val="00B2570A"/>
    <w:rsid w:val="00B30D22"/>
    <w:rsid w:val="00B36C78"/>
    <w:rsid w:val="00B37305"/>
    <w:rsid w:val="00B46914"/>
    <w:rsid w:val="00B52185"/>
    <w:rsid w:val="00B5318A"/>
    <w:rsid w:val="00B53838"/>
    <w:rsid w:val="00B56DC3"/>
    <w:rsid w:val="00B609B3"/>
    <w:rsid w:val="00B61A7B"/>
    <w:rsid w:val="00B6412C"/>
    <w:rsid w:val="00B645CA"/>
    <w:rsid w:val="00B73AE6"/>
    <w:rsid w:val="00B73DDC"/>
    <w:rsid w:val="00B853C4"/>
    <w:rsid w:val="00B928A3"/>
    <w:rsid w:val="00B9445C"/>
    <w:rsid w:val="00B95925"/>
    <w:rsid w:val="00B95AC1"/>
    <w:rsid w:val="00BA09B6"/>
    <w:rsid w:val="00BA18EF"/>
    <w:rsid w:val="00BA302D"/>
    <w:rsid w:val="00BB5593"/>
    <w:rsid w:val="00BB5EF3"/>
    <w:rsid w:val="00BC0A41"/>
    <w:rsid w:val="00BC2131"/>
    <w:rsid w:val="00BC4E92"/>
    <w:rsid w:val="00BC67C1"/>
    <w:rsid w:val="00BC7147"/>
    <w:rsid w:val="00BD275F"/>
    <w:rsid w:val="00BD3BC2"/>
    <w:rsid w:val="00BD74B7"/>
    <w:rsid w:val="00BE1733"/>
    <w:rsid w:val="00BF0C58"/>
    <w:rsid w:val="00BF12DA"/>
    <w:rsid w:val="00BF7C5D"/>
    <w:rsid w:val="00C03ACA"/>
    <w:rsid w:val="00C325FE"/>
    <w:rsid w:val="00C347DF"/>
    <w:rsid w:val="00C37EFA"/>
    <w:rsid w:val="00C43985"/>
    <w:rsid w:val="00C44266"/>
    <w:rsid w:val="00C47310"/>
    <w:rsid w:val="00C55C4E"/>
    <w:rsid w:val="00C56823"/>
    <w:rsid w:val="00C65801"/>
    <w:rsid w:val="00C66B7A"/>
    <w:rsid w:val="00C6743F"/>
    <w:rsid w:val="00C67920"/>
    <w:rsid w:val="00C709AA"/>
    <w:rsid w:val="00C73107"/>
    <w:rsid w:val="00C75AB9"/>
    <w:rsid w:val="00C77194"/>
    <w:rsid w:val="00C824A6"/>
    <w:rsid w:val="00C90470"/>
    <w:rsid w:val="00C917F5"/>
    <w:rsid w:val="00CA6261"/>
    <w:rsid w:val="00CA7A0B"/>
    <w:rsid w:val="00CB11D4"/>
    <w:rsid w:val="00CC01D6"/>
    <w:rsid w:val="00CC5824"/>
    <w:rsid w:val="00CD4D1B"/>
    <w:rsid w:val="00CD51C8"/>
    <w:rsid w:val="00CD6A0C"/>
    <w:rsid w:val="00CE4267"/>
    <w:rsid w:val="00CE44EA"/>
    <w:rsid w:val="00CE65B5"/>
    <w:rsid w:val="00CE6752"/>
    <w:rsid w:val="00CF1591"/>
    <w:rsid w:val="00CF4675"/>
    <w:rsid w:val="00CF4AD6"/>
    <w:rsid w:val="00CF726A"/>
    <w:rsid w:val="00D012EB"/>
    <w:rsid w:val="00D04BEA"/>
    <w:rsid w:val="00D06D44"/>
    <w:rsid w:val="00D108A3"/>
    <w:rsid w:val="00D11030"/>
    <w:rsid w:val="00D11396"/>
    <w:rsid w:val="00D13D91"/>
    <w:rsid w:val="00D15FBC"/>
    <w:rsid w:val="00D20DAD"/>
    <w:rsid w:val="00D238C8"/>
    <w:rsid w:val="00D33DFD"/>
    <w:rsid w:val="00D33E8E"/>
    <w:rsid w:val="00D425CE"/>
    <w:rsid w:val="00D45C59"/>
    <w:rsid w:val="00D5053A"/>
    <w:rsid w:val="00D53D46"/>
    <w:rsid w:val="00D56BAF"/>
    <w:rsid w:val="00D57379"/>
    <w:rsid w:val="00D608C6"/>
    <w:rsid w:val="00D63A97"/>
    <w:rsid w:val="00D65CD7"/>
    <w:rsid w:val="00D76178"/>
    <w:rsid w:val="00D77F12"/>
    <w:rsid w:val="00D8056B"/>
    <w:rsid w:val="00D84939"/>
    <w:rsid w:val="00D96AC7"/>
    <w:rsid w:val="00DA2DBC"/>
    <w:rsid w:val="00DA3DDA"/>
    <w:rsid w:val="00DA4488"/>
    <w:rsid w:val="00DA4810"/>
    <w:rsid w:val="00DA5EB3"/>
    <w:rsid w:val="00DB3F8E"/>
    <w:rsid w:val="00DB7D97"/>
    <w:rsid w:val="00DC6982"/>
    <w:rsid w:val="00DD7131"/>
    <w:rsid w:val="00DE27E9"/>
    <w:rsid w:val="00DE41B1"/>
    <w:rsid w:val="00DE4B08"/>
    <w:rsid w:val="00DE4BD7"/>
    <w:rsid w:val="00DE534F"/>
    <w:rsid w:val="00DE7003"/>
    <w:rsid w:val="00DF08C4"/>
    <w:rsid w:val="00DF2653"/>
    <w:rsid w:val="00DF4F58"/>
    <w:rsid w:val="00DF7607"/>
    <w:rsid w:val="00E167F7"/>
    <w:rsid w:val="00E17618"/>
    <w:rsid w:val="00E20B0A"/>
    <w:rsid w:val="00E214E5"/>
    <w:rsid w:val="00E264BF"/>
    <w:rsid w:val="00E26D47"/>
    <w:rsid w:val="00E27CA9"/>
    <w:rsid w:val="00E30B0F"/>
    <w:rsid w:val="00E35C46"/>
    <w:rsid w:val="00E37E6A"/>
    <w:rsid w:val="00E434C2"/>
    <w:rsid w:val="00E4698D"/>
    <w:rsid w:val="00E47D1E"/>
    <w:rsid w:val="00E500ED"/>
    <w:rsid w:val="00E5060D"/>
    <w:rsid w:val="00E50613"/>
    <w:rsid w:val="00E5145A"/>
    <w:rsid w:val="00E52407"/>
    <w:rsid w:val="00E52B21"/>
    <w:rsid w:val="00E545FD"/>
    <w:rsid w:val="00E558ED"/>
    <w:rsid w:val="00E55CCB"/>
    <w:rsid w:val="00E67E88"/>
    <w:rsid w:val="00E73BBA"/>
    <w:rsid w:val="00E75D05"/>
    <w:rsid w:val="00E822C2"/>
    <w:rsid w:val="00E8523A"/>
    <w:rsid w:val="00E853D5"/>
    <w:rsid w:val="00E901D7"/>
    <w:rsid w:val="00E9785A"/>
    <w:rsid w:val="00EA531F"/>
    <w:rsid w:val="00EA7443"/>
    <w:rsid w:val="00EB139B"/>
    <w:rsid w:val="00EB4CAE"/>
    <w:rsid w:val="00ED0511"/>
    <w:rsid w:val="00ED1A6F"/>
    <w:rsid w:val="00ED1AB6"/>
    <w:rsid w:val="00ED6AB1"/>
    <w:rsid w:val="00EE57C9"/>
    <w:rsid w:val="00EE672D"/>
    <w:rsid w:val="00EF1EFC"/>
    <w:rsid w:val="00EF5109"/>
    <w:rsid w:val="00F01E6B"/>
    <w:rsid w:val="00F07B39"/>
    <w:rsid w:val="00F14830"/>
    <w:rsid w:val="00F161FA"/>
    <w:rsid w:val="00F2061C"/>
    <w:rsid w:val="00F209BD"/>
    <w:rsid w:val="00F21D93"/>
    <w:rsid w:val="00F42729"/>
    <w:rsid w:val="00F4327F"/>
    <w:rsid w:val="00F61963"/>
    <w:rsid w:val="00F63676"/>
    <w:rsid w:val="00F66FAC"/>
    <w:rsid w:val="00F67F88"/>
    <w:rsid w:val="00F85C5A"/>
    <w:rsid w:val="00F93709"/>
    <w:rsid w:val="00F95283"/>
    <w:rsid w:val="00FA158C"/>
    <w:rsid w:val="00FA15D8"/>
    <w:rsid w:val="00FA42D6"/>
    <w:rsid w:val="00FA5EC6"/>
    <w:rsid w:val="00FA7F4C"/>
    <w:rsid w:val="00FC3043"/>
    <w:rsid w:val="00FC4070"/>
    <w:rsid w:val="00FC7024"/>
    <w:rsid w:val="00FD12A4"/>
    <w:rsid w:val="00FD4406"/>
    <w:rsid w:val="00FE0779"/>
    <w:rsid w:val="00FE2008"/>
    <w:rsid w:val="00FE4399"/>
    <w:rsid w:val="00FE4821"/>
    <w:rsid w:val="00FF69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9A7055-18BB-4411-B02C-6AB42D12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FFF"/>
    <w:rPr>
      <w:sz w:val="24"/>
      <w:lang w:val="en-US" w:eastAsia="en-US"/>
    </w:rPr>
  </w:style>
  <w:style w:type="paragraph" w:styleId="Heading1">
    <w:name w:val="heading 1"/>
    <w:basedOn w:val="Normal"/>
    <w:next w:val="Normal"/>
    <w:link w:val="Heading1Char"/>
    <w:uiPriority w:val="9"/>
    <w:qFormat/>
    <w:rsid w:val="00CD51C8"/>
    <w:pPr>
      <w:spacing w:after="240" w:line="480" w:lineRule="auto"/>
      <w:outlineLvl w:val="0"/>
    </w:pPr>
    <w:rPr>
      <w:b/>
      <w:sz w:val="32"/>
    </w:rPr>
  </w:style>
  <w:style w:type="paragraph" w:styleId="Heading2">
    <w:name w:val="heading 2"/>
    <w:basedOn w:val="thesis-bodytext"/>
    <w:next w:val="Normal"/>
    <w:qFormat/>
    <w:rsid w:val="00610A7E"/>
    <w:pPr>
      <w:outlineLvl w:val="1"/>
    </w:pPr>
    <w:rPr>
      <w:b/>
      <w:sz w:val="28"/>
    </w:rPr>
  </w:style>
  <w:style w:type="paragraph" w:styleId="Heading3">
    <w:name w:val="heading 3"/>
    <w:basedOn w:val="Heading2"/>
    <w:next w:val="Normal"/>
    <w:qFormat/>
    <w:rsid w:val="00610A7E"/>
    <w:pPr>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C0D1D"/>
    <w:pPr>
      <w:tabs>
        <w:tab w:val="center" w:pos="4320"/>
        <w:tab w:val="right" w:pos="8640"/>
      </w:tabs>
    </w:pPr>
  </w:style>
  <w:style w:type="character" w:styleId="PageNumber">
    <w:name w:val="page number"/>
    <w:basedOn w:val="DefaultParagraphFont"/>
    <w:rsid w:val="003C0D1D"/>
  </w:style>
  <w:style w:type="paragraph" w:styleId="Header">
    <w:name w:val="header"/>
    <w:basedOn w:val="Normal"/>
    <w:rsid w:val="003C0D1D"/>
    <w:pPr>
      <w:tabs>
        <w:tab w:val="center" w:pos="4320"/>
        <w:tab w:val="right" w:pos="8640"/>
      </w:tabs>
    </w:pPr>
  </w:style>
  <w:style w:type="paragraph" w:styleId="Title">
    <w:name w:val="Title"/>
    <w:basedOn w:val="Caption"/>
    <w:link w:val="TitleChar"/>
    <w:qFormat/>
    <w:rsid w:val="00697073"/>
    <w:pPr>
      <w:pageBreakBefore/>
      <w:spacing w:before="360" w:after="240" w:line="480" w:lineRule="auto"/>
      <w:jc w:val="left"/>
    </w:pPr>
    <w:rPr>
      <w:rFonts w:ascii="Book Antiqua" w:hAnsi="Book Antiqua"/>
      <w:b/>
      <w:sz w:val="32"/>
    </w:rPr>
  </w:style>
  <w:style w:type="paragraph" w:styleId="DocumentMap">
    <w:name w:val="Document Map"/>
    <w:basedOn w:val="Normal"/>
    <w:semiHidden/>
    <w:rsid w:val="0027674D"/>
    <w:pPr>
      <w:shd w:val="clear" w:color="auto" w:fill="000080"/>
    </w:pPr>
    <w:rPr>
      <w:rFonts w:ascii="Tahoma" w:hAnsi="Tahoma" w:cs="Tahoma"/>
      <w:sz w:val="20"/>
    </w:rPr>
  </w:style>
  <w:style w:type="character" w:customStyle="1" w:styleId="TitleChar">
    <w:name w:val="Title Char"/>
    <w:basedOn w:val="DefaultParagraphFont"/>
    <w:link w:val="Title"/>
    <w:rsid w:val="00697073"/>
    <w:rPr>
      <w:rFonts w:ascii="Book Antiqua" w:hAnsi="Book Antiqua"/>
      <w:b/>
      <w:sz w:val="32"/>
      <w:szCs w:val="32"/>
      <w:lang w:val="en-US" w:eastAsia="en-US"/>
    </w:rPr>
  </w:style>
  <w:style w:type="paragraph" w:styleId="FootnoteText">
    <w:name w:val="footnote text"/>
    <w:basedOn w:val="Normal"/>
    <w:link w:val="FootnoteTextChar"/>
    <w:uiPriority w:val="99"/>
    <w:rsid w:val="00612561"/>
    <w:rPr>
      <w:sz w:val="20"/>
    </w:rPr>
  </w:style>
  <w:style w:type="character" w:styleId="FootnoteReference">
    <w:name w:val="footnote reference"/>
    <w:basedOn w:val="DefaultParagraphFont"/>
    <w:semiHidden/>
    <w:rsid w:val="00612561"/>
    <w:rPr>
      <w:vertAlign w:val="superscript"/>
    </w:rPr>
  </w:style>
  <w:style w:type="paragraph" w:customStyle="1" w:styleId="style6">
    <w:name w:val="style6"/>
    <w:basedOn w:val="Normal"/>
    <w:rsid w:val="0027585C"/>
    <w:pPr>
      <w:spacing w:before="100" w:beforeAutospacing="1" w:after="100" w:afterAutospacing="1"/>
    </w:pPr>
    <w:rPr>
      <w:szCs w:val="24"/>
    </w:rPr>
  </w:style>
  <w:style w:type="paragraph" w:customStyle="1" w:styleId="thesis-bodytext">
    <w:name w:val="thesis-body text"/>
    <w:basedOn w:val="Normal"/>
    <w:rsid w:val="008D223B"/>
    <w:pPr>
      <w:spacing w:before="240" w:line="360" w:lineRule="auto"/>
      <w:jc w:val="both"/>
    </w:pPr>
  </w:style>
  <w:style w:type="paragraph" w:customStyle="1" w:styleId="thesischapterheading">
    <w:name w:val="thesis chapter heading"/>
    <w:basedOn w:val="Normal"/>
    <w:rsid w:val="00DB3F8E"/>
    <w:pPr>
      <w:spacing w:line="480" w:lineRule="auto"/>
      <w:jc w:val="center"/>
    </w:pPr>
    <w:rPr>
      <w:b/>
    </w:rPr>
  </w:style>
  <w:style w:type="paragraph" w:styleId="TOC1">
    <w:name w:val="toc 1"/>
    <w:basedOn w:val="Normal"/>
    <w:next w:val="Normal"/>
    <w:autoRedefine/>
    <w:uiPriority w:val="39"/>
    <w:rsid w:val="00DE7003"/>
    <w:pPr>
      <w:numPr>
        <w:numId w:val="7"/>
      </w:numPr>
      <w:tabs>
        <w:tab w:val="right" w:leader="dot" w:pos="8643"/>
      </w:tabs>
      <w:spacing w:line="480" w:lineRule="auto"/>
      <w:ind w:left="360"/>
    </w:pPr>
  </w:style>
  <w:style w:type="character" w:styleId="Hyperlink">
    <w:name w:val="Hyperlink"/>
    <w:basedOn w:val="DefaultParagraphFont"/>
    <w:uiPriority w:val="99"/>
    <w:rsid w:val="003319E8"/>
    <w:rPr>
      <w:color w:val="0000FF"/>
      <w:u w:val="single"/>
    </w:rPr>
  </w:style>
  <w:style w:type="paragraph" w:customStyle="1" w:styleId="thesis-body-centered">
    <w:name w:val="thesis-body-centered"/>
    <w:basedOn w:val="Title"/>
    <w:rsid w:val="001E34AC"/>
    <w:pPr>
      <w:tabs>
        <w:tab w:val="left" w:pos="360"/>
        <w:tab w:val="right" w:leader="dot" w:pos="8280"/>
      </w:tabs>
      <w:ind w:left="360" w:hanging="360"/>
      <w:outlineLvl w:val="0"/>
    </w:pPr>
  </w:style>
  <w:style w:type="paragraph" w:customStyle="1" w:styleId="thesis-reference">
    <w:name w:val="thesis-reference"/>
    <w:basedOn w:val="Normal"/>
    <w:rsid w:val="00A04969"/>
    <w:pPr>
      <w:spacing w:before="120" w:after="360"/>
      <w:jc w:val="both"/>
    </w:pPr>
  </w:style>
  <w:style w:type="paragraph" w:customStyle="1" w:styleId="thesis-bullets">
    <w:name w:val="thesis-bullets"/>
    <w:basedOn w:val="thesis-bodytext"/>
    <w:rsid w:val="00D11396"/>
    <w:pPr>
      <w:numPr>
        <w:numId w:val="5"/>
      </w:numPr>
      <w:spacing w:line="240" w:lineRule="auto"/>
    </w:pPr>
  </w:style>
  <w:style w:type="paragraph" w:customStyle="1" w:styleId="Heading41">
    <w:name w:val="Heading 41"/>
    <w:basedOn w:val="Heading3"/>
    <w:rsid w:val="00DB7D97"/>
    <w:rPr>
      <w:b w:val="0"/>
      <w:i/>
      <w:u w:val="single"/>
    </w:rPr>
  </w:style>
  <w:style w:type="paragraph" w:customStyle="1" w:styleId="thesis-eqn">
    <w:name w:val="thesis-eqn"/>
    <w:basedOn w:val="thesis-bodytext"/>
    <w:rsid w:val="00775207"/>
    <w:pPr>
      <w:tabs>
        <w:tab w:val="center" w:pos="4320"/>
        <w:tab w:val="right" w:pos="8280"/>
      </w:tabs>
    </w:pPr>
    <w:rPr>
      <w:szCs w:val="24"/>
    </w:rPr>
  </w:style>
  <w:style w:type="paragraph" w:styleId="Caption">
    <w:name w:val="caption"/>
    <w:basedOn w:val="Normal"/>
    <w:next w:val="Normal"/>
    <w:link w:val="CaptionChar"/>
    <w:qFormat/>
    <w:rsid w:val="00697073"/>
    <w:pPr>
      <w:spacing w:before="240" w:after="120"/>
      <w:jc w:val="center"/>
    </w:pPr>
    <w:rPr>
      <w:szCs w:val="32"/>
    </w:rPr>
  </w:style>
  <w:style w:type="table" w:styleId="TableGrid">
    <w:name w:val="Table Grid"/>
    <w:basedOn w:val="TableNormal"/>
    <w:rsid w:val="00775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tablecaption">
    <w:name w:val="thesis-table caption"/>
    <w:basedOn w:val="Caption"/>
    <w:link w:val="thesis-tablecaptionChar"/>
    <w:rsid w:val="00A166E4"/>
    <w:pPr>
      <w:keepNext/>
      <w:ind w:left="1440" w:hanging="1440"/>
    </w:pPr>
    <w:rPr>
      <w:b/>
      <w:szCs w:val="22"/>
    </w:rPr>
  </w:style>
  <w:style w:type="paragraph" w:customStyle="1" w:styleId="thesis-figurecaption">
    <w:name w:val="thesis-figure caption"/>
    <w:basedOn w:val="Caption"/>
    <w:rsid w:val="003647AD"/>
    <w:pPr>
      <w:ind w:left="990" w:hanging="990"/>
    </w:pPr>
    <w:rPr>
      <w:b/>
      <w:szCs w:val="24"/>
    </w:rPr>
  </w:style>
  <w:style w:type="paragraph" w:styleId="TOC2">
    <w:name w:val="toc 2"/>
    <w:basedOn w:val="Normal"/>
    <w:next w:val="Normal"/>
    <w:autoRedefine/>
    <w:uiPriority w:val="39"/>
    <w:rsid w:val="00ED1AB6"/>
    <w:pPr>
      <w:tabs>
        <w:tab w:val="right" w:leader="dot" w:pos="8643"/>
      </w:tabs>
      <w:spacing w:line="480" w:lineRule="auto"/>
      <w:ind w:left="240"/>
    </w:pPr>
  </w:style>
  <w:style w:type="paragraph" w:styleId="TOC3">
    <w:name w:val="toc 3"/>
    <w:basedOn w:val="Normal"/>
    <w:next w:val="Normal"/>
    <w:autoRedefine/>
    <w:uiPriority w:val="39"/>
    <w:rsid w:val="00111E3A"/>
    <w:pPr>
      <w:spacing w:line="480" w:lineRule="auto"/>
      <w:ind w:left="480"/>
    </w:pPr>
  </w:style>
  <w:style w:type="paragraph" w:styleId="TableofFigures">
    <w:name w:val="table of figures"/>
    <w:basedOn w:val="Normal"/>
    <w:next w:val="Normal"/>
    <w:uiPriority w:val="99"/>
    <w:rsid w:val="006536BE"/>
    <w:pPr>
      <w:spacing w:line="480" w:lineRule="auto"/>
      <w:jc w:val="both"/>
    </w:pPr>
  </w:style>
  <w:style w:type="table" w:styleId="TableSimple1">
    <w:name w:val="Table Simple 1"/>
    <w:basedOn w:val="TableNormal"/>
    <w:rsid w:val="0037098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BookTitle">
    <w:name w:val="Book Title"/>
    <w:basedOn w:val="DefaultParagraphFont"/>
    <w:uiPriority w:val="33"/>
    <w:qFormat/>
    <w:rsid w:val="00355A1C"/>
    <w:rPr>
      <w:b/>
      <w:bCs/>
      <w:smallCaps/>
      <w:spacing w:val="5"/>
    </w:rPr>
  </w:style>
  <w:style w:type="paragraph" w:customStyle="1" w:styleId="Table">
    <w:name w:val="Table"/>
    <w:basedOn w:val="thesis-tablecaption"/>
    <w:link w:val="TableChar"/>
    <w:qFormat/>
    <w:rsid w:val="008275F7"/>
    <w:pPr>
      <w:spacing w:after="0"/>
      <w:ind w:left="1077" w:hanging="1077"/>
    </w:pPr>
  </w:style>
  <w:style w:type="character" w:customStyle="1" w:styleId="CaptionChar">
    <w:name w:val="Caption Char"/>
    <w:basedOn w:val="DefaultParagraphFont"/>
    <w:link w:val="Caption"/>
    <w:rsid w:val="00697073"/>
    <w:rPr>
      <w:sz w:val="24"/>
      <w:szCs w:val="32"/>
      <w:lang w:val="en-US" w:eastAsia="en-US"/>
    </w:rPr>
  </w:style>
  <w:style w:type="character" w:customStyle="1" w:styleId="thesis-tablecaptionChar">
    <w:name w:val="thesis-table caption Char"/>
    <w:basedOn w:val="CaptionChar"/>
    <w:link w:val="thesis-tablecaption"/>
    <w:rsid w:val="006D238B"/>
    <w:rPr>
      <w:sz w:val="24"/>
      <w:szCs w:val="22"/>
      <w:lang w:val="en-US" w:eastAsia="en-US"/>
    </w:rPr>
  </w:style>
  <w:style w:type="character" w:customStyle="1" w:styleId="TableChar">
    <w:name w:val="Table Char"/>
    <w:basedOn w:val="thesis-tablecaptionChar"/>
    <w:link w:val="Table"/>
    <w:rsid w:val="008275F7"/>
    <w:rPr>
      <w:sz w:val="24"/>
      <w:szCs w:val="22"/>
      <w:lang w:val="en-US" w:eastAsia="en-US"/>
    </w:rPr>
  </w:style>
  <w:style w:type="paragraph" w:styleId="TOC8">
    <w:name w:val="toc 8"/>
    <w:basedOn w:val="Normal"/>
    <w:next w:val="Normal"/>
    <w:autoRedefine/>
    <w:rsid w:val="008275F7"/>
    <w:pPr>
      <w:spacing w:after="100"/>
      <w:ind w:left="1680"/>
    </w:pPr>
  </w:style>
  <w:style w:type="paragraph" w:styleId="BalloonText">
    <w:name w:val="Balloon Text"/>
    <w:basedOn w:val="Normal"/>
    <w:link w:val="BalloonTextChar"/>
    <w:semiHidden/>
    <w:unhideWhenUsed/>
    <w:rsid w:val="008128BF"/>
    <w:rPr>
      <w:rFonts w:ascii="Tahoma" w:hAnsi="Tahoma" w:cs="Tahoma"/>
      <w:sz w:val="16"/>
      <w:szCs w:val="16"/>
    </w:rPr>
  </w:style>
  <w:style w:type="character" w:customStyle="1" w:styleId="BalloonTextChar">
    <w:name w:val="Balloon Text Char"/>
    <w:basedOn w:val="DefaultParagraphFont"/>
    <w:link w:val="BalloonText"/>
    <w:semiHidden/>
    <w:rsid w:val="008128BF"/>
    <w:rPr>
      <w:rFonts w:ascii="Tahoma" w:hAnsi="Tahoma" w:cs="Tahoma"/>
      <w:sz w:val="16"/>
      <w:szCs w:val="16"/>
      <w:lang w:val="en-US" w:eastAsia="en-US"/>
    </w:rPr>
  </w:style>
  <w:style w:type="paragraph" w:styleId="ListParagraph">
    <w:name w:val="List Paragraph"/>
    <w:basedOn w:val="Normal"/>
    <w:uiPriority w:val="34"/>
    <w:qFormat/>
    <w:rsid w:val="00324939"/>
    <w:pPr>
      <w:ind w:left="720"/>
      <w:contextualSpacing/>
    </w:pPr>
  </w:style>
  <w:style w:type="paragraph" w:customStyle="1" w:styleId="DecimalAligned">
    <w:name w:val="Decimal Aligned"/>
    <w:basedOn w:val="Normal"/>
    <w:uiPriority w:val="40"/>
    <w:qFormat/>
    <w:rsid w:val="001A3922"/>
    <w:pPr>
      <w:tabs>
        <w:tab w:val="decimal" w:pos="360"/>
      </w:tabs>
      <w:spacing w:after="200" w:line="276" w:lineRule="auto"/>
    </w:pPr>
    <w:rPr>
      <w:rFonts w:asciiTheme="minorHAnsi" w:eastAsiaTheme="minorEastAsia" w:hAnsiTheme="minorHAnsi"/>
      <w:sz w:val="22"/>
      <w:szCs w:val="22"/>
    </w:rPr>
  </w:style>
  <w:style w:type="character" w:customStyle="1" w:styleId="FootnoteTextChar">
    <w:name w:val="Footnote Text Char"/>
    <w:basedOn w:val="DefaultParagraphFont"/>
    <w:link w:val="FootnoteText"/>
    <w:uiPriority w:val="99"/>
    <w:rsid w:val="001A3922"/>
    <w:rPr>
      <w:lang w:val="en-US" w:eastAsia="en-US"/>
    </w:rPr>
  </w:style>
  <w:style w:type="character" w:styleId="SubtleEmphasis">
    <w:name w:val="Subtle Emphasis"/>
    <w:basedOn w:val="DefaultParagraphFont"/>
    <w:uiPriority w:val="19"/>
    <w:qFormat/>
    <w:rsid w:val="001A3922"/>
    <w:rPr>
      <w:i/>
      <w:iCs/>
    </w:rPr>
  </w:style>
  <w:style w:type="table" w:styleId="LightShading-Accent1">
    <w:name w:val="Light Shading Accent 1"/>
    <w:basedOn w:val="TableNormal"/>
    <w:uiPriority w:val="60"/>
    <w:rsid w:val="001A3922"/>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E6752"/>
    <w:pPr>
      <w:spacing w:before="100" w:beforeAutospacing="1" w:after="100" w:afterAutospacing="1"/>
    </w:pPr>
    <w:rPr>
      <w:szCs w:val="24"/>
    </w:rPr>
  </w:style>
  <w:style w:type="character" w:customStyle="1" w:styleId="Heading1Char">
    <w:name w:val="Heading 1 Char"/>
    <w:basedOn w:val="DefaultParagraphFont"/>
    <w:link w:val="Heading1"/>
    <w:uiPriority w:val="9"/>
    <w:rsid w:val="00217F2E"/>
    <w:rPr>
      <w:b/>
      <w:sz w:val="32"/>
      <w:lang w:val="en-US" w:eastAsia="en-US"/>
    </w:rPr>
  </w:style>
  <w:style w:type="paragraph" w:styleId="Bibliography">
    <w:name w:val="Bibliography"/>
    <w:basedOn w:val="Normal"/>
    <w:next w:val="Normal"/>
    <w:uiPriority w:val="37"/>
    <w:unhideWhenUsed/>
    <w:rsid w:val="00485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11">
      <w:bodyDiv w:val="1"/>
      <w:marLeft w:val="0"/>
      <w:marRight w:val="0"/>
      <w:marTop w:val="0"/>
      <w:marBottom w:val="0"/>
      <w:divBdr>
        <w:top w:val="none" w:sz="0" w:space="0" w:color="auto"/>
        <w:left w:val="none" w:sz="0" w:space="0" w:color="auto"/>
        <w:bottom w:val="none" w:sz="0" w:space="0" w:color="auto"/>
        <w:right w:val="none" w:sz="0" w:space="0" w:color="auto"/>
      </w:divBdr>
    </w:div>
    <w:div w:id="17513368">
      <w:bodyDiv w:val="1"/>
      <w:marLeft w:val="0"/>
      <w:marRight w:val="0"/>
      <w:marTop w:val="0"/>
      <w:marBottom w:val="0"/>
      <w:divBdr>
        <w:top w:val="none" w:sz="0" w:space="0" w:color="auto"/>
        <w:left w:val="none" w:sz="0" w:space="0" w:color="auto"/>
        <w:bottom w:val="none" w:sz="0" w:space="0" w:color="auto"/>
        <w:right w:val="none" w:sz="0" w:space="0" w:color="auto"/>
      </w:divBdr>
    </w:div>
    <w:div w:id="132990064">
      <w:bodyDiv w:val="1"/>
      <w:marLeft w:val="0"/>
      <w:marRight w:val="0"/>
      <w:marTop w:val="0"/>
      <w:marBottom w:val="0"/>
      <w:divBdr>
        <w:top w:val="none" w:sz="0" w:space="0" w:color="auto"/>
        <w:left w:val="none" w:sz="0" w:space="0" w:color="auto"/>
        <w:bottom w:val="none" w:sz="0" w:space="0" w:color="auto"/>
        <w:right w:val="none" w:sz="0" w:space="0" w:color="auto"/>
      </w:divBdr>
    </w:div>
    <w:div w:id="156189135">
      <w:bodyDiv w:val="1"/>
      <w:marLeft w:val="0"/>
      <w:marRight w:val="0"/>
      <w:marTop w:val="0"/>
      <w:marBottom w:val="0"/>
      <w:divBdr>
        <w:top w:val="none" w:sz="0" w:space="0" w:color="auto"/>
        <w:left w:val="none" w:sz="0" w:space="0" w:color="auto"/>
        <w:bottom w:val="none" w:sz="0" w:space="0" w:color="auto"/>
        <w:right w:val="none" w:sz="0" w:space="0" w:color="auto"/>
      </w:divBdr>
    </w:div>
    <w:div w:id="202182414">
      <w:bodyDiv w:val="1"/>
      <w:marLeft w:val="0"/>
      <w:marRight w:val="0"/>
      <w:marTop w:val="0"/>
      <w:marBottom w:val="0"/>
      <w:divBdr>
        <w:top w:val="none" w:sz="0" w:space="0" w:color="auto"/>
        <w:left w:val="none" w:sz="0" w:space="0" w:color="auto"/>
        <w:bottom w:val="none" w:sz="0" w:space="0" w:color="auto"/>
        <w:right w:val="none" w:sz="0" w:space="0" w:color="auto"/>
      </w:divBdr>
    </w:div>
    <w:div w:id="250626818">
      <w:bodyDiv w:val="1"/>
      <w:marLeft w:val="0"/>
      <w:marRight w:val="0"/>
      <w:marTop w:val="0"/>
      <w:marBottom w:val="0"/>
      <w:divBdr>
        <w:top w:val="none" w:sz="0" w:space="0" w:color="auto"/>
        <w:left w:val="none" w:sz="0" w:space="0" w:color="auto"/>
        <w:bottom w:val="none" w:sz="0" w:space="0" w:color="auto"/>
        <w:right w:val="none" w:sz="0" w:space="0" w:color="auto"/>
      </w:divBdr>
    </w:div>
    <w:div w:id="270476636">
      <w:bodyDiv w:val="1"/>
      <w:marLeft w:val="0"/>
      <w:marRight w:val="0"/>
      <w:marTop w:val="0"/>
      <w:marBottom w:val="0"/>
      <w:divBdr>
        <w:top w:val="none" w:sz="0" w:space="0" w:color="auto"/>
        <w:left w:val="none" w:sz="0" w:space="0" w:color="auto"/>
        <w:bottom w:val="none" w:sz="0" w:space="0" w:color="auto"/>
        <w:right w:val="none" w:sz="0" w:space="0" w:color="auto"/>
      </w:divBdr>
    </w:div>
    <w:div w:id="275453654">
      <w:bodyDiv w:val="1"/>
      <w:marLeft w:val="0"/>
      <w:marRight w:val="0"/>
      <w:marTop w:val="0"/>
      <w:marBottom w:val="0"/>
      <w:divBdr>
        <w:top w:val="none" w:sz="0" w:space="0" w:color="auto"/>
        <w:left w:val="none" w:sz="0" w:space="0" w:color="auto"/>
        <w:bottom w:val="none" w:sz="0" w:space="0" w:color="auto"/>
        <w:right w:val="none" w:sz="0" w:space="0" w:color="auto"/>
      </w:divBdr>
    </w:div>
    <w:div w:id="287128790">
      <w:bodyDiv w:val="1"/>
      <w:marLeft w:val="0"/>
      <w:marRight w:val="0"/>
      <w:marTop w:val="0"/>
      <w:marBottom w:val="0"/>
      <w:divBdr>
        <w:top w:val="none" w:sz="0" w:space="0" w:color="auto"/>
        <w:left w:val="none" w:sz="0" w:space="0" w:color="auto"/>
        <w:bottom w:val="none" w:sz="0" w:space="0" w:color="auto"/>
        <w:right w:val="none" w:sz="0" w:space="0" w:color="auto"/>
      </w:divBdr>
    </w:div>
    <w:div w:id="289020785">
      <w:bodyDiv w:val="1"/>
      <w:marLeft w:val="0"/>
      <w:marRight w:val="0"/>
      <w:marTop w:val="0"/>
      <w:marBottom w:val="0"/>
      <w:divBdr>
        <w:top w:val="none" w:sz="0" w:space="0" w:color="auto"/>
        <w:left w:val="none" w:sz="0" w:space="0" w:color="auto"/>
        <w:bottom w:val="none" w:sz="0" w:space="0" w:color="auto"/>
        <w:right w:val="none" w:sz="0" w:space="0" w:color="auto"/>
      </w:divBdr>
    </w:div>
    <w:div w:id="311301301">
      <w:bodyDiv w:val="1"/>
      <w:marLeft w:val="0"/>
      <w:marRight w:val="0"/>
      <w:marTop w:val="0"/>
      <w:marBottom w:val="0"/>
      <w:divBdr>
        <w:top w:val="none" w:sz="0" w:space="0" w:color="auto"/>
        <w:left w:val="none" w:sz="0" w:space="0" w:color="auto"/>
        <w:bottom w:val="none" w:sz="0" w:space="0" w:color="auto"/>
        <w:right w:val="none" w:sz="0" w:space="0" w:color="auto"/>
      </w:divBdr>
    </w:div>
    <w:div w:id="328362569">
      <w:bodyDiv w:val="1"/>
      <w:marLeft w:val="0"/>
      <w:marRight w:val="0"/>
      <w:marTop w:val="0"/>
      <w:marBottom w:val="0"/>
      <w:divBdr>
        <w:top w:val="none" w:sz="0" w:space="0" w:color="auto"/>
        <w:left w:val="none" w:sz="0" w:space="0" w:color="auto"/>
        <w:bottom w:val="none" w:sz="0" w:space="0" w:color="auto"/>
        <w:right w:val="none" w:sz="0" w:space="0" w:color="auto"/>
      </w:divBdr>
    </w:div>
    <w:div w:id="359815879">
      <w:bodyDiv w:val="1"/>
      <w:marLeft w:val="0"/>
      <w:marRight w:val="0"/>
      <w:marTop w:val="0"/>
      <w:marBottom w:val="0"/>
      <w:divBdr>
        <w:top w:val="none" w:sz="0" w:space="0" w:color="auto"/>
        <w:left w:val="none" w:sz="0" w:space="0" w:color="auto"/>
        <w:bottom w:val="none" w:sz="0" w:space="0" w:color="auto"/>
        <w:right w:val="none" w:sz="0" w:space="0" w:color="auto"/>
      </w:divBdr>
    </w:div>
    <w:div w:id="371538511">
      <w:bodyDiv w:val="1"/>
      <w:marLeft w:val="0"/>
      <w:marRight w:val="0"/>
      <w:marTop w:val="0"/>
      <w:marBottom w:val="0"/>
      <w:divBdr>
        <w:top w:val="none" w:sz="0" w:space="0" w:color="auto"/>
        <w:left w:val="none" w:sz="0" w:space="0" w:color="auto"/>
        <w:bottom w:val="none" w:sz="0" w:space="0" w:color="auto"/>
        <w:right w:val="none" w:sz="0" w:space="0" w:color="auto"/>
      </w:divBdr>
    </w:div>
    <w:div w:id="468205849">
      <w:bodyDiv w:val="1"/>
      <w:marLeft w:val="0"/>
      <w:marRight w:val="0"/>
      <w:marTop w:val="0"/>
      <w:marBottom w:val="0"/>
      <w:divBdr>
        <w:top w:val="none" w:sz="0" w:space="0" w:color="auto"/>
        <w:left w:val="none" w:sz="0" w:space="0" w:color="auto"/>
        <w:bottom w:val="none" w:sz="0" w:space="0" w:color="auto"/>
        <w:right w:val="none" w:sz="0" w:space="0" w:color="auto"/>
      </w:divBdr>
    </w:div>
    <w:div w:id="484855158">
      <w:bodyDiv w:val="1"/>
      <w:marLeft w:val="0"/>
      <w:marRight w:val="0"/>
      <w:marTop w:val="0"/>
      <w:marBottom w:val="0"/>
      <w:divBdr>
        <w:top w:val="none" w:sz="0" w:space="0" w:color="auto"/>
        <w:left w:val="none" w:sz="0" w:space="0" w:color="auto"/>
        <w:bottom w:val="none" w:sz="0" w:space="0" w:color="auto"/>
        <w:right w:val="none" w:sz="0" w:space="0" w:color="auto"/>
      </w:divBdr>
      <w:divsChild>
        <w:div w:id="554699173">
          <w:marLeft w:val="0"/>
          <w:marRight w:val="0"/>
          <w:marTop w:val="0"/>
          <w:marBottom w:val="0"/>
          <w:divBdr>
            <w:top w:val="none" w:sz="0" w:space="0" w:color="auto"/>
            <w:left w:val="none" w:sz="0" w:space="0" w:color="auto"/>
            <w:bottom w:val="none" w:sz="0" w:space="0" w:color="auto"/>
            <w:right w:val="none" w:sz="0" w:space="0" w:color="auto"/>
          </w:divBdr>
        </w:div>
        <w:div w:id="451050423">
          <w:marLeft w:val="0"/>
          <w:marRight w:val="0"/>
          <w:marTop w:val="0"/>
          <w:marBottom w:val="0"/>
          <w:divBdr>
            <w:top w:val="none" w:sz="0" w:space="0" w:color="auto"/>
            <w:left w:val="none" w:sz="0" w:space="0" w:color="auto"/>
            <w:bottom w:val="none" w:sz="0" w:space="0" w:color="auto"/>
            <w:right w:val="none" w:sz="0" w:space="0" w:color="auto"/>
          </w:divBdr>
        </w:div>
        <w:div w:id="877817006">
          <w:marLeft w:val="0"/>
          <w:marRight w:val="0"/>
          <w:marTop w:val="0"/>
          <w:marBottom w:val="0"/>
          <w:divBdr>
            <w:top w:val="none" w:sz="0" w:space="0" w:color="auto"/>
            <w:left w:val="none" w:sz="0" w:space="0" w:color="auto"/>
            <w:bottom w:val="none" w:sz="0" w:space="0" w:color="auto"/>
            <w:right w:val="none" w:sz="0" w:space="0" w:color="auto"/>
          </w:divBdr>
        </w:div>
        <w:div w:id="1574050655">
          <w:marLeft w:val="0"/>
          <w:marRight w:val="0"/>
          <w:marTop w:val="0"/>
          <w:marBottom w:val="0"/>
          <w:divBdr>
            <w:top w:val="none" w:sz="0" w:space="0" w:color="auto"/>
            <w:left w:val="none" w:sz="0" w:space="0" w:color="auto"/>
            <w:bottom w:val="none" w:sz="0" w:space="0" w:color="auto"/>
            <w:right w:val="none" w:sz="0" w:space="0" w:color="auto"/>
          </w:divBdr>
        </w:div>
      </w:divsChild>
    </w:div>
    <w:div w:id="515190515">
      <w:bodyDiv w:val="1"/>
      <w:marLeft w:val="0"/>
      <w:marRight w:val="0"/>
      <w:marTop w:val="0"/>
      <w:marBottom w:val="0"/>
      <w:divBdr>
        <w:top w:val="none" w:sz="0" w:space="0" w:color="auto"/>
        <w:left w:val="none" w:sz="0" w:space="0" w:color="auto"/>
        <w:bottom w:val="none" w:sz="0" w:space="0" w:color="auto"/>
        <w:right w:val="none" w:sz="0" w:space="0" w:color="auto"/>
      </w:divBdr>
    </w:div>
    <w:div w:id="554128265">
      <w:bodyDiv w:val="1"/>
      <w:marLeft w:val="0"/>
      <w:marRight w:val="0"/>
      <w:marTop w:val="0"/>
      <w:marBottom w:val="0"/>
      <w:divBdr>
        <w:top w:val="none" w:sz="0" w:space="0" w:color="auto"/>
        <w:left w:val="none" w:sz="0" w:space="0" w:color="auto"/>
        <w:bottom w:val="none" w:sz="0" w:space="0" w:color="auto"/>
        <w:right w:val="none" w:sz="0" w:space="0" w:color="auto"/>
      </w:divBdr>
    </w:div>
    <w:div w:id="558519732">
      <w:bodyDiv w:val="1"/>
      <w:marLeft w:val="0"/>
      <w:marRight w:val="0"/>
      <w:marTop w:val="0"/>
      <w:marBottom w:val="0"/>
      <w:divBdr>
        <w:top w:val="none" w:sz="0" w:space="0" w:color="auto"/>
        <w:left w:val="none" w:sz="0" w:space="0" w:color="auto"/>
        <w:bottom w:val="none" w:sz="0" w:space="0" w:color="auto"/>
        <w:right w:val="none" w:sz="0" w:space="0" w:color="auto"/>
      </w:divBdr>
    </w:div>
    <w:div w:id="570428200">
      <w:bodyDiv w:val="1"/>
      <w:marLeft w:val="0"/>
      <w:marRight w:val="0"/>
      <w:marTop w:val="0"/>
      <w:marBottom w:val="0"/>
      <w:divBdr>
        <w:top w:val="none" w:sz="0" w:space="0" w:color="auto"/>
        <w:left w:val="none" w:sz="0" w:space="0" w:color="auto"/>
        <w:bottom w:val="none" w:sz="0" w:space="0" w:color="auto"/>
        <w:right w:val="none" w:sz="0" w:space="0" w:color="auto"/>
      </w:divBdr>
    </w:div>
    <w:div w:id="575748480">
      <w:bodyDiv w:val="1"/>
      <w:marLeft w:val="0"/>
      <w:marRight w:val="0"/>
      <w:marTop w:val="0"/>
      <w:marBottom w:val="0"/>
      <w:divBdr>
        <w:top w:val="none" w:sz="0" w:space="0" w:color="auto"/>
        <w:left w:val="none" w:sz="0" w:space="0" w:color="auto"/>
        <w:bottom w:val="none" w:sz="0" w:space="0" w:color="auto"/>
        <w:right w:val="none" w:sz="0" w:space="0" w:color="auto"/>
      </w:divBdr>
    </w:div>
    <w:div w:id="641272963">
      <w:bodyDiv w:val="1"/>
      <w:marLeft w:val="0"/>
      <w:marRight w:val="0"/>
      <w:marTop w:val="0"/>
      <w:marBottom w:val="0"/>
      <w:divBdr>
        <w:top w:val="none" w:sz="0" w:space="0" w:color="auto"/>
        <w:left w:val="none" w:sz="0" w:space="0" w:color="auto"/>
        <w:bottom w:val="none" w:sz="0" w:space="0" w:color="auto"/>
        <w:right w:val="none" w:sz="0" w:space="0" w:color="auto"/>
      </w:divBdr>
    </w:div>
    <w:div w:id="651520058">
      <w:bodyDiv w:val="1"/>
      <w:marLeft w:val="0"/>
      <w:marRight w:val="0"/>
      <w:marTop w:val="0"/>
      <w:marBottom w:val="0"/>
      <w:divBdr>
        <w:top w:val="none" w:sz="0" w:space="0" w:color="auto"/>
        <w:left w:val="none" w:sz="0" w:space="0" w:color="auto"/>
        <w:bottom w:val="none" w:sz="0" w:space="0" w:color="auto"/>
        <w:right w:val="none" w:sz="0" w:space="0" w:color="auto"/>
      </w:divBdr>
    </w:div>
    <w:div w:id="669530466">
      <w:bodyDiv w:val="1"/>
      <w:marLeft w:val="0"/>
      <w:marRight w:val="0"/>
      <w:marTop w:val="0"/>
      <w:marBottom w:val="0"/>
      <w:divBdr>
        <w:top w:val="none" w:sz="0" w:space="0" w:color="auto"/>
        <w:left w:val="none" w:sz="0" w:space="0" w:color="auto"/>
        <w:bottom w:val="none" w:sz="0" w:space="0" w:color="auto"/>
        <w:right w:val="none" w:sz="0" w:space="0" w:color="auto"/>
      </w:divBdr>
    </w:div>
    <w:div w:id="740762226">
      <w:bodyDiv w:val="1"/>
      <w:marLeft w:val="0"/>
      <w:marRight w:val="0"/>
      <w:marTop w:val="0"/>
      <w:marBottom w:val="0"/>
      <w:divBdr>
        <w:top w:val="none" w:sz="0" w:space="0" w:color="auto"/>
        <w:left w:val="none" w:sz="0" w:space="0" w:color="auto"/>
        <w:bottom w:val="none" w:sz="0" w:space="0" w:color="auto"/>
        <w:right w:val="none" w:sz="0" w:space="0" w:color="auto"/>
      </w:divBdr>
    </w:div>
    <w:div w:id="785005682">
      <w:bodyDiv w:val="1"/>
      <w:marLeft w:val="0"/>
      <w:marRight w:val="0"/>
      <w:marTop w:val="0"/>
      <w:marBottom w:val="0"/>
      <w:divBdr>
        <w:top w:val="none" w:sz="0" w:space="0" w:color="auto"/>
        <w:left w:val="none" w:sz="0" w:space="0" w:color="auto"/>
        <w:bottom w:val="none" w:sz="0" w:space="0" w:color="auto"/>
        <w:right w:val="none" w:sz="0" w:space="0" w:color="auto"/>
      </w:divBdr>
      <w:divsChild>
        <w:div w:id="1547983806">
          <w:marLeft w:val="0"/>
          <w:marRight w:val="0"/>
          <w:marTop w:val="0"/>
          <w:marBottom w:val="0"/>
          <w:divBdr>
            <w:top w:val="none" w:sz="0" w:space="0" w:color="auto"/>
            <w:left w:val="none" w:sz="0" w:space="0" w:color="auto"/>
            <w:bottom w:val="none" w:sz="0" w:space="0" w:color="auto"/>
            <w:right w:val="none" w:sz="0" w:space="0" w:color="auto"/>
          </w:divBdr>
        </w:div>
      </w:divsChild>
    </w:div>
    <w:div w:id="797993035">
      <w:bodyDiv w:val="1"/>
      <w:marLeft w:val="0"/>
      <w:marRight w:val="0"/>
      <w:marTop w:val="0"/>
      <w:marBottom w:val="0"/>
      <w:divBdr>
        <w:top w:val="none" w:sz="0" w:space="0" w:color="auto"/>
        <w:left w:val="none" w:sz="0" w:space="0" w:color="auto"/>
        <w:bottom w:val="none" w:sz="0" w:space="0" w:color="auto"/>
        <w:right w:val="none" w:sz="0" w:space="0" w:color="auto"/>
      </w:divBdr>
    </w:div>
    <w:div w:id="833187381">
      <w:bodyDiv w:val="1"/>
      <w:marLeft w:val="0"/>
      <w:marRight w:val="0"/>
      <w:marTop w:val="0"/>
      <w:marBottom w:val="0"/>
      <w:divBdr>
        <w:top w:val="none" w:sz="0" w:space="0" w:color="auto"/>
        <w:left w:val="none" w:sz="0" w:space="0" w:color="auto"/>
        <w:bottom w:val="none" w:sz="0" w:space="0" w:color="auto"/>
        <w:right w:val="none" w:sz="0" w:space="0" w:color="auto"/>
      </w:divBdr>
    </w:div>
    <w:div w:id="838691474">
      <w:bodyDiv w:val="1"/>
      <w:marLeft w:val="0"/>
      <w:marRight w:val="0"/>
      <w:marTop w:val="0"/>
      <w:marBottom w:val="0"/>
      <w:divBdr>
        <w:top w:val="none" w:sz="0" w:space="0" w:color="auto"/>
        <w:left w:val="none" w:sz="0" w:space="0" w:color="auto"/>
        <w:bottom w:val="none" w:sz="0" w:space="0" w:color="auto"/>
        <w:right w:val="none" w:sz="0" w:space="0" w:color="auto"/>
      </w:divBdr>
    </w:div>
    <w:div w:id="840703530">
      <w:bodyDiv w:val="1"/>
      <w:marLeft w:val="0"/>
      <w:marRight w:val="0"/>
      <w:marTop w:val="0"/>
      <w:marBottom w:val="0"/>
      <w:divBdr>
        <w:top w:val="none" w:sz="0" w:space="0" w:color="auto"/>
        <w:left w:val="none" w:sz="0" w:space="0" w:color="auto"/>
        <w:bottom w:val="none" w:sz="0" w:space="0" w:color="auto"/>
        <w:right w:val="none" w:sz="0" w:space="0" w:color="auto"/>
      </w:divBdr>
    </w:div>
    <w:div w:id="889655667">
      <w:bodyDiv w:val="1"/>
      <w:marLeft w:val="0"/>
      <w:marRight w:val="0"/>
      <w:marTop w:val="0"/>
      <w:marBottom w:val="0"/>
      <w:divBdr>
        <w:top w:val="none" w:sz="0" w:space="0" w:color="auto"/>
        <w:left w:val="none" w:sz="0" w:space="0" w:color="auto"/>
        <w:bottom w:val="none" w:sz="0" w:space="0" w:color="auto"/>
        <w:right w:val="none" w:sz="0" w:space="0" w:color="auto"/>
      </w:divBdr>
    </w:div>
    <w:div w:id="904534707">
      <w:bodyDiv w:val="1"/>
      <w:marLeft w:val="0"/>
      <w:marRight w:val="0"/>
      <w:marTop w:val="0"/>
      <w:marBottom w:val="0"/>
      <w:divBdr>
        <w:top w:val="none" w:sz="0" w:space="0" w:color="auto"/>
        <w:left w:val="none" w:sz="0" w:space="0" w:color="auto"/>
        <w:bottom w:val="none" w:sz="0" w:space="0" w:color="auto"/>
        <w:right w:val="none" w:sz="0" w:space="0" w:color="auto"/>
      </w:divBdr>
    </w:div>
    <w:div w:id="931471843">
      <w:bodyDiv w:val="1"/>
      <w:marLeft w:val="0"/>
      <w:marRight w:val="0"/>
      <w:marTop w:val="0"/>
      <w:marBottom w:val="0"/>
      <w:divBdr>
        <w:top w:val="none" w:sz="0" w:space="0" w:color="auto"/>
        <w:left w:val="none" w:sz="0" w:space="0" w:color="auto"/>
        <w:bottom w:val="none" w:sz="0" w:space="0" w:color="auto"/>
        <w:right w:val="none" w:sz="0" w:space="0" w:color="auto"/>
      </w:divBdr>
    </w:div>
    <w:div w:id="933710723">
      <w:bodyDiv w:val="1"/>
      <w:marLeft w:val="0"/>
      <w:marRight w:val="0"/>
      <w:marTop w:val="0"/>
      <w:marBottom w:val="0"/>
      <w:divBdr>
        <w:top w:val="none" w:sz="0" w:space="0" w:color="auto"/>
        <w:left w:val="none" w:sz="0" w:space="0" w:color="auto"/>
        <w:bottom w:val="none" w:sz="0" w:space="0" w:color="auto"/>
        <w:right w:val="none" w:sz="0" w:space="0" w:color="auto"/>
      </w:divBdr>
    </w:div>
    <w:div w:id="1036732042">
      <w:bodyDiv w:val="1"/>
      <w:marLeft w:val="0"/>
      <w:marRight w:val="0"/>
      <w:marTop w:val="0"/>
      <w:marBottom w:val="0"/>
      <w:divBdr>
        <w:top w:val="none" w:sz="0" w:space="0" w:color="auto"/>
        <w:left w:val="none" w:sz="0" w:space="0" w:color="auto"/>
        <w:bottom w:val="none" w:sz="0" w:space="0" w:color="auto"/>
        <w:right w:val="none" w:sz="0" w:space="0" w:color="auto"/>
      </w:divBdr>
    </w:div>
    <w:div w:id="1063676849">
      <w:bodyDiv w:val="1"/>
      <w:marLeft w:val="0"/>
      <w:marRight w:val="0"/>
      <w:marTop w:val="0"/>
      <w:marBottom w:val="0"/>
      <w:divBdr>
        <w:top w:val="none" w:sz="0" w:space="0" w:color="auto"/>
        <w:left w:val="none" w:sz="0" w:space="0" w:color="auto"/>
        <w:bottom w:val="none" w:sz="0" w:space="0" w:color="auto"/>
        <w:right w:val="none" w:sz="0" w:space="0" w:color="auto"/>
      </w:divBdr>
    </w:div>
    <w:div w:id="1076711270">
      <w:bodyDiv w:val="1"/>
      <w:marLeft w:val="0"/>
      <w:marRight w:val="0"/>
      <w:marTop w:val="0"/>
      <w:marBottom w:val="0"/>
      <w:divBdr>
        <w:top w:val="none" w:sz="0" w:space="0" w:color="auto"/>
        <w:left w:val="none" w:sz="0" w:space="0" w:color="auto"/>
        <w:bottom w:val="none" w:sz="0" w:space="0" w:color="auto"/>
        <w:right w:val="none" w:sz="0" w:space="0" w:color="auto"/>
      </w:divBdr>
    </w:div>
    <w:div w:id="1092823120">
      <w:bodyDiv w:val="1"/>
      <w:marLeft w:val="0"/>
      <w:marRight w:val="0"/>
      <w:marTop w:val="0"/>
      <w:marBottom w:val="0"/>
      <w:divBdr>
        <w:top w:val="none" w:sz="0" w:space="0" w:color="auto"/>
        <w:left w:val="none" w:sz="0" w:space="0" w:color="auto"/>
        <w:bottom w:val="none" w:sz="0" w:space="0" w:color="auto"/>
        <w:right w:val="none" w:sz="0" w:space="0" w:color="auto"/>
      </w:divBdr>
      <w:divsChild>
        <w:div w:id="321547797">
          <w:marLeft w:val="0"/>
          <w:marRight w:val="0"/>
          <w:marTop w:val="0"/>
          <w:marBottom w:val="0"/>
          <w:divBdr>
            <w:top w:val="none" w:sz="0" w:space="0" w:color="auto"/>
            <w:left w:val="none" w:sz="0" w:space="0" w:color="auto"/>
            <w:bottom w:val="none" w:sz="0" w:space="0" w:color="auto"/>
            <w:right w:val="none" w:sz="0" w:space="0" w:color="auto"/>
          </w:divBdr>
          <w:divsChild>
            <w:div w:id="2042510982">
              <w:marLeft w:val="0"/>
              <w:marRight w:val="0"/>
              <w:marTop w:val="0"/>
              <w:marBottom w:val="0"/>
              <w:divBdr>
                <w:top w:val="none" w:sz="0" w:space="0" w:color="auto"/>
                <w:left w:val="none" w:sz="0" w:space="0" w:color="auto"/>
                <w:bottom w:val="none" w:sz="0" w:space="0" w:color="auto"/>
                <w:right w:val="none" w:sz="0" w:space="0" w:color="auto"/>
              </w:divBdr>
            </w:div>
            <w:div w:id="3216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044">
      <w:bodyDiv w:val="1"/>
      <w:marLeft w:val="0"/>
      <w:marRight w:val="0"/>
      <w:marTop w:val="0"/>
      <w:marBottom w:val="0"/>
      <w:divBdr>
        <w:top w:val="none" w:sz="0" w:space="0" w:color="auto"/>
        <w:left w:val="none" w:sz="0" w:space="0" w:color="auto"/>
        <w:bottom w:val="none" w:sz="0" w:space="0" w:color="auto"/>
        <w:right w:val="none" w:sz="0" w:space="0" w:color="auto"/>
      </w:divBdr>
    </w:div>
    <w:div w:id="1144856690">
      <w:bodyDiv w:val="1"/>
      <w:marLeft w:val="0"/>
      <w:marRight w:val="0"/>
      <w:marTop w:val="0"/>
      <w:marBottom w:val="0"/>
      <w:divBdr>
        <w:top w:val="none" w:sz="0" w:space="0" w:color="auto"/>
        <w:left w:val="none" w:sz="0" w:space="0" w:color="auto"/>
        <w:bottom w:val="none" w:sz="0" w:space="0" w:color="auto"/>
        <w:right w:val="none" w:sz="0" w:space="0" w:color="auto"/>
      </w:divBdr>
    </w:div>
    <w:div w:id="1159229845">
      <w:bodyDiv w:val="1"/>
      <w:marLeft w:val="0"/>
      <w:marRight w:val="0"/>
      <w:marTop w:val="0"/>
      <w:marBottom w:val="0"/>
      <w:divBdr>
        <w:top w:val="none" w:sz="0" w:space="0" w:color="auto"/>
        <w:left w:val="none" w:sz="0" w:space="0" w:color="auto"/>
        <w:bottom w:val="none" w:sz="0" w:space="0" w:color="auto"/>
        <w:right w:val="none" w:sz="0" w:space="0" w:color="auto"/>
      </w:divBdr>
      <w:divsChild>
        <w:div w:id="1200238223">
          <w:marLeft w:val="0"/>
          <w:marRight w:val="0"/>
          <w:marTop w:val="0"/>
          <w:marBottom w:val="0"/>
          <w:divBdr>
            <w:top w:val="none" w:sz="0" w:space="0" w:color="auto"/>
            <w:left w:val="none" w:sz="0" w:space="0" w:color="auto"/>
            <w:bottom w:val="none" w:sz="0" w:space="0" w:color="auto"/>
            <w:right w:val="none" w:sz="0" w:space="0" w:color="auto"/>
          </w:divBdr>
        </w:div>
      </w:divsChild>
    </w:div>
    <w:div w:id="1159231404">
      <w:bodyDiv w:val="1"/>
      <w:marLeft w:val="0"/>
      <w:marRight w:val="0"/>
      <w:marTop w:val="0"/>
      <w:marBottom w:val="0"/>
      <w:divBdr>
        <w:top w:val="none" w:sz="0" w:space="0" w:color="auto"/>
        <w:left w:val="none" w:sz="0" w:space="0" w:color="auto"/>
        <w:bottom w:val="none" w:sz="0" w:space="0" w:color="auto"/>
        <w:right w:val="none" w:sz="0" w:space="0" w:color="auto"/>
      </w:divBdr>
    </w:div>
    <w:div w:id="1242368221">
      <w:bodyDiv w:val="1"/>
      <w:marLeft w:val="0"/>
      <w:marRight w:val="0"/>
      <w:marTop w:val="0"/>
      <w:marBottom w:val="0"/>
      <w:divBdr>
        <w:top w:val="none" w:sz="0" w:space="0" w:color="auto"/>
        <w:left w:val="none" w:sz="0" w:space="0" w:color="auto"/>
        <w:bottom w:val="none" w:sz="0" w:space="0" w:color="auto"/>
        <w:right w:val="none" w:sz="0" w:space="0" w:color="auto"/>
      </w:divBdr>
    </w:div>
    <w:div w:id="1258097281">
      <w:bodyDiv w:val="1"/>
      <w:marLeft w:val="0"/>
      <w:marRight w:val="0"/>
      <w:marTop w:val="0"/>
      <w:marBottom w:val="0"/>
      <w:divBdr>
        <w:top w:val="none" w:sz="0" w:space="0" w:color="auto"/>
        <w:left w:val="none" w:sz="0" w:space="0" w:color="auto"/>
        <w:bottom w:val="none" w:sz="0" w:space="0" w:color="auto"/>
        <w:right w:val="none" w:sz="0" w:space="0" w:color="auto"/>
      </w:divBdr>
      <w:divsChild>
        <w:div w:id="1898321283">
          <w:marLeft w:val="0"/>
          <w:marRight w:val="0"/>
          <w:marTop w:val="0"/>
          <w:marBottom w:val="0"/>
          <w:divBdr>
            <w:top w:val="none" w:sz="0" w:space="0" w:color="auto"/>
            <w:left w:val="none" w:sz="0" w:space="0" w:color="auto"/>
            <w:bottom w:val="none" w:sz="0" w:space="0" w:color="auto"/>
            <w:right w:val="none" w:sz="0" w:space="0" w:color="auto"/>
          </w:divBdr>
        </w:div>
      </w:divsChild>
    </w:div>
    <w:div w:id="1260408069">
      <w:bodyDiv w:val="1"/>
      <w:marLeft w:val="0"/>
      <w:marRight w:val="0"/>
      <w:marTop w:val="0"/>
      <w:marBottom w:val="0"/>
      <w:divBdr>
        <w:top w:val="none" w:sz="0" w:space="0" w:color="auto"/>
        <w:left w:val="none" w:sz="0" w:space="0" w:color="auto"/>
        <w:bottom w:val="none" w:sz="0" w:space="0" w:color="auto"/>
        <w:right w:val="none" w:sz="0" w:space="0" w:color="auto"/>
      </w:divBdr>
    </w:div>
    <w:div w:id="1321881109">
      <w:bodyDiv w:val="1"/>
      <w:marLeft w:val="0"/>
      <w:marRight w:val="0"/>
      <w:marTop w:val="0"/>
      <w:marBottom w:val="0"/>
      <w:divBdr>
        <w:top w:val="none" w:sz="0" w:space="0" w:color="auto"/>
        <w:left w:val="none" w:sz="0" w:space="0" w:color="auto"/>
        <w:bottom w:val="none" w:sz="0" w:space="0" w:color="auto"/>
        <w:right w:val="none" w:sz="0" w:space="0" w:color="auto"/>
      </w:divBdr>
    </w:div>
    <w:div w:id="1329599816">
      <w:bodyDiv w:val="1"/>
      <w:marLeft w:val="0"/>
      <w:marRight w:val="0"/>
      <w:marTop w:val="0"/>
      <w:marBottom w:val="0"/>
      <w:divBdr>
        <w:top w:val="none" w:sz="0" w:space="0" w:color="auto"/>
        <w:left w:val="none" w:sz="0" w:space="0" w:color="auto"/>
        <w:bottom w:val="none" w:sz="0" w:space="0" w:color="auto"/>
        <w:right w:val="none" w:sz="0" w:space="0" w:color="auto"/>
      </w:divBdr>
    </w:div>
    <w:div w:id="1359813714">
      <w:bodyDiv w:val="1"/>
      <w:marLeft w:val="0"/>
      <w:marRight w:val="0"/>
      <w:marTop w:val="0"/>
      <w:marBottom w:val="0"/>
      <w:divBdr>
        <w:top w:val="none" w:sz="0" w:space="0" w:color="auto"/>
        <w:left w:val="none" w:sz="0" w:space="0" w:color="auto"/>
        <w:bottom w:val="none" w:sz="0" w:space="0" w:color="auto"/>
        <w:right w:val="none" w:sz="0" w:space="0" w:color="auto"/>
      </w:divBdr>
    </w:div>
    <w:div w:id="1363748672">
      <w:bodyDiv w:val="1"/>
      <w:marLeft w:val="0"/>
      <w:marRight w:val="0"/>
      <w:marTop w:val="0"/>
      <w:marBottom w:val="0"/>
      <w:divBdr>
        <w:top w:val="none" w:sz="0" w:space="0" w:color="auto"/>
        <w:left w:val="none" w:sz="0" w:space="0" w:color="auto"/>
        <w:bottom w:val="none" w:sz="0" w:space="0" w:color="auto"/>
        <w:right w:val="none" w:sz="0" w:space="0" w:color="auto"/>
      </w:divBdr>
      <w:divsChild>
        <w:div w:id="76558391">
          <w:marLeft w:val="0"/>
          <w:marRight w:val="0"/>
          <w:marTop w:val="0"/>
          <w:marBottom w:val="0"/>
          <w:divBdr>
            <w:top w:val="none" w:sz="0" w:space="0" w:color="auto"/>
            <w:left w:val="none" w:sz="0" w:space="0" w:color="auto"/>
            <w:bottom w:val="none" w:sz="0" w:space="0" w:color="auto"/>
            <w:right w:val="none" w:sz="0" w:space="0" w:color="auto"/>
          </w:divBdr>
        </w:div>
      </w:divsChild>
    </w:div>
    <w:div w:id="1401824547">
      <w:bodyDiv w:val="1"/>
      <w:marLeft w:val="0"/>
      <w:marRight w:val="0"/>
      <w:marTop w:val="0"/>
      <w:marBottom w:val="0"/>
      <w:divBdr>
        <w:top w:val="none" w:sz="0" w:space="0" w:color="auto"/>
        <w:left w:val="none" w:sz="0" w:space="0" w:color="auto"/>
        <w:bottom w:val="none" w:sz="0" w:space="0" w:color="auto"/>
        <w:right w:val="none" w:sz="0" w:space="0" w:color="auto"/>
      </w:divBdr>
    </w:div>
    <w:div w:id="1429276665">
      <w:bodyDiv w:val="1"/>
      <w:marLeft w:val="0"/>
      <w:marRight w:val="0"/>
      <w:marTop w:val="0"/>
      <w:marBottom w:val="0"/>
      <w:divBdr>
        <w:top w:val="none" w:sz="0" w:space="0" w:color="auto"/>
        <w:left w:val="none" w:sz="0" w:space="0" w:color="auto"/>
        <w:bottom w:val="none" w:sz="0" w:space="0" w:color="auto"/>
        <w:right w:val="none" w:sz="0" w:space="0" w:color="auto"/>
      </w:divBdr>
    </w:div>
    <w:div w:id="1453087578">
      <w:bodyDiv w:val="1"/>
      <w:marLeft w:val="0"/>
      <w:marRight w:val="0"/>
      <w:marTop w:val="0"/>
      <w:marBottom w:val="0"/>
      <w:divBdr>
        <w:top w:val="none" w:sz="0" w:space="0" w:color="auto"/>
        <w:left w:val="none" w:sz="0" w:space="0" w:color="auto"/>
        <w:bottom w:val="none" w:sz="0" w:space="0" w:color="auto"/>
        <w:right w:val="none" w:sz="0" w:space="0" w:color="auto"/>
      </w:divBdr>
    </w:div>
    <w:div w:id="1456369714">
      <w:bodyDiv w:val="1"/>
      <w:marLeft w:val="0"/>
      <w:marRight w:val="0"/>
      <w:marTop w:val="0"/>
      <w:marBottom w:val="0"/>
      <w:divBdr>
        <w:top w:val="none" w:sz="0" w:space="0" w:color="auto"/>
        <w:left w:val="none" w:sz="0" w:space="0" w:color="auto"/>
        <w:bottom w:val="none" w:sz="0" w:space="0" w:color="auto"/>
        <w:right w:val="none" w:sz="0" w:space="0" w:color="auto"/>
      </w:divBdr>
    </w:div>
    <w:div w:id="1460566478">
      <w:bodyDiv w:val="1"/>
      <w:marLeft w:val="0"/>
      <w:marRight w:val="0"/>
      <w:marTop w:val="0"/>
      <w:marBottom w:val="0"/>
      <w:divBdr>
        <w:top w:val="none" w:sz="0" w:space="0" w:color="auto"/>
        <w:left w:val="none" w:sz="0" w:space="0" w:color="auto"/>
        <w:bottom w:val="none" w:sz="0" w:space="0" w:color="auto"/>
        <w:right w:val="none" w:sz="0" w:space="0" w:color="auto"/>
      </w:divBdr>
    </w:div>
    <w:div w:id="1533104850">
      <w:bodyDiv w:val="1"/>
      <w:marLeft w:val="0"/>
      <w:marRight w:val="0"/>
      <w:marTop w:val="0"/>
      <w:marBottom w:val="0"/>
      <w:divBdr>
        <w:top w:val="none" w:sz="0" w:space="0" w:color="auto"/>
        <w:left w:val="none" w:sz="0" w:space="0" w:color="auto"/>
        <w:bottom w:val="none" w:sz="0" w:space="0" w:color="auto"/>
        <w:right w:val="none" w:sz="0" w:space="0" w:color="auto"/>
      </w:divBdr>
    </w:div>
    <w:div w:id="1574657390">
      <w:bodyDiv w:val="1"/>
      <w:marLeft w:val="0"/>
      <w:marRight w:val="0"/>
      <w:marTop w:val="0"/>
      <w:marBottom w:val="0"/>
      <w:divBdr>
        <w:top w:val="none" w:sz="0" w:space="0" w:color="auto"/>
        <w:left w:val="none" w:sz="0" w:space="0" w:color="auto"/>
        <w:bottom w:val="none" w:sz="0" w:space="0" w:color="auto"/>
        <w:right w:val="none" w:sz="0" w:space="0" w:color="auto"/>
      </w:divBdr>
    </w:div>
    <w:div w:id="1610354943">
      <w:bodyDiv w:val="1"/>
      <w:marLeft w:val="0"/>
      <w:marRight w:val="0"/>
      <w:marTop w:val="0"/>
      <w:marBottom w:val="0"/>
      <w:divBdr>
        <w:top w:val="none" w:sz="0" w:space="0" w:color="auto"/>
        <w:left w:val="none" w:sz="0" w:space="0" w:color="auto"/>
        <w:bottom w:val="none" w:sz="0" w:space="0" w:color="auto"/>
        <w:right w:val="none" w:sz="0" w:space="0" w:color="auto"/>
      </w:divBdr>
    </w:div>
    <w:div w:id="1647583522">
      <w:bodyDiv w:val="1"/>
      <w:marLeft w:val="0"/>
      <w:marRight w:val="0"/>
      <w:marTop w:val="0"/>
      <w:marBottom w:val="0"/>
      <w:divBdr>
        <w:top w:val="none" w:sz="0" w:space="0" w:color="auto"/>
        <w:left w:val="none" w:sz="0" w:space="0" w:color="auto"/>
        <w:bottom w:val="none" w:sz="0" w:space="0" w:color="auto"/>
        <w:right w:val="none" w:sz="0" w:space="0" w:color="auto"/>
      </w:divBdr>
      <w:divsChild>
        <w:div w:id="1937010421">
          <w:marLeft w:val="0"/>
          <w:marRight w:val="0"/>
          <w:marTop w:val="0"/>
          <w:marBottom w:val="0"/>
          <w:divBdr>
            <w:top w:val="none" w:sz="0" w:space="0" w:color="auto"/>
            <w:left w:val="none" w:sz="0" w:space="0" w:color="auto"/>
            <w:bottom w:val="none" w:sz="0" w:space="0" w:color="auto"/>
            <w:right w:val="none" w:sz="0" w:space="0" w:color="auto"/>
          </w:divBdr>
        </w:div>
      </w:divsChild>
    </w:div>
    <w:div w:id="1650599698">
      <w:bodyDiv w:val="1"/>
      <w:marLeft w:val="0"/>
      <w:marRight w:val="0"/>
      <w:marTop w:val="0"/>
      <w:marBottom w:val="0"/>
      <w:divBdr>
        <w:top w:val="none" w:sz="0" w:space="0" w:color="auto"/>
        <w:left w:val="none" w:sz="0" w:space="0" w:color="auto"/>
        <w:bottom w:val="none" w:sz="0" w:space="0" w:color="auto"/>
        <w:right w:val="none" w:sz="0" w:space="0" w:color="auto"/>
      </w:divBdr>
    </w:div>
    <w:div w:id="1704864447">
      <w:bodyDiv w:val="1"/>
      <w:marLeft w:val="0"/>
      <w:marRight w:val="0"/>
      <w:marTop w:val="0"/>
      <w:marBottom w:val="0"/>
      <w:divBdr>
        <w:top w:val="none" w:sz="0" w:space="0" w:color="auto"/>
        <w:left w:val="none" w:sz="0" w:space="0" w:color="auto"/>
        <w:bottom w:val="none" w:sz="0" w:space="0" w:color="auto"/>
        <w:right w:val="none" w:sz="0" w:space="0" w:color="auto"/>
      </w:divBdr>
    </w:div>
    <w:div w:id="1729956520">
      <w:bodyDiv w:val="1"/>
      <w:marLeft w:val="0"/>
      <w:marRight w:val="0"/>
      <w:marTop w:val="0"/>
      <w:marBottom w:val="0"/>
      <w:divBdr>
        <w:top w:val="none" w:sz="0" w:space="0" w:color="auto"/>
        <w:left w:val="none" w:sz="0" w:space="0" w:color="auto"/>
        <w:bottom w:val="none" w:sz="0" w:space="0" w:color="auto"/>
        <w:right w:val="none" w:sz="0" w:space="0" w:color="auto"/>
      </w:divBdr>
    </w:div>
    <w:div w:id="1743673270">
      <w:bodyDiv w:val="1"/>
      <w:marLeft w:val="0"/>
      <w:marRight w:val="0"/>
      <w:marTop w:val="0"/>
      <w:marBottom w:val="0"/>
      <w:divBdr>
        <w:top w:val="none" w:sz="0" w:space="0" w:color="auto"/>
        <w:left w:val="none" w:sz="0" w:space="0" w:color="auto"/>
        <w:bottom w:val="none" w:sz="0" w:space="0" w:color="auto"/>
        <w:right w:val="none" w:sz="0" w:space="0" w:color="auto"/>
      </w:divBdr>
    </w:div>
    <w:div w:id="1760176806">
      <w:bodyDiv w:val="1"/>
      <w:marLeft w:val="0"/>
      <w:marRight w:val="0"/>
      <w:marTop w:val="0"/>
      <w:marBottom w:val="0"/>
      <w:divBdr>
        <w:top w:val="none" w:sz="0" w:space="0" w:color="auto"/>
        <w:left w:val="none" w:sz="0" w:space="0" w:color="auto"/>
        <w:bottom w:val="none" w:sz="0" w:space="0" w:color="auto"/>
        <w:right w:val="none" w:sz="0" w:space="0" w:color="auto"/>
      </w:divBdr>
    </w:div>
    <w:div w:id="1785147291">
      <w:bodyDiv w:val="1"/>
      <w:marLeft w:val="0"/>
      <w:marRight w:val="0"/>
      <w:marTop w:val="0"/>
      <w:marBottom w:val="0"/>
      <w:divBdr>
        <w:top w:val="none" w:sz="0" w:space="0" w:color="auto"/>
        <w:left w:val="none" w:sz="0" w:space="0" w:color="auto"/>
        <w:bottom w:val="none" w:sz="0" w:space="0" w:color="auto"/>
        <w:right w:val="none" w:sz="0" w:space="0" w:color="auto"/>
      </w:divBdr>
    </w:div>
    <w:div w:id="1792430841">
      <w:bodyDiv w:val="1"/>
      <w:marLeft w:val="0"/>
      <w:marRight w:val="0"/>
      <w:marTop w:val="0"/>
      <w:marBottom w:val="0"/>
      <w:divBdr>
        <w:top w:val="none" w:sz="0" w:space="0" w:color="auto"/>
        <w:left w:val="none" w:sz="0" w:space="0" w:color="auto"/>
        <w:bottom w:val="none" w:sz="0" w:space="0" w:color="auto"/>
        <w:right w:val="none" w:sz="0" w:space="0" w:color="auto"/>
      </w:divBdr>
    </w:div>
    <w:div w:id="1792703353">
      <w:bodyDiv w:val="1"/>
      <w:marLeft w:val="0"/>
      <w:marRight w:val="0"/>
      <w:marTop w:val="0"/>
      <w:marBottom w:val="0"/>
      <w:divBdr>
        <w:top w:val="none" w:sz="0" w:space="0" w:color="auto"/>
        <w:left w:val="none" w:sz="0" w:space="0" w:color="auto"/>
        <w:bottom w:val="none" w:sz="0" w:space="0" w:color="auto"/>
        <w:right w:val="none" w:sz="0" w:space="0" w:color="auto"/>
      </w:divBdr>
    </w:div>
    <w:div w:id="1801723062">
      <w:bodyDiv w:val="1"/>
      <w:marLeft w:val="0"/>
      <w:marRight w:val="0"/>
      <w:marTop w:val="0"/>
      <w:marBottom w:val="0"/>
      <w:divBdr>
        <w:top w:val="none" w:sz="0" w:space="0" w:color="auto"/>
        <w:left w:val="none" w:sz="0" w:space="0" w:color="auto"/>
        <w:bottom w:val="none" w:sz="0" w:space="0" w:color="auto"/>
        <w:right w:val="none" w:sz="0" w:space="0" w:color="auto"/>
      </w:divBdr>
    </w:div>
    <w:div w:id="1806388708">
      <w:bodyDiv w:val="1"/>
      <w:marLeft w:val="0"/>
      <w:marRight w:val="0"/>
      <w:marTop w:val="0"/>
      <w:marBottom w:val="0"/>
      <w:divBdr>
        <w:top w:val="none" w:sz="0" w:space="0" w:color="auto"/>
        <w:left w:val="none" w:sz="0" w:space="0" w:color="auto"/>
        <w:bottom w:val="none" w:sz="0" w:space="0" w:color="auto"/>
        <w:right w:val="none" w:sz="0" w:space="0" w:color="auto"/>
      </w:divBdr>
    </w:div>
    <w:div w:id="1822043903">
      <w:bodyDiv w:val="1"/>
      <w:marLeft w:val="0"/>
      <w:marRight w:val="0"/>
      <w:marTop w:val="0"/>
      <w:marBottom w:val="0"/>
      <w:divBdr>
        <w:top w:val="none" w:sz="0" w:space="0" w:color="auto"/>
        <w:left w:val="none" w:sz="0" w:space="0" w:color="auto"/>
        <w:bottom w:val="none" w:sz="0" w:space="0" w:color="auto"/>
        <w:right w:val="none" w:sz="0" w:space="0" w:color="auto"/>
      </w:divBdr>
    </w:div>
    <w:div w:id="1831866096">
      <w:bodyDiv w:val="1"/>
      <w:marLeft w:val="0"/>
      <w:marRight w:val="0"/>
      <w:marTop w:val="0"/>
      <w:marBottom w:val="0"/>
      <w:divBdr>
        <w:top w:val="none" w:sz="0" w:space="0" w:color="auto"/>
        <w:left w:val="none" w:sz="0" w:space="0" w:color="auto"/>
        <w:bottom w:val="none" w:sz="0" w:space="0" w:color="auto"/>
        <w:right w:val="none" w:sz="0" w:space="0" w:color="auto"/>
      </w:divBdr>
    </w:div>
    <w:div w:id="1842239066">
      <w:bodyDiv w:val="1"/>
      <w:marLeft w:val="0"/>
      <w:marRight w:val="0"/>
      <w:marTop w:val="0"/>
      <w:marBottom w:val="0"/>
      <w:divBdr>
        <w:top w:val="none" w:sz="0" w:space="0" w:color="auto"/>
        <w:left w:val="none" w:sz="0" w:space="0" w:color="auto"/>
        <w:bottom w:val="none" w:sz="0" w:space="0" w:color="auto"/>
        <w:right w:val="none" w:sz="0" w:space="0" w:color="auto"/>
      </w:divBdr>
    </w:div>
    <w:div w:id="1865631007">
      <w:bodyDiv w:val="1"/>
      <w:marLeft w:val="0"/>
      <w:marRight w:val="0"/>
      <w:marTop w:val="0"/>
      <w:marBottom w:val="0"/>
      <w:divBdr>
        <w:top w:val="none" w:sz="0" w:space="0" w:color="auto"/>
        <w:left w:val="none" w:sz="0" w:space="0" w:color="auto"/>
        <w:bottom w:val="none" w:sz="0" w:space="0" w:color="auto"/>
        <w:right w:val="none" w:sz="0" w:space="0" w:color="auto"/>
      </w:divBdr>
    </w:div>
    <w:div w:id="1885362473">
      <w:bodyDiv w:val="1"/>
      <w:marLeft w:val="0"/>
      <w:marRight w:val="0"/>
      <w:marTop w:val="0"/>
      <w:marBottom w:val="0"/>
      <w:divBdr>
        <w:top w:val="none" w:sz="0" w:space="0" w:color="auto"/>
        <w:left w:val="none" w:sz="0" w:space="0" w:color="auto"/>
        <w:bottom w:val="none" w:sz="0" w:space="0" w:color="auto"/>
        <w:right w:val="none" w:sz="0" w:space="0" w:color="auto"/>
      </w:divBdr>
    </w:div>
    <w:div w:id="1886600570">
      <w:bodyDiv w:val="1"/>
      <w:marLeft w:val="0"/>
      <w:marRight w:val="0"/>
      <w:marTop w:val="0"/>
      <w:marBottom w:val="0"/>
      <w:divBdr>
        <w:top w:val="none" w:sz="0" w:space="0" w:color="auto"/>
        <w:left w:val="none" w:sz="0" w:space="0" w:color="auto"/>
        <w:bottom w:val="none" w:sz="0" w:space="0" w:color="auto"/>
        <w:right w:val="none" w:sz="0" w:space="0" w:color="auto"/>
      </w:divBdr>
    </w:div>
    <w:div w:id="1888956751">
      <w:bodyDiv w:val="1"/>
      <w:marLeft w:val="0"/>
      <w:marRight w:val="0"/>
      <w:marTop w:val="0"/>
      <w:marBottom w:val="0"/>
      <w:divBdr>
        <w:top w:val="none" w:sz="0" w:space="0" w:color="auto"/>
        <w:left w:val="none" w:sz="0" w:space="0" w:color="auto"/>
        <w:bottom w:val="none" w:sz="0" w:space="0" w:color="auto"/>
        <w:right w:val="none" w:sz="0" w:space="0" w:color="auto"/>
      </w:divBdr>
    </w:div>
    <w:div w:id="1905681158">
      <w:bodyDiv w:val="1"/>
      <w:marLeft w:val="0"/>
      <w:marRight w:val="0"/>
      <w:marTop w:val="0"/>
      <w:marBottom w:val="0"/>
      <w:divBdr>
        <w:top w:val="none" w:sz="0" w:space="0" w:color="auto"/>
        <w:left w:val="none" w:sz="0" w:space="0" w:color="auto"/>
        <w:bottom w:val="none" w:sz="0" w:space="0" w:color="auto"/>
        <w:right w:val="none" w:sz="0" w:space="0" w:color="auto"/>
      </w:divBdr>
    </w:div>
    <w:div w:id="1916012971">
      <w:bodyDiv w:val="1"/>
      <w:marLeft w:val="0"/>
      <w:marRight w:val="0"/>
      <w:marTop w:val="0"/>
      <w:marBottom w:val="0"/>
      <w:divBdr>
        <w:top w:val="none" w:sz="0" w:space="0" w:color="auto"/>
        <w:left w:val="none" w:sz="0" w:space="0" w:color="auto"/>
        <w:bottom w:val="none" w:sz="0" w:space="0" w:color="auto"/>
        <w:right w:val="none" w:sz="0" w:space="0" w:color="auto"/>
      </w:divBdr>
    </w:div>
    <w:div w:id="1959020651">
      <w:bodyDiv w:val="1"/>
      <w:marLeft w:val="0"/>
      <w:marRight w:val="0"/>
      <w:marTop w:val="0"/>
      <w:marBottom w:val="0"/>
      <w:divBdr>
        <w:top w:val="none" w:sz="0" w:space="0" w:color="auto"/>
        <w:left w:val="none" w:sz="0" w:space="0" w:color="auto"/>
        <w:bottom w:val="none" w:sz="0" w:space="0" w:color="auto"/>
        <w:right w:val="none" w:sz="0" w:space="0" w:color="auto"/>
      </w:divBdr>
    </w:div>
    <w:div w:id="1959797982">
      <w:bodyDiv w:val="1"/>
      <w:marLeft w:val="0"/>
      <w:marRight w:val="0"/>
      <w:marTop w:val="0"/>
      <w:marBottom w:val="0"/>
      <w:divBdr>
        <w:top w:val="none" w:sz="0" w:space="0" w:color="auto"/>
        <w:left w:val="none" w:sz="0" w:space="0" w:color="auto"/>
        <w:bottom w:val="none" w:sz="0" w:space="0" w:color="auto"/>
        <w:right w:val="none" w:sz="0" w:space="0" w:color="auto"/>
      </w:divBdr>
    </w:div>
    <w:div w:id="1968395420">
      <w:bodyDiv w:val="1"/>
      <w:marLeft w:val="0"/>
      <w:marRight w:val="0"/>
      <w:marTop w:val="0"/>
      <w:marBottom w:val="0"/>
      <w:divBdr>
        <w:top w:val="none" w:sz="0" w:space="0" w:color="auto"/>
        <w:left w:val="none" w:sz="0" w:space="0" w:color="auto"/>
        <w:bottom w:val="none" w:sz="0" w:space="0" w:color="auto"/>
        <w:right w:val="none" w:sz="0" w:space="0" w:color="auto"/>
      </w:divBdr>
    </w:div>
    <w:div w:id="2015915636">
      <w:bodyDiv w:val="1"/>
      <w:marLeft w:val="0"/>
      <w:marRight w:val="0"/>
      <w:marTop w:val="0"/>
      <w:marBottom w:val="0"/>
      <w:divBdr>
        <w:top w:val="none" w:sz="0" w:space="0" w:color="auto"/>
        <w:left w:val="none" w:sz="0" w:space="0" w:color="auto"/>
        <w:bottom w:val="none" w:sz="0" w:space="0" w:color="auto"/>
        <w:right w:val="none" w:sz="0" w:space="0" w:color="auto"/>
      </w:divBdr>
    </w:div>
    <w:div w:id="2046902017">
      <w:bodyDiv w:val="1"/>
      <w:marLeft w:val="0"/>
      <w:marRight w:val="0"/>
      <w:marTop w:val="0"/>
      <w:marBottom w:val="0"/>
      <w:divBdr>
        <w:top w:val="none" w:sz="0" w:space="0" w:color="auto"/>
        <w:left w:val="none" w:sz="0" w:space="0" w:color="auto"/>
        <w:bottom w:val="none" w:sz="0" w:space="0" w:color="auto"/>
        <w:right w:val="none" w:sz="0" w:space="0" w:color="auto"/>
      </w:divBdr>
    </w:div>
    <w:div w:id="2061441470">
      <w:bodyDiv w:val="1"/>
      <w:marLeft w:val="0"/>
      <w:marRight w:val="0"/>
      <w:marTop w:val="0"/>
      <w:marBottom w:val="0"/>
      <w:divBdr>
        <w:top w:val="none" w:sz="0" w:space="0" w:color="auto"/>
        <w:left w:val="none" w:sz="0" w:space="0" w:color="auto"/>
        <w:bottom w:val="none" w:sz="0" w:space="0" w:color="auto"/>
        <w:right w:val="none" w:sz="0" w:space="0" w:color="auto"/>
      </w:divBdr>
    </w:div>
    <w:div w:id="2126538405">
      <w:bodyDiv w:val="1"/>
      <w:marLeft w:val="0"/>
      <w:marRight w:val="0"/>
      <w:marTop w:val="0"/>
      <w:marBottom w:val="0"/>
      <w:divBdr>
        <w:top w:val="none" w:sz="0" w:space="0" w:color="auto"/>
        <w:left w:val="none" w:sz="0" w:space="0" w:color="auto"/>
        <w:bottom w:val="none" w:sz="0" w:space="0" w:color="auto"/>
        <w:right w:val="none" w:sz="0" w:space="0" w:color="auto"/>
      </w:divBdr>
    </w:div>
    <w:div w:id="212657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alenge\LOCALS~1\Temp\MS%20thes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Saj17</b:Tag>
    <b:SourceType>ConferenceProceedings</b:SourceType>
    <b:Guid>{8AEB08B6-9987-4B4E-99F9-59B00244F6B1}</b:Guid>
    <b:Title>Automated Training of Deep Convolutional Neural Networks for Cell Segmentation</b:Title>
    <b:Year>2017</b:Year>
    <b:City>SciLifeLab, Uppsala, Sweden</b:City>
    <b:Publisher>Springer</b:Publisher>
    <b:Author>
      <b:Author>
        <b:NameList>
          <b:Person>
            <b:Last>Sajith Kecheril Sadanandan</b:Last>
            <b:First>Petter</b:First>
            <b:Middle>Ranefall &amp; Carolina Wählby</b:Middle>
          </b:Person>
        </b:NameList>
      </b:Author>
      <b:Editor>
        <b:NameList>
          <b:Person>
            <b:Last>Guyader</b:Last>
            <b:First>Sylvie</b:First>
            <b:Middle>Le</b:Middle>
          </b:Person>
        </b:NameList>
      </b:Editor>
    </b:Author>
    <b:ConferenceName>Springer</b:ConferenceName>
    <b:RefOrder>2</b:RefOrder>
  </b:Source>
  <b:Source>
    <b:Tag>Sve03</b:Tag>
    <b:SourceType>Book</b:SourceType>
    <b:Guid>{04A196E2-5960-4CCC-BA3F-F4932166DA11}</b:Guid>
    <b:Title>Hierarchical Neural Networks for Image Interpretation</b:Title>
    <b:Year>2003</b:Year>
    <b:City>California</b:City>
    <b:Publisher>Springer</b:Publisher>
    <b:Author>
      <b:Author>
        <b:NameList>
          <b:Person>
            <b:Last>Behnke</b:Last>
            <b:First>Sven</b:First>
          </b:Person>
        </b:NameList>
      </b:Author>
    </b:Author>
    <b:RefOrder>3</b:RefOrder>
  </b:Source>
  <b:Source>
    <b:Tag>KMA11</b:Tag>
    <b:SourceType>JournalArticle</b:SourceType>
    <b:Guid>{9DAD63AC-F792-46C2-B034-8BD23A2E215F}</b:Guid>
    <b:Title>RECOGNIZING BANGLA GRAMMAR USING  PREDICTIVE PARSER</b:Title>
    <b:Year>2011</b:Year>
    <b:Author>
      <b:Author>
        <b:NameList>
          <b:Person>
            <b:Last>K. M. Azharul Hasan</b:Last>
            <b:First>Al-Mahmud,</b:First>
            <b:Middle>Amit Mondal, Amit Saha</b:Middle>
          </b:Person>
        </b:NameList>
      </b:Author>
    </b:Author>
    <b:JournalName>International Journal of Computer Science &amp; Information Technology (IJCSIT) Vol 3, No 6</b:JournalName>
    <b:RefOrder>4</b:RefOrder>
  </b:Source>
  <b:Source>
    <b:Tag>Stu15</b:Tag>
    <b:SourceType>JournalArticle</b:SourceType>
    <b:Guid>{0AD78D3B-E2DA-46C9-BC67-988C81D94263}</b:Guid>
    <b:Title>Study on the Different Technique of Concept Drift and Novel</b:Title>
    <b:JournalName>International Journal of Innovative and Emerging Research in Engineering, Volume 2, Issue 1</b:JournalName>
    <b:Year>2015</b:Year>
    <b:Author>
      <b:Author>
        <b:NameList>
          <b:Person>
            <b:Last>Jay Gandhi</b:Last>
            <b:First>Amit</b:First>
            <b:Middle>Thakkar, Purvi Prajapati</b:Middle>
          </b:Person>
        </b:NameList>
      </b:Author>
    </b:Author>
    <b:RefOrder>5</b:RefOrder>
  </b:Source>
  <b:Source>
    <b:Tag>WLa01</b:Tag>
    <b:SourceType>JournalArticle</b:SourceType>
    <b:Guid>{EB57FDAE-5AE8-4B6D-A41D-5F75F3A72A4E}</b:Guid>
    <b:Author>
      <b:Author>
        <b:NameList>
          <b:Person>
            <b:Last>W. Lam</b:Last>
            <b:First>*</b:First>
            <b:Middle>H. M. L. Meng, K. L. Wong, J. C. H. Yen</b:Middle>
          </b:Person>
        </b:NameList>
      </b:Author>
    </b:Author>
    <b:Title>Using Contextual Analysis for News</b:Title>
    <b:JournalName>INTERNATIONAL JOURNAL OF INTELLIGENT SYSTEMS, VOL. 16, 525546</b:JournalName>
    <b:Year>2001</b:Year>
    <b:RefOrder>6</b:RefOrder>
  </b:Source>
  <b:Source>
    <b:Tag>Moh</b:Tag>
    <b:SourceType>JournalArticle</b:SourceType>
    <b:Guid>{DFBF3D84-2C17-4B5B-A1DD-B30B40D8B253}</b:Guid>
    <b:Author>
      <b:Author>
        <b:NameList>
          <b:Person>
            <b:Last>Mohammed Moshiul Hoque</b:Last>
            <b:First>Muhammad</b:First>
            <b:Middle>Masroor Ali</b:Middle>
          </b:Person>
        </b:NameList>
      </b:Author>
    </b:Author>
    <b:Title>Context-Sensitive Phrase Structure Rule for Structural</b:Title>
    <b:RefOrder>7</b:RefOrder>
  </b:Source>
  <b:Source>
    <b:Tag>Dew10</b:Tag>
    <b:SourceType>JournalArticle</b:SourceType>
    <b:Guid>{B4235B0E-2C76-4318-AE1F-DEB0E4CB3C30}</b:Guid>
    <b:Author>
      <b:Author>
        <b:NameList>
          <b:Person>
            <b:Last>Dewan Md. Farid</b:Last>
            <b:First>and</b:First>
            <b:Middle>Jerome Darmont, Mohammad Zahidur Rahman</b:Middle>
          </b:Person>
        </b:NameList>
      </b:Author>
    </b:Author>
    <b:Title>Attribute Weighting with Adaptive NBTree for</b:Title>
    <b:JournalName>International Journal of Computer Science and Information Security,Vol. 8, No. 1</b:JournalName>
    <b:Year>2010</b:Year>
    <b:RefOrder>8</b:RefOrder>
  </b:Source>
  <b:Source>
    <b:Tag>Dan02</b:Tag>
    <b:SourceType>Book</b:SourceType>
    <b:Guid>{70104856-1136-4AB4-9492-0C1481F03534}</b:Guid>
    <b:Title>Detection, Classification, and Tracking of Targets</b:Title>
    <b:Year>2002</b:Year>
    <b:Author>
      <b:Author>
        <b:NameList>
          <b:Person>
            <b:Last>Dan Li</b:Last>
            <b:First>Kerry</b:First>
            <b:Middle>D. Wong, Yu Hen Hu, and Akbar M. Sayeed</b:Middle>
          </b:Person>
        </b:NameList>
      </b:Author>
    </b:Author>
    <b:City>BARCLAY</b:City>
    <b:Publisher>IEEE SIGNAL PROCESSING MAGAZINE</b:Publisher>
    <b:RefOrder>9</b:RefOrder>
  </b:Source>
  <b:Source>
    <b:Tag>VIC04</b:Tag>
    <b:SourceType>JournalArticle</b:SourceType>
    <b:Guid>{D977F6F1-453C-4DE9-A323-1737D4ACB33B}</b:Guid>
    <b:Title>A Survey of Outlier Detection Methodologies</b:Title>
    <b:Year>2004</b:Year>
    <b:Author>
      <b:Author>
        <b:NameList>
          <b:Person>
            <b:Last>AUSTIN</b:Last>
            <b:First>VICTORIA</b:First>
            <b:Middle>J. HODGE &amp; JIM</b:Middle>
          </b:Person>
        </b:NameList>
      </b:Author>
    </b:Author>
    <b:JournalName>Artificial Intelligence Review 22: 85–126</b:JournalName>
    <b:RefOrder>10</b:RefOrder>
  </b:Source>
  <b:Source>
    <b:Tag>Mar03</b:Tag>
    <b:SourceType>JournalArticle</b:SourceType>
    <b:Guid>{7CD099F5-D1A0-46E9-850C-4620BE308439}</b:Guid>
    <b:Author>
      <b:Author>
        <b:NameList>
          <b:Person>
            <b:Last>Markos Markou∗</b:Last>
            <b:First>Sameer</b:First>
            <b:Middle>Singh</b:Middle>
          </b:Person>
        </b:NameList>
      </b:Author>
    </b:Author>
    <b:Title>Noveltydetection: a review—part 1: statistical approaches</b:Title>
    <b:JournalName>Signal Processing 83, 2481 – 2497</b:JournalName>
    <b:Year>2003</b:Year>
    <b:RefOrder>11</b:RefOrder>
  </b:Source>
  <b:Source>
    <b:Tag>Mar031</b:Tag>
    <b:SourceType>JournalArticle</b:SourceType>
    <b:Guid>{53A8E18F-9485-43F6-AEEB-3C20F494E1AF}</b:Guid>
    <b:Author>
      <b:Author>
        <b:NameList>
          <b:Person>
            <b:Last>Markos Markou∗</b:Last>
            <b:First>Sameer</b:First>
            <b:Middle>Singh</b:Middle>
          </b:Person>
        </b:NameList>
      </b:Author>
    </b:Author>
    <b:Title>Noveltydetection: a review—part 2: neural network based approaches</b:Title>
    <b:JournalName>Signal Processing 83,2499 – 2521</b:JournalName>
    <b:Year>2003</b:Year>
    <b:RefOrder>12</b:RefOrder>
  </b:Source>
  <b:Source>
    <b:Tag>Cro93</b:Tag>
    <b:SourceType>ConferenceProceedings</b:SourceType>
    <b:Guid>{D9DBCE1C-AEF5-439F-9749-A78022984AD0}</b:Guid>
    <b:Author>
      <b:Author>
        <b:NameList>
          <b:Person>
            <b:Last>Croft</b:Last>
            <b:First>Jay</b:First>
            <b:Middle>M. Ponte and W. Bruce</b:Middle>
          </b:Person>
        </b:NameList>
      </b:Author>
      <b:Editor>
        <b:NameList>
          <b:Person>
            <b:Last>SIGIR</b:Last>
          </b:Person>
        </b:NameList>
      </b:Editor>
    </b:Author>
    <b:Title>A Language Modeling Approach to Information Retrieval</b:Title>
    <b:Year>1993</b:Year>
    <b:City>Melbourne, Australia</b:City>
    <b:RefOrder>13</b:RefOrder>
  </b:Source>
  <b:Source>
    <b:Tag>Nat06</b:Tag>
    <b:SourceType>ConferenceProceedings</b:SourceType>
    <b:Guid>{BCEDDD89-E4FD-40F4-B6B9-8F10CA339C94}</b:Guid>
    <b:Author>
      <b:Author>
        <b:NameList>
          <b:Person>
            <b:Last>Nath</b:Last>
            <b:First>Shyam</b:First>
            <b:Middle>Varan</b:Middle>
          </b:Person>
        </b:NameList>
      </b:Author>
    </b:Author>
    <b:Title>Crime Pattern Detection Using Data Mining</b:Title>
    <b:JournalName>Proceedings of the 2006 IEEE/WIC/ACM International Conference</b:JournalName>
    <b:Year>2006</b:Year>
    <b:ConferenceName>Proceedings of the 2006 IEEE/WIC/ACM International Conference</b:ConferenceName>
    <b:City>Florida</b:City>
    <b:Publisher>IEEE</b:Publisher>
    <b:RefOrder>14</b:RefOrder>
  </b:Source>
  <b:Source>
    <b:Tag>Ale09</b:Tag>
    <b:SourceType>ConferenceProceedings</b:SourceType>
    <b:Guid>{0B408217-B7B1-4774-9EE0-40686F471BDE}</b:Guid>
    <b:Author>
      <b:Author>
        <b:NameList>
          <b:Person>
            <b:Last>Alexandra Balahur</b:Last>
            <b:First>Ralf</b:First>
            <b:Middle>Steinberger, Erik van der Goot, Bruno Pouliquen, Mijail Kabadjov</b:Middle>
          </b:Person>
        </b:NameList>
      </b:Author>
    </b:Author>
    <b:Title>Opinion Mining on Newspaper Quotations</b:Title>
    <b:Year>2009</b:Year>
    <b:ConferenceName>IEEE/WIC/ACM International Joint Conferences on Web Intelligence and Intelligent Agent Technologies</b:ConferenceName>
    <b:RefOrder>15</b:RefOrder>
  </b:Source>
  <b:Source>
    <b:Tag>BoP08</b:Tag>
    <b:SourceType>JournalArticle</b:SourceType>
    <b:Guid>{98E00CD4-12DE-491C-98F7-23A6D45B9880}</b:Guid>
    <b:Title>Opinion Mining and Sentiment Analysis</b:Title>
    <b:Year>2008</b:Year>
    <b:Author>
      <b:Author>
        <b:NameList>
          <b:Person>
            <b:Last>Lee</b:Last>
            <b:First>Bo</b:First>
            <b:Middle>Pang and Lillian</b:Middle>
          </b:Person>
        </b:NameList>
      </b:Author>
    </b:Author>
    <b:JournalName>Foundations and TrendsR in Information Retrieval Vol. 2, Nos. 1–2 (2008) 1–135</b:JournalName>
    <b:RefOrder>16</b:RefOrder>
  </b:Source>
  <b:Source>
    <b:Tag>Nan09</b:Tag>
    <b:SourceType>JournalArticle</b:SourceType>
    <b:Guid>{37B62D58-02C4-48E1-89B5-0C66BB99844B}</b:Guid>
    <b:Author>
      <b:Author>
        <b:NameList>
          <b:Person>
            <b:Last>Wu</b:Last>
            <b:First>Nan</b:First>
            <b:Middle>Li and Desheng Dash</b:Middle>
          </b:Person>
        </b:NameList>
      </b:Author>
    </b:Author>
    <b:Title>Using text mining and sentiment analysis for online forums hotspot detection</b:Title>
    <b:JournalName>Decision Support Systems</b:JournalName>
    <b:Year>2009</b:Year>
    <b:RefOrder>17</b:RefOrder>
  </b:Source>
  <b:Source>
    <b:Tag>Bor17</b:Tag>
    <b:SourceType>JournalArticle</b:SourceType>
    <b:Guid>{E866D736-93C1-4DB3-8B32-2BADFAD46D30}</b:Guid>
    <b:Author>
      <b:Author>
        <b:NameList>
          <b:Person>
            <b:Last>Boris Knyazev</b:Last>
            <b:First>Erhardt</b:First>
            <b:Middle>Barth and Thomas Martinetz, Bauman Moscow</b:Middle>
          </b:Person>
        </b:NameList>
      </b:Author>
    </b:Author>
    <b:Title>Recursive Autoconvolution for Unsupervised Learning of Convolutional Neural Networks</b:Title>
    <b:JournalName>Institut für Neuro- und Bioinformatik,</b:JournalName>
    <b:Year>2017</b:Year>
    <b:RefOrder>18</b:RefOrder>
  </b:Source>
  <b:Source>
    <b:Tag>Man14</b:Tag>
    <b:SourceType>ConferenceProceedings</b:SourceType>
    <b:Guid>{8442F64D-06E1-462B-A237-44A7AA4C0BBD}</b:Guid>
    <b:Author>
      <b:Author>
        <b:NameList>
          <b:Person>
            <b:Last>Mandic</b:Last>
            <b:First>Scott</b:First>
            <b:Middle>C. Douglas &amp; Danilo P.</b:Middle>
          </b:Person>
        </b:NameList>
      </b:Author>
      <b:Editor>
        <b:NameList>
          <b:Person>
            <b:Last>International Conference on Acoustic</b:Last>
            <b:First>Speech</b:First>
            <b:Middle>and Signal Processing</b:Middle>
          </b:Person>
        </b:NameList>
      </b:Editor>
    </b:Author>
    <b:Title>AUTOCONVOLUTION AND PANORAMA: AUGMENTING SECOND-ORDER SIGNAL</b:Title>
    <b:Year>2014</b:Year>
    <b:ConferenceName>IEEE</b:ConferenceName>
    <b:RefOrder>19</b:RefOrder>
  </b:Source>
  <b:Source>
    <b:Tag>14</b:Tag>
    <b:SourceType>JournalArticle</b:SourceType>
    <b:Guid>{1BAE6DE8-232B-48CA-826F-BEF6195A611A}</b:Guid>
    <b:Author>
      <b:Author>
        <b:Corporate>Mohammad M. Masud, Jing Gao, Latifur Khan, Jiawei Han, Bhavani Thuraisingham</b:Corporate>
      </b:Author>
    </b:Author>
    <b:Title>Classification and Novel Class Detection in Concept-Drifting Data Streams under Time Constraints</b:Title>
    <b:JournalName>IEEE TRANSACTIONS ON KNOWLEDGE AND DATA ENGINEERING, VOL. 23, NO. 6</b:JournalName>
    <b:Year>2011</b:Year>
    <b:Pages>859-873</b:Pages>
    <b:RefOrder>1</b:RefOrder>
  </b:Source>
</b:Sources>
</file>

<file path=customXml/itemProps1.xml><?xml version="1.0" encoding="utf-8"?>
<ds:datastoreItem xmlns:ds="http://schemas.openxmlformats.org/officeDocument/2006/customXml" ds:itemID="{30349F39-D53C-4B42-B3C1-F2B0F6E7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thesis template.dot</Template>
  <TotalTime>1986</TotalTime>
  <Pages>1</Pages>
  <Words>6968</Words>
  <Characters>39723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FULL TITLE HERE IN ALL CAPS IN A FORMAT</vt:lpstr>
    </vt:vector>
  </TitlesOfParts>
  <Company>Oklahoma State University</Company>
  <LinksUpToDate>false</LinksUpToDate>
  <CharactersWithSpaces>46598</CharactersWithSpaces>
  <SharedDoc>false</SharedDoc>
  <HLinks>
    <vt:vector size="162" baseType="variant">
      <vt:variant>
        <vt:i4>3473520</vt:i4>
      </vt:variant>
      <vt:variant>
        <vt:i4>192</vt:i4>
      </vt:variant>
      <vt:variant>
        <vt:i4>0</vt:i4>
      </vt:variant>
      <vt:variant>
        <vt:i4>5</vt:i4>
      </vt:variant>
      <vt:variant>
        <vt:lpwstr>http://www.clarkson.edu/library/research/cite.html</vt:lpwstr>
      </vt:variant>
      <vt:variant>
        <vt:lpwstr/>
      </vt:variant>
      <vt:variant>
        <vt:i4>1048636</vt:i4>
      </vt:variant>
      <vt:variant>
        <vt:i4>158</vt:i4>
      </vt:variant>
      <vt:variant>
        <vt:i4>0</vt:i4>
      </vt:variant>
      <vt:variant>
        <vt:i4>5</vt:i4>
      </vt:variant>
      <vt:variant>
        <vt:lpwstr/>
      </vt:variant>
      <vt:variant>
        <vt:lpwstr>_Toc208807680</vt:lpwstr>
      </vt:variant>
      <vt:variant>
        <vt:i4>2031676</vt:i4>
      </vt:variant>
      <vt:variant>
        <vt:i4>152</vt:i4>
      </vt:variant>
      <vt:variant>
        <vt:i4>0</vt:i4>
      </vt:variant>
      <vt:variant>
        <vt:i4>5</vt:i4>
      </vt:variant>
      <vt:variant>
        <vt:lpwstr/>
      </vt:variant>
      <vt:variant>
        <vt:lpwstr>_Toc208807679</vt:lpwstr>
      </vt:variant>
      <vt:variant>
        <vt:i4>1572927</vt:i4>
      </vt:variant>
      <vt:variant>
        <vt:i4>143</vt:i4>
      </vt:variant>
      <vt:variant>
        <vt:i4>0</vt:i4>
      </vt:variant>
      <vt:variant>
        <vt:i4>5</vt:i4>
      </vt:variant>
      <vt:variant>
        <vt:lpwstr/>
      </vt:variant>
      <vt:variant>
        <vt:lpwstr>_Toc208807508</vt:lpwstr>
      </vt:variant>
      <vt:variant>
        <vt:i4>1572927</vt:i4>
      </vt:variant>
      <vt:variant>
        <vt:i4>137</vt:i4>
      </vt:variant>
      <vt:variant>
        <vt:i4>0</vt:i4>
      </vt:variant>
      <vt:variant>
        <vt:i4>5</vt:i4>
      </vt:variant>
      <vt:variant>
        <vt:lpwstr/>
      </vt:variant>
      <vt:variant>
        <vt:lpwstr>_Toc208807507</vt:lpwstr>
      </vt:variant>
      <vt:variant>
        <vt:i4>1638450</vt:i4>
      </vt:variant>
      <vt:variant>
        <vt:i4>128</vt:i4>
      </vt:variant>
      <vt:variant>
        <vt:i4>0</vt:i4>
      </vt:variant>
      <vt:variant>
        <vt:i4>5</vt:i4>
      </vt:variant>
      <vt:variant>
        <vt:lpwstr/>
      </vt:variant>
      <vt:variant>
        <vt:lpwstr>_Toc208803857</vt:lpwstr>
      </vt:variant>
      <vt:variant>
        <vt:i4>1638450</vt:i4>
      </vt:variant>
      <vt:variant>
        <vt:i4>122</vt:i4>
      </vt:variant>
      <vt:variant>
        <vt:i4>0</vt:i4>
      </vt:variant>
      <vt:variant>
        <vt:i4>5</vt:i4>
      </vt:variant>
      <vt:variant>
        <vt:lpwstr/>
      </vt:variant>
      <vt:variant>
        <vt:lpwstr>_Toc208803856</vt:lpwstr>
      </vt:variant>
      <vt:variant>
        <vt:i4>1638450</vt:i4>
      </vt:variant>
      <vt:variant>
        <vt:i4>116</vt:i4>
      </vt:variant>
      <vt:variant>
        <vt:i4>0</vt:i4>
      </vt:variant>
      <vt:variant>
        <vt:i4>5</vt:i4>
      </vt:variant>
      <vt:variant>
        <vt:lpwstr/>
      </vt:variant>
      <vt:variant>
        <vt:lpwstr>_Toc208803855</vt:lpwstr>
      </vt:variant>
      <vt:variant>
        <vt:i4>1638450</vt:i4>
      </vt:variant>
      <vt:variant>
        <vt:i4>110</vt:i4>
      </vt:variant>
      <vt:variant>
        <vt:i4>0</vt:i4>
      </vt:variant>
      <vt:variant>
        <vt:i4>5</vt:i4>
      </vt:variant>
      <vt:variant>
        <vt:lpwstr/>
      </vt:variant>
      <vt:variant>
        <vt:lpwstr>_Toc208803854</vt:lpwstr>
      </vt:variant>
      <vt:variant>
        <vt:i4>1638450</vt:i4>
      </vt:variant>
      <vt:variant>
        <vt:i4>104</vt:i4>
      </vt:variant>
      <vt:variant>
        <vt:i4>0</vt:i4>
      </vt:variant>
      <vt:variant>
        <vt:i4>5</vt:i4>
      </vt:variant>
      <vt:variant>
        <vt:lpwstr/>
      </vt:variant>
      <vt:variant>
        <vt:lpwstr>_Toc208803853</vt:lpwstr>
      </vt:variant>
      <vt:variant>
        <vt:i4>1638450</vt:i4>
      </vt:variant>
      <vt:variant>
        <vt:i4>98</vt:i4>
      </vt:variant>
      <vt:variant>
        <vt:i4>0</vt:i4>
      </vt:variant>
      <vt:variant>
        <vt:i4>5</vt:i4>
      </vt:variant>
      <vt:variant>
        <vt:lpwstr/>
      </vt:variant>
      <vt:variant>
        <vt:lpwstr>_Toc208803852</vt:lpwstr>
      </vt:variant>
      <vt:variant>
        <vt:i4>1638450</vt:i4>
      </vt:variant>
      <vt:variant>
        <vt:i4>92</vt:i4>
      </vt:variant>
      <vt:variant>
        <vt:i4>0</vt:i4>
      </vt:variant>
      <vt:variant>
        <vt:i4>5</vt:i4>
      </vt:variant>
      <vt:variant>
        <vt:lpwstr/>
      </vt:variant>
      <vt:variant>
        <vt:lpwstr>_Toc208803851</vt:lpwstr>
      </vt:variant>
      <vt:variant>
        <vt:i4>1638450</vt:i4>
      </vt:variant>
      <vt:variant>
        <vt:i4>86</vt:i4>
      </vt:variant>
      <vt:variant>
        <vt:i4>0</vt:i4>
      </vt:variant>
      <vt:variant>
        <vt:i4>5</vt:i4>
      </vt:variant>
      <vt:variant>
        <vt:lpwstr/>
      </vt:variant>
      <vt:variant>
        <vt:lpwstr>_Toc208803850</vt:lpwstr>
      </vt:variant>
      <vt:variant>
        <vt:i4>1572914</vt:i4>
      </vt:variant>
      <vt:variant>
        <vt:i4>80</vt:i4>
      </vt:variant>
      <vt:variant>
        <vt:i4>0</vt:i4>
      </vt:variant>
      <vt:variant>
        <vt:i4>5</vt:i4>
      </vt:variant>
      <vt:variant>
        <vt:lpwstr/>
      </vt:variant>
      <vt:variant>
        <vt:lpwstr>_Toc208803849</vt:lpwstr>
      </vt:variant>
      <vt:variant>
        <vt:i4>1572914</vt:i4>
      </vt:variant>
      <vt:variant>
        <vt:i4>74</vt:i4>
      </vt:variant>
      <vt:variant>
        <vt:i4>0</vt:i4>
      </vt:variant>
      <vt:variant>
        <vt:i4>5</vt:i4>
      </vt:variant>
      <vt:variant>
        <vt:lpwstr/>
      </vt:variant>
      <vt:variant>
        <vt:lpwstr>_Toc208803848</vt:lpwstr>
      </vt:variant>
      <vt:variant>
        <vt:i4>1572914</vt:i4>
      </vt:variant>
      <vt:variant>
        <vt:i4>68</vt:i4>
      </vt:variant>
      <vt:variant>
        <vt:i4>0</vt:i4>
      </vt:variant>
      <vt:variant>
        <vt:i4>5</vt:i4>
      </vt:variant>
      <vt:variant>
        <vt:lpwstr/>
      </vt:variant>
      <vt:variant>
        <vt:lpwstr>_Toc208803847</vt:lpwstr>
      </vt:variant>
      <vt:variant>
        <vt:i4>1572914</vt:i4>
      </vt:variant>
      <vt:variant>
        <vt:i4>62</vt:i4>
      </vt:variant>
      <vt:variant>
        <vt:i4>0</vt:i4>
      </vt:variant>
      <vt:variant>
        <vt:i4>5</vt:i4>
      </vt:variant>
      <vt:variant>
        <vt:lpwstr/>
      </vt:variant>
      <vt:variant>
        <vt:lpwstr>_Toc208803846</vt:lpwstr>
      </vt:variant>
      <vt:variant>
        <vt:i4>1572914</vt:i4>
      </vt:variant>
      <vt:variant>
        <vt:i4>56</vt:i4>
      </vt:variant>
      <vt:variant>
        <vt:i4>0</vt:i4>
      </vt:variant>
      <vt:variant>
        <vt:i4>5</vt:i4>
      </vt:variant>
      <vt:variant>
        <vt:lpwstr/>
      </vt:variant>
      <vt:variant>
        <vt:lpwstr>_Toc208803845</vt:lpwstr>
      </vt:variant>
      <vt:variant>
        <vt:i4>1572914</vt:i4>
      </vt:variant>
      <vt:variant>
        <vt:i4>50</vt:i4>
      </vt:variant>
      <vt:variant>
        <vt:i4>0</vt:i4>
      </vt:variant>
      <vt:variant>
        <vt:i4>5</vt:i4>
      </vt:variant>
      <vt:variant>
        <vt:lpwstr/>
      </vt:variant>
      <vt:variant>
        <vt:lpwstr>_Toc208803844</vt:lpwstr>
      </vt:variant>
      <vt:variant>
        <vt:i4>1572914</vt:i4>
      </vt:variant>
      <vt:variant>
        <vt:i4>44</vt:i4>
      </vt:variant>
      <vt:variant>
        <vt:i4>0</vt:i4>
      </vt:variant>
      <vt:variant>
        <vt:i4>5</vt:i4>
      </vt:variant>
      <vt:variant>
        <vt:lpwstr/>
      </vt:variant>
      <vt:variant>
        <vt:lpwstr>_Toc208803843</vt:lpwstr>
      </vt:variant>
      <vt:variant>
        <vt:i4>1572914</vt:i4>
      </vt:variant>
      <vt:variant>
        <vt:i4>38</vt:i4>
      </vt:variant>
      <vt:variant>
        <vt:i4>0</vt:i4>
      </vt:variant>
      <vt:variant>
        <vt:i4>5</vt:i4>
      </vt:variant>
      <vt:variant>
        <vt:lpwstr/>
      </vt:variant>
      <vt:variant>
        <vt:lpwstr>_Toc208803842</vt:lpwstr>
      </vt:variant>
      <vt:variant>
        <vt:i4>1572914</vt:i4>
      </vt:variant>
      <vt:variant>
        <vt:i4>32</vt:i4>
      </vt:variant>
      <vt:variant>
        <vt:i4>0</vt:i4>
      </vt:variant>
      <vt:variant>
        <vt:i4>5</vt:i4>
      </vt:variant>
      <vt:variant>
        <vt:lpwstr/>
      </vt:variant>
      <vt:variant>
        <vt:lpwstr>_Toc208803841</vt:lpwstr>
      </vt:variant>
      <vt:variant>
        <vt:i4>1572914</vt:i4>
      </vt:variant>
      <vt:variant>
        <vt:i4>26</vt:i4>
      </vt:variant>
      <vt:variant>
        <vt:i4>0</vt:i4>
      </vt:variant>
      <vt:variant>
        <vt:i4>5</vt:i4>
      </vt:variant>
      <vt:variant>
        <vt:lpwstr/>
      </vt:variant>
      <vt:variant>
        <vt:lpwstr>_Toc208803840</vt:lpwstr>
      </vt:variant>
      <vt:variant>
        <vt:i4>2031666</vt:i4>
      </vt:variant>
      <vt:variant>
        <vt:i4>20</vt:i4>
      </vt:variant>
      <vt:variant>
        <vt:i4>0</vt:i4>
      </vt:variant>
      <vt:variant>
        <vt:i4>5</vt:i4>
      </vt:variant>
      <vt:variant>
        <vt:lpwstr/>
      </vt:variant>
      <vt:variant>
        <vt:lpwstr>_Toc208803839</vt:lpwstr>
      </vt:variant>
      <vt:variant>
        <vt:i4>2031666</vt:i4>
      </vt:variant>
      <vt:variant>
        <vt:i4>14</vt:i4>
      </vt:variant>
      <vt:variant>
        <vt:i4>0</vt:i4>
      </vt:variant>
      <vt:variant>
        <vt:i4>5</vt:i4>
      </vt:variant>
      <vt:variant>
        <vt:lpwstr/>
      </vt:variant>
      <vt:variant>
        <vt:lpwstr>_Toc208803838</vt:lpwstr>
      </vt:variant>
      <vt:variant>
        <vt:i4>2031666</vt:i4>
      </vt:variant>
      <vt:variant>
        <vt:i4>8</vt:i4>
      </vt:variant>
      <vt:variant>
        <vt:i4>0</vt:i4>
      </vt:variant>
      <vt:variant>
        <vt:i4>5</vt:i4>
      </vt:variant>
      <vt:variant>
        <vt:lpwstr/>
      </vt:variant>
      <vt:variant>
        <vt:lpwstr>_Toc208803837</vt:lpwstr>
      </vt:variant>
      <vt:variant>
        <vt:i4>2031666</vt:i4>
      </vt:variant>
      <vt:variant>
        <vt:i4>2</vt:i4>
      </vt:variant>
      <vt:variant>
        <vt:i4>0</vt:i4>
      </vt:variant>
      <vt:variant>
        <vt:i4>5</vt:i4>
      </vt:variant>
      <vt:variant>
        <vt:lpwstr/>
      </vt:variant>
      <vt:variant>
        <vt:lpwstr>_Toc208803836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HERE IN ALL CAPS IN A FORMAT</dc:title>
  <dc:creator>Sheila</dc:creator>
  <cp:lastModifiedBy>Mamun</cp:lastModifiedBy>
  <cp:revision>180</cp:revision>
  <cp:lastPrinted>1900-12-31T18:00:00Z</cp:lastPrinted>
  <dcterms:created xsi:type="dcterms:W3CDTF">2013-07-05T04:47:00Z</dcterms:created>
  <dcterms:modified xsi:type="dcterms:W3CDTF">2018-10-27T05:37:00Z</dcterms:modified>
</cp:coreProperties>
</file>